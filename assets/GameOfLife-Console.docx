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E16F" w14:textId="50E0C223" w:rsidR="00CD2213" w:rsidRDefault="009434EA" w:rsidP="002577CD">
      <w:pPr>
        <w:pStyle w:val="Title"/>
        <w:spacing w:after="120"/>
      </w:pPr>
      <w:r>
        <w:t>Phase #1</w:t>
      </w:r>
    </w:p>
    <w:p w14:paraId="7B431DA9" w14:textId="46146290" w:rsidR="002577CD" w:rsidRDefault="009434EA" w:rsidP="002577CD">
      <w:pPr>
        <w:pStyle w:val="Subtitle"/>
        <w:jc w:val="center"/>
        <w:rPr>
          <w:rFonts w:ascii="Tw Cen MT" w:hAnsi="Tw Cen MT"/>
          <w:b/>
          <w:bCs/>
        </w:rPr>
      </w:pPr>
      <w:r>
        <w:rPr>
          <w:rFonts w:ascii="Tw Cen MT" w:hAnsi="Tw Cen MT"/>
          <w:b/>
          <w:bCs/>
        </w:rPr>
        <w:t>Building a Console Application</w:t>
      </w:r>
    </w:p>
    <w:p w14:paraId="7C964F9D" w14:textId="7529F05E" w:rsidR="00D11971" w:rsidRDefault="00D11971" w:rsidP="00D11971"/>
    <w:p w14:paraId="0A938CE6" w14:textId="571CB12B" w:rsidR="006F48A2" w:rsidRDefault="006F48A2" w:rsidP="001F0E80">
      <w:pPr>
        <w:pStyle w:val="Heading1"/>
      </w:pPr>
      <w:r>
        <w:t>Step 1</w:t>
      </w:r>
      <w:r w:rsidR="00DA4628">
        <w:t xml:space="preserve"> </w:t>
      </w:r>
      <w:r w:rsidR="001F6B0A">
        <w:t>|</w:t>
      </w:r>
      <w:r w:rsidR="00DA4628">
        <w:t xml:space="preserve"> Downloading</w:t>
      </w:r>
    </w:p>
    <w:p w14:paraId="67C0E1BB" w14:textId="27770757" w:rsidR="006F48A2" w:rsidRDefault="006F48A2" w:rsidP="00D11971">
      <w:pPr>
        <w:rPr>
          <w:sz w:val="24"/>
          <w:szCs w:val="24"/>
        </w:rPr>
      </w:pPr>
      <w:r>
        <w:rPr>
          <w:sz w:val="24"/>
          <w:szCs w:val="24"/>
        </w:rPr>
        <w:t xml:space="preserve">Download the starter code </w:t>
      </w:r>
      <w:hyperlink r:id="rId11" w:history="1">
        <w:r w:rsidRPr="006F48A2">
          <w:rPr>
            <w:rStyle w:val="Hyperlink"/>
            <w:sz w:val="24"/>
            <w:szCs w:val="24"/>
          </w:rPr>
          <w:t>here</w:t>
        </w:r>
      </w:hyperlink>
      <w:r>
        <w:rPr>
          <w:sz w:val="24"/>
          <w:szCs w:val="24"/>
        </w:rPr>
        <w:t xml:space="preserve"> to your desktop and then open the </w:t>
      </w:r>
      <w:r w:rsidRPr="00A054FB">
        <w:rPr>
          <w:b/>
          <w:bCs/>
          <w:i/>
          <w:iCs/>
          <w:sz w:val="24"/>
          <w:szCs w:val="24"/>
        </w:rPr>
        <w:t>SVP2021-GameOfLife-Phase1-Start</w:t>
      </w:r>
      <w:r>
        <w:rPr>
          <w:sz w:val="24"/>
          <w:szCs w:val="24"/>
        </w:rPr>
        <w:t xml:space="preserve"> folder. Once opened, double</w:t>
      </w:r>
      <w:r w:rsidR="00DA1288">
        <w:rPr>
          <w:sz w:val="24"/>
          <w:szCs w:val="24"/>
        </w:rPr>
        <w:t>-</w:t>
      </w:r>
      <w:r>
        <w:rPr>
          <w:sz w:val="24"/>
          <w:szCs w:val="24"/>
        </w:rPr>
        <w:t xml:space="preserve">click on the </w:t>
      </w:r>
      <w:r w:rsidRPr="00A054FB">
        <w:rPr>
          <w:b/>
          <w:bCs/>
          <w:i/>
          <w:iCs/>
          <w:sz w:val="24"/>
          <w:szCs w:val="24"/>
        </w:rPr>
        <w:t>GameOfLife.sln</w:t>
      </w:r>
      <w:r>
        <w:rPr>
          <w:i/>
          <w:iCs/>
          <w:sz w:val="24"/>
          <w:szCs w:val="24"/>
        </w:rPr>
        <w:t xml:space="preserve"> </w:t>
      </w:r>
      <w:r>
        <w:rPr>
          <w:sz w:val="24"/>
          <w:szCs w:val="24"/>
        </w:rPr>
        <w:t>file. This will open Visual Studio 2019 with our project.</w:t>
      </w:r>
    </w:p>
    <w:p w14:paraId="194A7D91" w14:textId="47FDD224" w:rsidR="006F48A2" w:rsidRDefault="006F48A2" w:rsidP="007448D3">
      <w:pPr>
        <w:pStyle w:val="Heading1"/>
      </w:pPr>
      <w:r>
        <w:t>Step 2</w:t>
      </w:r>
      <w:r w:rsidR="00DA4628">
        <w:t xml:space="preserve"> </w:t>
      </w:r>
      <w:r w:rsidR="001F6B0A">
        <w:t>|</w:t>
      </w:r>
      <w:r w:rsidR="00DA4628">
        <w:t xml:space="preserve"> </w:t>
      </w:r>
      <w:r w:rsidR="008C16B3">
        <w:t xml:space="preserve">Code </w:t>
      </w:r>
      <w:r w:rsidR="00275503">
        <w:t>Editor Exploration</w:t>
      </w:r>
    </w:p>
    <w:p w14:paraId="4083DAE5" w14:textId="1D3A4297" w:rsidR="006F48A2" w:rsidRPr="000600A8" w:rsidRDefault="000600A8" w:rsidP="00D11971">
      <w:pPr>
        <w:rPr>
          <w:sz w:val="24"/>
          <w:szCs w:val="24"/>
        </w:rPr>
      </w:pPr>
      <w:r>
        <w:rPr>
          <w:sz w:val="24"/>
          <w:szCs w:val="24"/>
        </w:rPr>
        <w:t xml:space="preserve">After letter Visual Studio 2019 </w:t>
      </w:r>
      <w:r w:rsidR="00061249">
        <w:rPr>
          <w:sz w:val="24"/>
          <w:szCs w:val="24"/>
        </w:rPr>
        <w:t>(</w:t>
      </w:r>
      <w:r>
        <w:rPr>
          <w:i/>
          <w:iCs/>
          <w:sz w:val="24"/>
          <w:szCs w:val="24"/>
        </w:rPr>
        <w:t xml:space="preserve">or </w:t>
      </w:r>
      <w:r>
        <w:rPr>
          <w:sz w:val="24"/>
          <w:szCs w:val="24"/>
        </w:rPr>
        <w:t>VS 2019 for short</w:t>
      </w:r>
      <w:r w:rsidR="00061249">
        <w:rPr>
          <w:sz w:val="24"/>
          <w:szCs w:val="24"/>
        </w:rPr>
        <w:t>)</w:t>
      </w:r>
      <w:r>
        <w:rPr>
          <w:sz w:val="24"/>
          <w:szCs w:val="24"/>
        </w:rPr>
        <w:t xml:space="preserve"> load</w:t>
      </w:r>
      <w:r w:rsidR="00061249">
        <w:rPr>
          <w:sz w:val="24"/>
          <w:szCs w:val="24"/>
        </w:rPr>
        <w:t>s</w:t>
      </w:r>
      <w:r>
        <w:rPr>
          <w:sz w:val="24"/>
          <w:szCs w:val="24"/>
        </w:rPr>
        <w:t>, you should be greeted with something similar as the following:</w:t>
      </w:r>
    </w:p>
    <w:p w14:paraId="6E4F8178" w14:textId="62C51687" w:rsidR="006F48A2" w:rsidRDefault="007B6306" w:rsidP="00D11971">
      <w:pPr>
        <w:rPr>
          <w:sz w:val="24"/>
          <w:szCs w:val="24"/>
        </w:rPr>
      </w:pPr>
      <w:r>
        <w:rPr>
          <w:noProof/>
        </w:rPr>
        <w:drawing>
          <wp:inline distT="0" distB="0" distL="0" distR="0" wp14:anchorId="677F13DF" wp14:editId="740AF0CE">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11E4F179" w14:textId="77777777" w:rsidR="00006B32" w:rsidRDefault="00DA4628" w:rsidP="00D11971">
      <w:pPr>
        <w:rPr>
          <w:sz w:val="24"/>
          <w:szCs w:val="24"/>
        </w:rPr>
      </w:pPr>
      <w:r>
        <w:rPr>
          <w:sz w:val="24"/>
          <w:szCs w:val="24"/>
        </w:rPr>
        <w:t>This is the code editor we will be using today for each phase</w:t>
      </w:r>
      <w:r w:rsidR="000600A8">
        <w:rPr>
          <w:sz w:val="24"/>
          <w:szCs w:val="24"/>
        </w:rPr>
        <w:t xml:space="preserve">. </w:t>
      </w:r>
    </w:p>
    <w:p w14:paraId="180BDA20" w14:textId="164818BE" w:rsidR="0081741A" w:rsidRDefault="00006B32" w:rsidP="00D11971">
      <w:pPr>
        <w:rPr>
          <w:sz w:val="24"/>
          <w:szCs w:val="24"/>
        </w:rPr>
      </w:pPr>
      <w:r>
        <w:rPr>
          <w:sz w:val="24"/>
          <w:szCs w:val="24"/>
        </w:rPr>
        <w:t xml:space="preserve">A </w:t>
      </w:r>
      <w:r w:rsidR="00137207" w:rsidRPr="00137207">
        <w:rPr>
          <w:i/>
          <w:iCs/>
          <w:sz w:val="24"/>
          <w:szCs w:val="24"/>
        </w:rPr>
        <w:t>s</w:t>
      </w:r>
      <w:r w:rsidR="0075363C" w:rsidRPr="00137207">
        <w:rPr>
          <w:i/>
          <w:iCs/>
          <w:sz w:val="24"/>
          <w:szCs w:val="24"/>
        </w:rPr>
        <w:t>olution</w:t>
      </w:r>
      <w:r w:rsidR="0075363C">
        <w:rPr>
          <w:sz w:val="24"/>
          <w:szCs w:val="24"/>
        </w:rPr>
        <w:t xml:space="preserve"> is a collection of files that, when combined, create an executable program.  </w:t>
      </w:r>
      <w:r w:rsidR="00DA1288">
        <w:rPr>
          <w:sz w:val="24"/>
          <w:szCs w:val="24"/>
        </w:rPr>
        <w:t xml:space="preserve">When you double-clicked on the solution </w:t>
      </w:r>
      <w:r w:rsidR="00DA1288" w:rsidRPr="004F665D">
        <w:rPr>
          <w:i/>
          <w:iCs/>
          <w:sz w:val="24"/>
          <w:szCs w:val="24"/>
        </w:rPr>
        <w:t>(</w:t>
      </w:r>
      <w:r w:rsidR="004F665D" w:rsidRPr="004F665D">
        <w:rPr>
          <w:i/>
          <w:iCs/>
          <w:sz w:val="24"/>
          <w:szCs w:val="24"/>
        </w:rPr>
        <w:t>.</w:t>
      </w:r>
      <w:r w:rsidR="00E230F7" w:rsidRPr="004F665D">
        <w:rPr>
          <w:i/>
          <w:iCs/>
          <w:sz w:val="24"/>
          <w:szCs w:val="24"/>
        </w:rPr>
        <w:t>sln)</w:t>
      </w:r>
      <w:r w:rsidR="00E230F7">
        <w:rPr>
          <w:sz w:val="24"/>
          <w:szCs w:val="24"/>
        </w:rPr>
        <w:t xml:space="preserve"> file, you loaded the solution and all its </w:t>
      </w:r>
      <w:r w:rsidR="007417F8">
        <w:rPr>
          <w:sz w:val="24"/>
          <w:szCs w:val="24"/>
        </w:rPr>
        <w:t>dependencies</w:t>
      </w:r>
      <w:r w:rsidR="0081741A">
        <w:rPr>
          <w:sz w:val="24"/>
          <w:szCs w:val="24"/>
        </w:rPr>
        <w:t xml:space="preserve"> into Visual Studio.</w:t>
      </w:r>
    </w:p>
    <w:p w14:paraId="03B4170D" w14:textId="0BCC9E27" w:rsidR="000600A8" w:rsidRDefault="0081741A" w:rsidP="00D11971">
      <w:pPr>
        <w:rPr>
          <w:sz w:val="24"/>
          <w:szCs w:val="24"/>
        </w:rPr>
      </w:pPr>
      <w:r>
        <w:rPr>
          <w:sz w:val="24"/>
          <w:szCs w:val="24"/>
        </w:rPr>
        <w:t xml:space="preserve">Open the solution by </w:t>
      </w:r>
      <w:r w:rsidR="000600A8" w:rsidRPr="0081741A">
        <w:rPr>
          <w:sz w:val="24"/>
          <w:szCs w:val="24"/>
        </w:rPr>
        <w:t>click</w:t>
      </w:r>
      <w:r>
        <w:rPr>
          <w:sz w:val="24"/>
          <w:szCs w:val="24"/>
        </w:rPr>
        <w:t>ing</w:t>
      </w:r>
      <w:r w:rsidR="000600A8">
        <w:rPr>
          <w:sz w:val="24"/>
          <w:szCs w:val="24"/>
        </w:rPr>
        <w:t xml:space="preserve"> the arrow button to the left of the </w:t>
      </w:r>
      <w:r w:rsidR="000600A8" w:rsidRPr="00DA4628">
        <w:rPr>
          <w:i/>
          <w:iCs/>
          <w:sz w:val="24"/>
          <w:szCs w:val="24"/>
        </w:rPr>
        <w:t>GameOfLifeConsole</w:t>
      </w:r>
      <w:r w:rsidR="000600A8">
        <w:rPr>
          <w:sz w:val="24"/>
          <w:szCs w:val="24"/>
        </w:rPr>
        <w:t xml:space="preserve"> text in the </w:t>
      </w:r>
      <w:r w:rsidR="000600A8" w:rsidRPr="00DA4628">
        <w:rPr>
          <w:i/>
          <w:iCs/>
          <w:sz w:val="24"/>
          <w:szCs w:val="24"/>
        </w:rPr>
        <w:t>Solution Explorer</w:t>
      </w:r>
      <w:r w:rsidR="000600A8">
        <w:rPr>
          <w:sz w:val="24"/>
          <w:szCs w:val="24"/>
        </w:rPr>
        <w:t xml:space="preserve"> window.</w:t>
      </w:r>
      <w:r w:rsidR="00B06D6F">
        <w:rPr>
          <w:sz w:val="24"/>
          <w:szCs w:val="24"/>
        </w:rPr>
        <w:t xml:space="preserve">  (Refer to the image below)</w:t>
      </w:r>
    </w:p>
    <w:p w14:paraId="0E2827A8" w14:textId="596896B6" w:rsidR="000600A8" w:rsidRDefault="000600A8" w:rsidP="00D11971">
      <w:pPr>
        <w:rPr>
          <w:sz w:val="24"/>
          <w:szCs w:val="24"/>
        </w:rPr>
      </w:pPr>
      <w:r>
        <w:rPr>
          <w:noProof/>
        </w:rPr>
        <w:lastRenderedPageBreak/>
        <w:drawing>
          <wp:inline distT="0" distB="0" distL="0" distR="0" wp14:anchorId="147E7A4E" wp14:editId="5326BC1B">
            <wp:extent cx="2638425" cy="119062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2638425" cy="1190625"/>
                    </a:xfrm>
                    <a:prstGeom prst="rect">
                      <a:avLst/>
                    </a:prstGeom>
                  </pic:spPr>
                </pic:pic>
              </a:graphicData>
            </a:graphic>
          </wp:inline>
        </w:drawing>
      </w:r>
    </w:p>
    <w:p w14:paraId="0F01D81C" w14:textId="00E7D54A" w:rsidR="00DA4628" w:rsidRDefault="00DA4628" w:rsidP="00D11971">
      <w:pPr>
        <w:rPr>
          <w:sz w:val="24"/>
          <w:szCs w:val="24"/>
        </w:rPr>
      </w:pPr>
      <w:r>
        <w:rPr>
          <w:sz w:val="24"/>
          <w:szCs w:val="24"/>
        </w:rPr>
        <w:t>With our projec</w:t>
      </w:r>
      <w:r w:rsidR="008C16B3">
        <w:rPr>
          <w:sz w:val="24"/>
          <w:szCs w:val="24"/>
        </w:rPr>
        <w:t>t’s contents now visible,</w:t>
      </w:r>
      <w:r>
        <w:rPr>
          <w:sz w:val="24"/>
          <w:szCs w:val="24"/>
        </w:rPr>
        <w:t xml:space="preserve"> let’s explore </w:t>
      </w:r>
      <w:r w:rsidR="006F7EF9">
        <w:rPr>
          <w:sz w:val="24"/>
          <w:szCs w:val="24"/>
        </w:rPr>
        <w:t>the</w:t>
      </w:r>
      <w:r>
        <w:rPr>
          <w:sz w:val="24"/>
          <w:szCs w:val="24"/>
        </w:rPr>
        <w:t xml:space="preserve"> </w:t>
      </w:r>
      <w:r w:rsidR="008C16B3">
        <w:rPr>
          <w:sz w:val="24"/>
          <w:szCs w:val="24"/>
        </w:rPr>
        <w:t xml:space="preserve">code </w:t>
      </w:r>
      <w:r>
        <w:rPr>
          <w:sz w:val="24"/>
          <w:szCs w:val="24"/>
        </w:rPr>
        <w:t>edito</w:t>
      </w:r>
      <w:r w:rsidR="008C16B3">
        <w:rPr>
          <w:sz w:val="24"/>
          <w:szCs w:val="24"/>
        </w:rPr>
        <w:t>r</w:t>
      </w:r>
      <w:r>
        <w:rPr>
          <w:sz w:val="24"/>
          <w:szCs w:val="24"/>
        </w:rPr>
        <w:t>.</w:t>
      </w:r>
    </w:p>
    <w:p w14:paraId="1C6AAA06" w14:textId="61D42CB8" w:rsidR="000600A8" w:rsidRDefault="007B6306" w:rsidP="00D11971">
      <w:pPr>
        <w:rPr>
          <w:sz w:val="24"/>
          <w:szCs w:val="24"/>
        </w:rPr>
      </w:pPr>
      <w:r>
        <w:rPr>
          <w:noProof/>
          <w:sz w:val="24"/>
          <w:szCs w:val="24"/>
        </w:rPr>
        <w:drawing>
          <wp:inline distT="0" distB="0" distL="0" distR="0" wp14:anchorId="4BE79166" wp14:editId="16554F69">
            <wp:extent cx="59436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3CDF20F4" w14:textId="77777777" w:rsidR="003A6E42" w:rsidRDefault="00DA4628" w:rsidP="00D11971">
      <w:pPr>
        <w:rPr>
          <w:sz w:val="24"/>
          <w:szCs w:val="24"/>
        </w:rPr>
      </w:pPr>
      <w:r>
        <w:rPr>
          <w:sz w:val="24"/>
          <w:szCs w:val="24"/>
        </w:rPr>
        <w:t xml:space="preserve">Try your best to remember </w:t>
      </w:r>
      <w:r w:rsidR="007E50EA">
        <w:rPr>
          <w:sz w:val="24"/>
          <w:szCs w:val="24"/>
        </w:rPr>
        <w:t>these parts of the editor.  We will be referring to them frequently.</w:t>
      </w:r>
    </w:p>
    <w:p w14:paraId="372C3B39" w14:textId="17D122D0" w:rsidR="0040263C" w:rsidRDefault="00CE2E30" w:rsidP="00D11971">
      <w:pPr>
        <w:rPr>
          <w:sz w:val="24"/>
          <w:szCs w:val="24"/>
        </w:rPr>
      </w:pPr>
      <w:r w:rsidRPr="00C67F60">
        <w:rPr>
          <w:b/>
          <w:bCs/>
          <w:i/>
          <w:iCs/>
          <w:sz w:val="24"/>
          <w:szCs w:val="24"/>
        </w:rPr>
        <w:t>Program.cs</w:t>
      </w:r>
      <w:r>
        <w:rPr>
          <w:sz w:val="24"/>
          <w:szCs w:val="24"/>
        </w:rPr>
        <w:t xml:space="preserve"> is a file that is part of the solution.  It contains the actual code we will write</w:t>
      </w:r>
      <w:r w:rsidR="00724E3C">
        <w:rPr>
          <w:sz w:val="24"/>
          <w:szCs w:val="24"/>
        </w:rPr>
        <w:t xml:space="preserve"> to create the simulation.  Let’s look at the code itself.  D</w:t>
      </w:r>
      <w:r w:rsidR="003A6E42">
        <w:rPr>
          <w:sz w:val="24"/>
          <w:szCs w:val="24"/>
        </w:rPr>
        <w:t>ouble-click</w:t>
      </w:r>
      <w:r w:rsidR="000B5B83">
        <w:rPr>
          <w:sz w:val="24"/>
          <w:szCs w:val="24"/>
        </w:rPr>
        <w:t xml:space="preserve"> on </w:t>
      </w:r>
      <w:r w:rsidR="00DA4628" w:rsidRPr="00C67F60">
        <w:rPr>
          <w:b/>
          <w:bCs/>
          <w:i/>
          <w:iCs/>
          <w:sz w:val="24"/>
          <w:szCs w:val="24"/>
        </w:rPr>
        <w:t>Program.c</w:t>
      </w:r>
      <w:r w:rsidR="008C16B3" w:rsidRPr="00C67F60">
        <w:rPr>
          <w:b/>
          <w:bCs/>
          <w:i/>
          <w:iCs/>
          <w:sz w:val="24"/>
          <w:szCs w:val="24"/>
        </w:rPr>
        <w:t>s</w:t>
      </w:r>
      <w:r w:rsidR="008C16B3">
        <w:rPr>
          <w:sz w:val="24"/>
          <w:szCs w:val="24"/>
        </w:rPr>
        <w:t xml:space="preserve"> to open it</w:t>
      </w:r>
      <w:r w:rsidR="00DA4628">
        <w:rPr>
          <w:sz w:val="24"/>
          <w:szCs w:val="24"/>
        </w:rPr>
        <w:t>.</w:t>
      </w:r>
      <w:r w:rsidR="0040263C">
        <w:rPr>
          <w:sz w:val="24"/>
          <w:szCs w:val="24"/>
        </w:rPr>
        <w:t xml:space="preserve"> </w:t>
      </w:r>
      <w:r w:rsidR="00911E0C">
        <w:rPr>
          <w:sz w:val="24"/>
          <w:szCs w:val="24"/>
        </w:rPr>
        <w:t xml:space="preserve">The contents of the file will display in the main editing window.  </w:t>
      </w:r>
    </w:p>
    <w:p w14:paraId="67938A54" w14:textId="702B91A3" w:rsidR="00DA4628" w:rsidRDefault="00574839" w:rsidP="00D11971">
      <w:pPr>
        <w:rPr>
          <w:sz w:val="24"/>
          <w:szCs w:val="24"/>
        </w:rPr>
      </w:pPr>
      <w:r>
        <w:rPr>
          <w:noProof/>
          <w:sz w:val="24"/>
          <w:szCs w:val="24"/>
        </w:rPr>
        <w:drawing>
          <wp:inline distT="0" distB="0" distL="0" distR="0" wp14:anchorId="24185CC6" wp14:editId="1333B472">
            <wp:extent cx="593407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527F1B2A" w14:textId="2946840E" w:rsidR="00DD6D1F" w:rsidRDefault="00495FAD" w:rsidP="00D11971">
      <w:pPr>
        <w:rPr>
          <w:sz w:val="24"/>
          <w:szCs w:val="24"/>
        </w:rPr>
      </w:pPr>
      <w:r>
        <w:rPr>
          <w:sz w:val="24"/>
          <w:szCs w:val="24"/>
        </w:rPr>
        <w:lastRenderedPageBreak/>
        <w:t xml:space="preserve">You probably noticed that the code is displayed in </w:t>
      </w:r>
      <w:proofErr w:type="gramStart"/>
      <w:r>
        <w:rPr>
          <w:sz w:val="24"/>
          <w:szCs w:val="24"/>
        </w:rPr>
        <w:t>a number of</w:t>
      </w:r>
      <w:proofErr w:type="gramEnd"/>
      <w:r>
        <w:rPr>
          <w:sz w:val="24"/>
          <w:szCs w:val="24"/>
        </w:rPr>
        <w:t xml:space="preserve"> different colors.  This is done automatically </w:t>
      </w:r>
      <w:r w:rsidR="0078600E">
        <w:rPr>
          <w:sz w:val="24"/>
          <w:szCs w:val="24"/>
        </w:rPr>
        <w:t>by Visual Studio.  The colors help you identify different parts of the code quickly.  You’ll learn more about this in your first programming course.</w:t>
      </w:r>
    </w:p>
    <w:p w14:paraId="1144D16C" w14:textId="1E30C48D" w:rsidR="0078600E" w:rsidRDefault="0078600E" w:rsidP="00D11971">
      <w:pPr>
        <w:rPr>
          <w:sz w:val="24"/>
          <w:szCs w:val="24"/>
        </w:rPr>
      </w:pPr>
      <w:r>
        <w:rPr>
          <w:sz w:val="24"/>
          <w:szCs w:val="24"/>
        </w:rPr>
        <w:t>You should also notice that the illustration shows lines of white text that isn’t displayed on your screen.</w:t>
      </w:r>
      <w:r w:rsidR="00603869">
        <w:rPr>
          <w:sz w:val="24"/>
          <w:szCs w:val="24"/>
        </w:rPr>
        <w:t xml:space="preserve">  Those are comments we added to help you understand what each line of code represents.</w:t>
      </w:r>
    </w:p>
    <w:p w14:paraId="171E5650" w14:textId="2B88F64B" w:rsidR="008C16B3" w:rsidRDefault="0040263C" w:rsidP="007448D3">
      <w:pPr>
        <w:pStyle w:val="Heading1"/>
      </w:pPr>
      <w:r>
        <w:t xml:space="preserve">Step 3 </w:t>
      </w:r>
      <w:r w:rsidR="001F6B0A">
        <w:t>|</w:t>
      </w:r>
      <w:r>
        <w:t xml:space="preserve"> </w:t>
      </w:r>
      <w:r w:rsidR="00275503">
        <w:t>Test</w:t>
      </w:r>
      <w:r w:rsidR="008C16B3">
        <w:t>ing</w:t>
      </w:r>
      <w:r w:rsidR="00275503">
        <w:t xml:space="preserve"> Existing Code</w:t>
      </w:r>
    </w:p>
    <w:p w14:paraId="094045F5" w14:textId="77777777" w:rsidR="008820D9" w:rsidRDefault="00484A20" w:rsidP="00D11971">
      <w:pPr>
        <w:rPr>
          <w:sz w:val="24"/>
          <w:szCs w:val="24"/>
        </w:rPr>
      </w:pPr>
      <w:r>
        <w:rPr>
          <w:sz w:val="24"/>
          <w:szCs w:val="24"/>
        </w:rPr>
        <w:t xml:space="preserve">When you create a new solution in Visual Studio, </w:t>
      </w:r>
      <w:r w:rsidR="004439EE">
        <w:rPr>
          <w:sz w:val="24"/>
          <w:szCs w:val="24"/>
        </w:rPr>
        <w:t xml:space="preserve">it automatically includes the instructions for a very simple </w:t>
      </w:r>
      <w:r w:rsidR="008A295C">
        <w:rPr>
          <w:sz w:val="24"/>
          <w:szCs w:val="24"/>
        </w:rPr>
        <w:t xml:space="preserve">test </w:t>
      </w:r>
      <w:r w:rsidR="004439EE">
        <w:rPr>
          <w:sz w:val="24"/>
          <w:szCs w:val="24"/>
        </w:rPr>
        <w:t>program</w:t>
      </w:r>
      <w:r w:rsidR="00DD6D1F">
        <w:rPr>
          <w:sz w:val="24"/>
          <w:szCs w:val="24"/>
        </w:rPr>
        <w:t>.</w:t>
      </w:r>
      <w:r w:rsidR="00DE0ADE">
        <w:rPr>
          <w:sz w:val="24"/>
          <w:szCs w:val="24"/>
        </w:rPr>
        <w:t xml:space="preserve">  </w:t>
      </w:r>
      <w:r w:rsidR="00275503">
        <w:rPr>
          <w:sz w:val="24"/>
          <w:szCs w:val="24"/>
        </w:rPr>
        <w:t>In this step</w:t>
      </w:r>
      <w:r w:rsidR="00DE0ADE">
        <w:rPr>
          <w:sz w:val="24"/>
          <w:szCs w:val="24"/>
        </w:rPr>
        <w:t>,</w:t>
      </w:r>
      <w:r w:rsidR="00275503">
        <w:rPr>
          <w:sz w:val="24"/>
          <w:szCs w:val="24"/>
        </w:rPr>
        <w:t xml:space="preserve"> we </w:t>
      </w:r>
      <w:r w:rsidR="00DE0ADE">
        <w:rPr>
          <w:sz w:val="24"/>
          <w:szCs w:val="24"/>
        </w:rPr>
        <w:t xml:space="preserve">will run </w:t>
      </w:r>
      <w:r w:rsidR="003E5ECA" w:rsidRPr="008904F1">
        <w:rPr>
          <w:i/>
          <w:iCs/>
          <w:sz w:val="24"/>
          <w:szCs w:val="24"/>
        </w:rPr>
        <w:t>(execute)</w:t>
      </w:r>
      <w:r w:rsidR="003E5ECA">
        <w:rPr>
          <w:sz w:val="24"/>
          <w:szCs w:val="24"/>
        </w:rPr>
        <w:t xml:space="preserve"> </w:t>
      </w:r>
      <w:r w:rsidR="00DE0ADE">
        <w:rPr>
          <w:sz w:val="24"/>
          <w:szCs w:val="24"/>
        </w:rPr>
        <w:t>that code</w:t>
      </w:r>
      <w:r w:rsidR="00275503">
        <w:rPr>
          <w:sz w:val="24"/>
          <w:szCs w:val="24"/>
        </w:rPr>
        <w:t xml:space="preserve"> to make sure everything runs successfully before we start making modifications</w:t>
      </w:r>
      <w:r w:rsidR="00275503" w:rsidRPr="00275503">
        <w:rPr>
          <w:sz w:val="24"/>
          <w:szCs w:val="24"/>
        </w:rPr>
        <w:t xml:space="preserve">. This is an important step that applies to any code your write in the future. </w:t>
      </w:r>
    </w:p>
    <w:p w14:paraId="5EBB31E3" w14:textId="77777777" w:rsidR="00C42616" w:rsidRDefault="00C42616" w:rsidP="00C42616">
      <w:pPr>
        <w:rPr>
          <w:sz w:val="24"/>
          <w:szCs w:val="24"/>
        </w:rPr>
      </w:pPr>
      <w:r>
        <w:rPr>
          <w:sz w:val="24"/>
          <w:szCs w:val="24"/>
        </w:rPr>
        <w:t xml:space="preserve">To run the app, go ahead and click the </w:t>
      </w:r>
      <w:r w:rsidRPr="007853FE">
        <w:rPr>
          <w:b/>
          <w:bCs/>
          <w:sz w:val="24"/>
          <w:szCs w:val="24"/>
        </w:rPr>
        <w:t>start</w:t>
      </w:r>
      <w:r>
        <w:rPr>
          <w:sz w:val="24"/>
          <w:szCs w:val="24"/>
        </w:rPr>
        <w:t xml:space="preserve"> </w:t>
      </w:r>
      <w:r w:rsidRPr="007853FE">
        <w:rPr>
          <w:b/>
          <w:bCs/>
          <w:sz w:val="24"/>
          <w:szCs w:val="24"/>
        </w:rPr>
        <w:t>button</w:t>
      </w:r>
      <w:r>
        <w:rPr>
          <w:sz w:val="24"/>
          <w:szCs w:val="24"/>
        </w:rPr>
        <w:t xml:space="preserve"> in the button bar at the top of the screen.  (Take a look at the full-screen image in </w:t>
      </w:r>
      <w:r w:rsidRPr="00275503">
        <w:rPr>
          <w:i/>
          <w:iCs/>
          <w:sz w:val="24"/>
          <w:szCs w:val="24"/>
        </w:rPr>
        <w:t>Step 2</w:t>
      </w:r>
      <w:r>
        <w:rPr>
          <w:sz w:val="24"/>
          <w:szCs w:val="24"/>
        </w:rPr>
        <w:t>.) The result should look like the following:</w:t>
      </w:r>
    </w:p>
    <w:p w14:paraId="78A00003" w14:textId="2E971E58" w:rsidR="00275503" w:rsidRDefault="00D773A7" w:rsidP="00275503">
      <w:pPr>
        <w:rPr>
          <w:sz w:val="24"/>
          <w:szCs w:val="24"/>
        </w:rPr>
      </w:pPr>
      <w:r>
        <w:rPr>
          <w:noProof/>
        </w:rPr>
        <mc:AlternateContent>
          <mc:Choice Requires="wps">
            <w:drawing>
              <wp:anchor distT="0" distB="0" distL="114300" distR="114300" simplePos="0" relativeHeight="251659264" behindDoc="0" locked="0" layoutInCell="1" allowOverlap="1" wp14:anchorId="7673E71D" wp14:editId="3D806354">
                <wp:simplePos x="0" y="0"/>
                <wp:positionH relativeFrom="column">
                  <wp:posOffset>1471613</wp:posOffset>
                </wp:positionH>
                <wp:positionV relativeFrom="paragraph">
                  <wp:posOffset>574039</wp:posOffset>
                </wp:positionV>
                <wp:extent cx="1323975" cy="766763"/>
                <wp:effectExtent l="514350" t="171450" r="28575" b="14605"/>
                <wp:wrapNone/>
                <wp:docPr id="4" name="Speech Bubble: Oval 4"/>
                <wp:cNvGraphicFramePr/>
                <a:graphic xmlns:a="http://schemas.openxmlformats.org/drawingml/2006/main">
                  <a:graphicData uri="http://schemas.microsoft.com/office/word/2010/wordprocessingShape">
                    <wps:wsp>
                      <wps:cNvSpPr/>
                      <wps:spPr>
                        <a:xfrm>
                          <a:off x="0" y="0"/>
                          <a:ext cx="1323975" cy="766763"/>
                        </a:xfrm>
                        <a:prstGeom prst="wedgeEllipseCallout">
                          <a:avLst>
                            <a:gd name="adj1" fmla="val -87687"/>
                            <a:gd name="adj2" fmla="val -70848"/>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EF01411" w14:textId="00E1F70B" w:rsidR="00D773A7" w:rsidRPr="00F71983" w:rsidRDefault="00D773A7" w:rsidP="00F71983">
                            <w:pPr>
                              <w:pStyle w:val="NoSpacing"/>
                              <w:jc w:val="center"/>
                              <w:rPr>
                                <w:b/>
                                <w:bCs/>
                                <w:sz w:val="28"/>
                                <w:szCs w:val="28"/>
                              </w:rPr>
                            </w:pPr>
                            <w:r w:rsidRPr="00F71983">
                              <w:rPr>
                                <w:b/>
                                <w:bCs/>
                                <w:sz w:val="28"/>
                                <w:szCs w:val="28"/>
                              </w:rPr>
                              <w:t>It Worked!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3E71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 o:spid="_x0000_s1026" type="#_x0000_t63" style="position:absolute;margin-left:115.9pt;margin-top:45.2pt;width:104.25pt;height: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" adj="-8140,-4503" fillcolor="#f79646 [3209]" strokecolor="#974706 [1609]" strokeweight="2pt">
                <v:textbox>
                  <w:txbxContent>
                    <w:p w14:paraId="1EF01411" w14:textId="00E1F70B" w:rsidR="00D773A7" w:rsidRPr="00F71983" w:rsidRDefault="00D773A7" w:rsidP="00F71983">
                      <w:pPr>
                        <w:pStyle w:val="NoSpacing"/>
                        <w:jc w:val="center"/>
                        <w:rPr>
                          <w:b/>
                          <w:bCs/>
                          <w:sz w:val="28"/>
                          <w:szCs w:val="28"/>
                        </w:rPr>
                      </w:pPr>
                      <w:r w:rsidRPr="00F71983">
                        <w:rPr>
                          <w:b/>
                          <w:bCs/>
                          <w:sz w:val="28"/>
                          <w:szCs w:val="28"/>
                        </w:rPr>
                        <w:t>It Worked!</w:t>
                      </w:r>
                    </w:p>
                  </w:txbxContent>
                </v:textbox>
              </v:shape>
            </w:pict>
          </mc:Fallback>
        </mc:AlternateContent>
      </w:r>
      <w:r w:rsidR="00275503">
        <w:rPr>
          <w:noProof/>
        </w:rPr>
        <w:drawing>
          <wp:inline distT="0" distB="0" distL="0" distR="0" wp14:anchorId="3D5BE71F" wp14:editId="2482E0B7">
            <wp:extent cx="4324350" cy="1552575"/>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4324350" cy="1552575"/>
                    </a:xfrm>
                    <a:prstGeom prst="rect">
                      <a:avLst/>
                    </a:prstGeom>
                  </pic:spPr>
                </pic:pic>
              </a:graphicData>
            </a:graphic>
          </wp:inline>
        </w:drawing>
      </w:r>
    </w:p>
    <w:p w14:paraId="46DEABBC" w14:textId="77777777" w:rsidR="00E868E2" w:rsidRDefault="008C16B3" w:rsidP="00275503">
      <w:pPr>
        <w:rPr>
          <w:sz w:val="24"/>
          <w:szCs w:val="24"/>
        </w:rPr>
      </w:pPr>
      <w:r>
        <w:rPr>
          <w:sz w:val="24"/>
          <w:szCs w:val="24"/>
        </w:rPr>
        <w:t>As you can see</w:t>
      </w:r>
      <w:r w:rsidR="00F73CDE">
        <w:rPr>
          <w:sz w:val="24"/>
          <w:szCs w:val="24"/>
        </w:rPr>
        <w:t>,</w:t>
      </w:r>
      <w:r>
        <w:rPr>
          <w:sz w:val="24"/>
          <w:szCs w:val="24"/>
        </w:rPr>
        <w:t xml:space="preserve"> </w:t>
      </w:r>
      <w:r w:rsidRPr="008C16B3">
        <w:rPr>
          <w:i/>
          <w:iCs/>
          <w:sz w:val="24"/>
          <w:szCs w:val="24"/>
        </w:rPr>
        <w:t>“Hello World!”</w:t>
      </w:r>
      <w:r>
        <w:rPr>
          <w:sz w:val="24"/>
          <w:szCs w:val="24"/>
        </w:rPr>
        <w:t xml:space="preserve"> was </w:t>
      </w:r>
      <w:r w:rsidR="00023C71">
        <w:rPr>
          <w:i/>
          <w:iCs/>
          <w:sz w:val="24"/>
          <w:szCs w:val="24"/>
        </w:rPr>
        <w:t xml:space="preserve">written </w:t>
      </w:r>
      <w:r w:rsidR="00023C71">
        <w:rPr>
          <w:sz w:val="24"/>
          <w:szCs w:val="24"/>
        </w:rPr>
        <w:t>to the console window.</w:t>
      </w:r>
      <w:r w:rsidR="003177FE">
        <w:rPr>
          <w:sz w:val="24"/>
          <w:szCs w:val="24"/>
        </w:rPr>
        <w:t xml:space="preserve"> </w:t>
      </w:r>
      <w:r w:rsidR="00E868E2">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7233"/>
        <w:gridCol w:w="1526"/>
      </w:tblGrid>
      <w:tr w:rsidR="00403BF4" w14:paraId="6DD637DD" w14:textId="77777777" w:rsidTr="003B02CC">
        <w:tc>
          <w:tcPr>
            <w:tcW w:w="450" w:type="dxa"/>
            <w:shd w:val="clear" w:color="auto" w:fill="404040" w:themeFill="text1" w:themeFillTint="BF"/>
            <w:vAlign w:val="center"/>
          </w:tcPr>
          <w:p w14:paraId="6DD0A4B5" w14:textId="145951A0" w:rsidR="00403BF4" w:rsidRPr="009F6DD2" w:rsidRDefault="00B06932" w:rsidP="009F6DD2">
            <w:pPr>
              <w:pStyle w:val="NoSpacing"/>
              <w:rPr>
                <w:color w:val="F79646" w:themeColor="accent6"/>
                <w:sz w:val="36"/>
                <w:szCs w:val="36"/>
              </w:rPr>
            </w:pPr>
            <w:r w:rsidRPr="00B06932">
              <w:rPr>
                <w:color w:val="F79646" w:themeColor="accent6"/>
                <w:sz w:val="36"/>
                <w:szCs w:val="36"/>
              </w:rPr>
              <w:sym w:font="Wingdings" w:char="F0E8"/>
            </w:r>
          </w:p>
        </w:tc>
        <w:tc>
          <w:tcPr>
            <w:tcW w:w="7357" w:type="dxa"/>
          </w:tcPr>
          <w:p w14:paraId="07548120" w14:textId="1FE9F7B5" w:rsidR="00403BF4" w:rsidRDefault="00403BF4" w:rsidP="00B5351E">
            <w:pPr>
              <w:pStyle w:val="NoSpacing"/>
            </w:pPr>
            <w:r>
              <w:t>Look at the code in the Visual Studio Editor.  What is the line number for the line of code that caused the text to be displayed?</w:t>
            </w:r>
          </w:p>
        </w:tc>
        <w:tc>
          <w:tcPr>
            <w:tcW w:w="1553" w:type="dxa"/>
            <w:tcBorders>
              <w:bottom w:val="single" w:sz="8" w:space="0" w:color="auto"/>
            </w:tcBorders>
          </w:tcPr>
          <w:p w14:paraId="4FEA629E" w14:textId="32B06DAB" w:rsidR="00403BF4" w:rsidRDefault="00403BF4" w:rsidP="00275503">
            <w:pPr>
              <w:rPr>
                <w:sz w:val="24"/>
                <w:szCs w:val="24"/>
              </w:rPr>
            </w:pPr>
            <w:r>
              <w:rPr>
                <w:sz w:val="24"/>
                <w:szCs w:val="24"/>
              </w:rPr>
              <w:t xml:space="preserve"> </w:t>
            </w:r>
          </w:p>
        </w:tc>
      </w:tr>
    </w:tbl>
    <w:p w14:paraId="405D96F9" w14:textId="77777777" w:rsidR="00E868E2" w:rsidRDefault="00E868E2" w:rsidP="00275503">
      <w:pPr>
        <w:rPr>
          <w:sz w:val="24"/>
          <w:szCs w:val="24"/>
        </w:rPr>
      </w:pPr>
    </w:p>
    <w:p w14:paraId="4E199960" w14:textId="6D0E9712" w:rsidR="008C16B3" w:rsidRPr="00CF7B51" w:rsidRDefault="008C16B3" w:rsidP="00275503">
      <w:pPr>
        <w:rPr>
          <w:sz w:val="24"/>
          <w:szCs w:val="24"/>
        </w:rPr>
      </w:pPr>
      <w:r>
        <w:rPr>
          <w:sz w:val="24"/>
          <w:szCs w:val="24"/>
        </w:rPr>
        <w:t xml:space="preserve">Now press any key </w:t>
      </w:r>
      <w:r w:rsidRPr="008C16B3">
        <w:rPr>
          <w:i/>
          <w:iCs/>
          <w:sz w:val="24"/>
          <w:szCs w:val="24"/>
        </w:rPr>
        <w:t>(</w:t>
      </w:r>
      <w:r w:rsidR="0081717A">
        <w:rPr>
          <w:i/>
          <w:iCs/>
          <w:sz w:val="24"/>
          <w:szCs w:val="24"/>
        </w:rPr>
        <w:t xml:space="preserve">the </w:t>
      </w:r>
      <w:r w:rsidRPr="008C16B3">
        <w:rPr>
          <w:i/>
          <w:iCs/>
          <w:sz w:val="24"/>
          <w:szCs w:val="24"/>
        </w:rPr>
        <w:t>spacebar for example)</w:t>
      </w:r>
      <w:r>
        <w:rPr>
          <w:sz w:val="24"/>
          <w:szCs w:val="24"/>
        </w:rPr>
        <w:t xml:space="preserve"> to continue. </w:t>
      </w:r>
      <w:r w:rsidR="004C42EE">
        <w:rPr>
          <w:sz w:val="24"/>
          <w:szCs w:val="24"/>
        </w:rPr>
        <w:t xml:space="preserve"> D</w:t>
      </w:r>
      <w:r>
        <w:rPr>
          <w:sz w:val="24"/>
          <w:szCs w:val="24"/>
        </w:rPr>
        <w:t xml:space="preserve">epending on </w:t>
      </w:r>
      <w:r w:rsidR="004C42EE">
        <w:rPr>
          <w:sz w:val="24"/>
          <w:szCs w:val="24"/>
        </w:rPr>
        <w:t>the</w:t>
      </w:r>
      <w:r>
        <w:rPr>
          <w:sz w:val="24"/>
          <w:szCs w:val="24"/>
        </w:rPr>
        <w:t xml:space="preserve"> editor’s settings, the </w:t>
      </w:r>
      <w:r w:rsidR="004C42EE">
        <w:rPr>
          <w:sz w:val="24"/>
          <w:szCs w:val="24"/>
        </w:rPr>
        <w:t>window</w:t>
      </w:r>
      <w:r>
        <w:rPr>
          <w:sz w:val="24"/>
          <w:szCs w:val="24"/>
        </w:rPr>
        <w:t xml:space="preserve"> may have closed or is now </w:t>
      </w:r>
      <w:r w:rsidR="004C42EE">
        <w:rPr>
          <w:sz w:val="24"/>
          <w:szCs w:val="24"/>
        </w:rPr>
        <w:t xml:space="preserve">showing some odd information below the </w:t>
      </w:r>
      <w:r w:rsidR="00AA5460">
        <w:rPr>
          <w:sz w:val="24"/>
          <w:szCs w:val="24"/>
        </w:rPr>
        <w:t>“Hello World” text</w:t>
      </w:r>
      <w:r>
        <w:rPr>
          <w:sz w:val="24"/>
          <w:szCs w:val="24"/>
        </w:rPr>
        <w:t xml:space="preserve">. </w:t>
      </w:r>
      <w:r w:rsidR="00AA5460">
        <w:rPr>
          <w:sz w:val="24"/>
          <w:szCs w:val="24"/>
        </w:rPr>
        <w:t>If the window hasn’t closed</w:t>
      </w:r>
      <w:r>
        <w:rPr>
          <w:sz w:val="24"/>
          <w:szCs w:val="24"/>
        </w:rPr>
        <w:t xml:space="preserve">, go </w:t>
      </w:r>
      <w:r w:rsidR="00CF7B51">
        <w:rPr>
          <w:sz w:val="24"/>
          <w:szCs w:val="24"/>
        </w:rPr>
        <w:t>head,</w:t>
      </w:r>
      <w:r>
        <w:rPr>
          <w:sz w:val="24"/>
          <w:szCs w:val="24"/>
        </w:rPr>
        <w:t xml:space="preserve"> and press the</w:t>
      </w:r>
      <w:r w:rsidRPr="008C16B3">
        <w:rPr>
          <w:i/>
          <w:iCs/>
          <w:sz w:val="24"/>
          <w:szCs w:val="24"/>
        </w:rPr>
        <w:t xml:space="preserve"> </w:t>
      </w:r>
      <w:r w:rsidR="00CF7B51">
        <w:rPr>
          <w:i/>
          <w:iCs/>
          <w:sz w:val="24"/>
          <w:szCs w:val="24"/>
        </w:rPr>
        <w:t>“</w:t>
      </w:r>
      <w:r w:rsidRPr="008C16B3">
        <w:rPr>
          <w:i/>
          <w:iCs/>
          <w:sz w:val="24"/>
          <w:szCs w:val="24"/>
        </w:rPr>
        <w:t>X</w:t>
      </w:r>
      <w:r w:rsidR="00CF7B51">
        <w:rPr>
          <w:i/>
          <w:iCs/>
          <w:sz w:val="24"/>
          <w:szCs w:val="24"/>
        </w:rPr>
        <w:t>”</w:t>
      </w:r>
      <w:r>
        <w:rPr>
          <w:sz w:val="24"/>
          <w:szCs w:val="24"/>
        </w:rPr>
        <w:t xml:space="preserve"> button in the top right to </w:t>
      </w:r>
      <w:r w:rsidR="00B34FA0">
        <w:rPr>
          <w:sz w:val="24"/>
          <w:szCs w:val="24"/>
        </w:rPr>
        <w:t>close it</w:t>
      </w:r>
      <w:r w:rsidR="00CF7B51">
        <w:rPr>
          <w:sz w:val="24"/>
          <w:szCs w:val="24"/>
        </w:rPr>
        <w:t xml:space="preserve"> </w:t>
      </w:r>
      <w:r w:rsidR="00CF7B51" w:rsidRPr="00CF7B51">
        <w:rPr>
          <w:i/>
          <w:iCs/>
          <w:sz w:val="24"/>
          <w:szCs w:val="24"/>
        </w:rPr>
        <w:t>(the console window, not VS 2019)</w:t>
      </w:r>
      <w:r w:rsidR="00CF7B51">
        <w:rPr>
          <w:sz w:val="24"/>
          <w:szCs w:val="24"/>
        </w:rPr>
        <w:t>.</w:t>
      </w:r>
    </w:p>
    <w:p w14:paraId="0713BD8A" w14:textId="3F488B16" w:rsidR="00275503" w:rsidRDefault="00275503" w:rsidP="00275503">
      <w:pPr>
        <w:rPr>
          <w:sz w:val="24"/>
          <w:szCs w:val="24"/>
        </w:rPr>
      </w:pPr>
      <w:r>
        <w:rPr>
          <w:sz w:val="24"/>
          <w:szCs w:val="24"/>
        </w:rPr>
        <w:t xml:space="preserve">You may have noticed </w:t>
      </w:r>
      <w:r w:rsidR="008C16B3">
        <w:rPr>
          <w:sz w:val="24"/>
          <w:szCs w:val="24"/>
        </w:rPr>
        <w:t>your</w:t>
      </w:r>
      <w:r>
        <w:rPr>
          <w:sz w:val="24"/>
          <w:szCs w:val="24"/>
        </w:rPr>
        <w:t xml:space="preserve"> editor changed its appearance </w:t>
      </w:r>
      <w:r w:rsidR="00C0066D">
        <w:rPr>
          <w:sz w:val="24"/>
          <w:szCs w:val="24"/>
        </w:rPr>
        <w:t>when the application started</w:t>
      </w:r>
      <w:r>
        <w:rPr>
          <w:sz w:val="24"/>
          <w:szCs w:val="24"/>
        </w:rPr>
        <w:t xml:space="preserve">; this is because </w:t>
      </w:r>
      <w:r w:rsidR="00C23DC7">
        <w:rPr>
          <w:sz w:val="24"/>
          <w:szCs w:val="24"/>
        </w:rPr>
        <w:t>the program runs in</w:t>
      </w:r>
      <w:r>
        <w:rPr>
          <w:sz w:val="24"/>
          <w:szCs w:val="24"/>
        </w:rPr>
        <w:t xml:space="preserve"> </w:t>
      </w:r>
      <w:r>
        <w:rPr>
          <w:i/>
          <w:iCs/>
          <w:sz w:val="24"/>
          <w:szCs w:val="24"/>
        </w:rPr>
        <w:t xml:space="preserve">debug </w:t>
      </w:r>
      <w:r>
        <w:rPr>
          <w:sz w:val="24"/>
          <w:szCs w:val="24"/>
        </w:rPr>
        <w:t xml:space="preserve">mode. </w:t>
      </w:r>
      <w:r w:rsidR="00C23DC7">
        <w:rPr>
          <w:sz w:val="24"/>
          <w:szCs w:val="24"/>
        </w:rPr>
        <w:t>Debug</w:t>
      </w:r>
      <w:r>
        <w:rPr>
          <w:sz w:val="24"/>
          <w:szCs w:val="24"/>
        </w:rPr>
        <w:t xml:space="preserve"> mode provide</w:t>
      </w:r>
      <w:r w:rsidR="00C23DC7">
        <w:rPr>
          <w:sz w:val="24"/>
          <w:szCs w:val="24"/>
        </w:rPr>
        <w:t>s</w:t>
      </w:r>
      <w:r>
        <w:rPr>
          <w:sz w:val="24"/>
          <w:szCs w:val="24"/>
        </w:rPr>
        <w:t xml:space="preserve"> us with tools to examine our app as it runs </w:t>
      </w:r>
      <w:r w:rsidRPr="00275503">
        <w:rPr>
          <w:i/>
          <w:iCs/>
          <w:sz w:val="24"/>
          <w:szCs w:val="24"/>
        </w:rPr>
        <w:t>(typically to discover and fix issues)</w:t>
      </w:r>
      <w:r>
        <w:rPr>
          <w:sz w:val="24"/>
          <w:szCs w:val="24"/>
        </w:rPr>
        <w:t xml:space="preserve">. </w:t>
      </w:r>
      <w:r w:rsidR="00997815">
        <w:rPr>
          <w:sz w:val="24"/>
          <w:szCs w:val="24"/>
        </w:rPr>
        <w:t>You’ll learn more about debugging programs in your Programming Foundations classes.</w:t>
      </w:r>
    </w:p>
    <w:p w14:paraId="1B1E8D02" w14:textId="5FB934E0" w:rsidR="00DE780B" w:rsidRDefault="00EB07A6" w:rsidP="00DE780B">
      <w:pPr>
        <w:rPr>
          <w:sz w:val="24"/>
          <w:szCs w:val="24"/>
        </w:rPr>
      </w:pPr>
      <w:r>
        <w:rPr>
          <w:sz w:val="24"/>
          <w:szCs w:val="24"/>
        </w:rPr>
        <w:lastRenderedPageBreak/>
        <w:t>At this point, everything seems to be working correctly.  Let’s go ahead and start creating our program.</w:t>
      </w:r>
    </w:p>
    <w:p w14:paraId="5F57DB3F" w14:textId="79D3AB1E" w:rsidR="00275503" w:rsidRDefault="00275503" w:rsidP="007448D3">
      <w:pPr>
        <w:pStyle w:val="Heading1"/>
      </w:pPr>
      <w:r>
        <w:t xml:space="preserve">Step 4 </w:t>
      </w:r>
      <w:r w:rsidR="001F6B0A">
        <w:t>|</w:t>
      </w:r>
      <w:r>
        <w:t xml:space="preserve"> </w:t>
      </w:r>
      <w:r w:rsidR="001F6B0A">
        <w:t>Pre-Game Preparation</w:t>
      </w:r>
    </w:p>
    <w:p w14:paraId="4D2EECAE" w14:textId="213910C1" w:rsidR="0040263C" w:rsidRPr="00761471" w:rsidRDefault="00A32A1F" w:rsidP="00D11971">
      <w:pPr>
        <w:rPr>
          <w:sz w:val="24"/>
          <w:szCs w:val="24"/>
        </w:rPr>
      </w:pPr>
      <w:r>
        <w:rPr>
          <w:sz w:val="24"/>
          <w:szCs w:val="24"/>
        </w:rPr>
        <w:t xml:space="preserve">In this </w:t>
      </w:r>
      <w:r w:rsidR="001F6B0A">
        <w:rPr>
          <w:sz w:val="24"/>
          <w:szCs w:val="24"/>
        </w:rPr>
        <w:t xml:space="preserve">step you will add the first few lines of code that are essential for everything else. </w:t>
      </w:r>
      <w:r w:rsidR="00761471">
        <w:rPr>
          <w:sz w:val="24"/>
          <w:szCs w:val="24"/>
        </w:rPr>
        <w:t xml:space="preserve">Before moving on go ahead and remove the </w:t>
      </w:r>
      <w:r w:rsidR="00761471" w:rsidRPr="00761471">
        <w:rPr>
          <w:i/>
          <w:iCs/>
          <w:sz w:val="24"/>
          <w:szCs w:val="24"/>
        </w:rPr>
        <w:t>Console.WriteLine</w:t>
      </w:r>
      <w:r w:rsidR="00761471">
        <w:rPr>
          <w:sz w:val="24"/>
          <w:szCs w:val="24"/>
        </w:rPr>
        <w:t xml:space="preserve"> that prints </w:t>
      </w:r>
      <w:r w:rsidR="00761471" w:rsidRPr="00761471">
        <w:rPr>
          <w:i/>
          <w:iCs/>
          <w:sz w:val="24"/>
          <w:szCs w:val="24"/>
        </w:rPr>
        <w:t>“Hello World”</w:t>
      </w:r>
      <w:r w:rsidR="00761471">
        <w:rPr>
          <w:sz w:val="24"/>
          <w:szCs w:val="24"/>
        </w:rPr>
        <w:t xml:space="preserve">. Leave the </w:t>
      </w:r>
      <w:r w:rsidR="00761471" w:rsidRPr="00A87D4C">
        <w:rPr>
          <w:i/>
          <w:iCs/>
          <w:sz w:val="24"/>
          <w:szCs w:val="24"/>
        </w:rPr>
        <w:t>Console.ReadLine</w:t>
      </w:r>
      <w:r w:rsidR="00761471">
        <w:rPr>
          <w:sz w:val="24"/>
          <w:szCs w:val="24"/>
        </w:rPr>
        <w:t xml:space="preserve"> </w:t>
      </w:r>
      <w:r w:rsidR="008F60D0">
        <w:rPr>
          <w:sz w:val="24"/>
          <w:szCs w:val="24"/>
        </w:rPr>
        <w:t>and put everything your write before it.</w:t>
      </w:r>
    </w:p>
    <w:p w14:paraId="5FB3289C" w14:textId="3FA095CD" w:rsidR="00DE780B" w:rsidRPr="00A20CB1" w:rsidRDefault="00DE780B" w:rsidP="00A20CB1">
      <w:pPr>
        <w:pStyle w:val="ListParagraph"/>
        <w:numPr>
          <w:ilvl w:val="0"/>
          <w:numId w:val="22"/>
        </w:numPr>
        <w:rPr>
          <w:i/>
          <w:iCs/>
          <w:sz w:val="24"/>
          <w:szCs w:val="24"/>
        </w:rPr>
      </w:pPr>
      <w:r w:rsidRPr="00A20CB1">
        <w:rPr>
          <w:sz w:val="24"/>
          <w:szCs w:val="24"/>
        </w:rPr>
        <w:t xml:space="preserve">Create </w:t>
      </w:r>
      <w:r w:rsidR="001F6B0A" w:rsidRPr="00A20CB1">
        <w:rPr>
          <w:sz w:val="24"/>
          <w:szCs w:val="24"/>
        </w:rPr>
        <w:t>a</w:t>
      </w:r>
      <w:r w:rsidRPr="00A20CB1">
        <w:rPr>
          <w:sz w:val="24"/>
          <w:szCs w:val="24"/>
        </w:rPr>
        <w:t xml:space="preserve"> game variable</w:t>
      </w:r>
      <w:r w:rsidR="00C409FB">
        <w:rPr>
          <w:sz w:val="24"/>
          <w:szCs w:val="24"/>
        </w:rPr>
        <w:t xml:space="preserve"> (4.1)</w:t>
      </w:r>
    </w:p>
    <w:p w14:paraId="081C6E47" w14:textId="7CA5EE3A" w:rsidR="00DE780B" w:rsidRPr="00A20CB1" w:rsidRDefault="001F6B0A" w:rsidP="00A20CB1">
      <w:pPr>
        <w:pStyle w:val="ListParagraph"/>
        <w:numPr>
          <w:ilvl w:val="0"/>
          <w:numId w:val="22"/>
        </w:numPr>
        <w:rPr>
          <w:sz w:val="24"/>
          <w:szCs w:val="24"/>
        </w:rPr>
      </w:pPr>
      <w:r w:rsidRPr="00A20CB1">
        <w:rPr>
          <w:sz w:val="24"/>
          <w:szCs w:val="24"/>
        </w:rPr>
        <w:t>Change the console window’s title</w:t>
      </w:r>
      <w:r w:rsidR="00C409FB">
        <w:rPr>
          <w:sz w:val="24"/>
          <w:szCs w:val="24"/>
        </w:rPr>
        <w:t xml:space="preserve"> (4.2)</w:t>
      </w:r>
    </w:p>
    <w:p w14:paraId="37727F5A" w14:textId="4F211AA0" w:rsidR="001F6B0A" w:rsidRPr="009A2FE2" w:rsidRDefault="001F6B0A" w:rsidP="00A20CB1">
      <w:pPr>
        <w:pStyle w:val="ListParagraph"/>
        <w:numPr>
          <w:ilvl w:val="0"/>
          <w:numId w:val="22"/>
        </w:numPr>
        <w:rPr>
          <w:sz w:val="24"/>
          <w:szCs w:val="24"/>
        </w:rPr>
      </w:pPr>
      <w:r w:rsidRPr="00A20CB1">
        <w:rPr>
          <w:sz w:val="24"/>
          <w:szCs w:val="24"/>
        </w:rPr>
        <w:t>Welcome users to the game</w:t>
      </w:r>
      <w:r w:rsidR="00C409FB">
        <w:rPr>
          <w:sz w:val="24"/>
          <w:szCs w:val="24"/>
        </w:rPr>
        <w:t xml:space="preserve"> (4.3)</w:t>
      </w:r>
    </w:p>
    <w:p w14:paraId="77B04B55" w14:textId="7F50FFEA" w:rsidR="009A2FE2" w:rsidRPr="009A2FE2" w:rsidRDefault="00BB2591" w:rsidP="00BB2591">
      <w:pPr>
        <w:pStyle w:val="Heading3"/>
      </w:pPr>
      <w:r>
        <w:t xml:space="preserve">4.1 | Create a </w:t>
      </w:r>
      <w:r w:rsidR="00A118DC">
        <w:t>G</w:t>
      </w:r>
      <w:r>
        <w:t xml:space="preserve">ame </w:t>
      </w:r>
      <w:r w:rsidR="00A118DC">
        <w:t>V</w:t>
      </w:r>
      <w:r>
        <w:t>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
        <w:gridCol w:w="8810"/>
      </w:tblGrid>
      <w:tr w:rsidR="00B94E4F" w14:paraId="7BFBAE54" w14:textId="77777777" w:rsidTr="00A76FF5">
        <w:tc>
          <w:tcPr>
            <w:tcW w:w="9350" w:type="dxa"/>
            <w:gridSpan w:val="2"/>
          </w:tcPr>
          <w:p w14:paraId="3A697D60" w14:textId="0F47EE94" w:rsidR="00574839" w:rsidRPr="000C3B3D" w:rsidRDefault="00DE780B" w:rsidP="00B94E4F">
            <w:pPr>
              <w:pStyle w:val="NoSpacing"/>
            </w:pPr>
            <w:r>
              <w:rPr>
                <w:sz w:val="24"/>
                <w:szCs w:val="24"/>
              </w:rPr>
              <w:t>First</w:t>
            </w:r>
            <w:r w:rsidR="00BB2591">
              <w:rPr>
                <w:sz w:val="24"/>
                <w:szCs w:val="24"/>
              </w:rPr>
              <w:t>,</w:t>
            </w:r>
            <w:r>
              <w:rPr>
                <w:sz w:val="24"/>
                <w:szCs w:val="24"/>
              </w:rPr>
              <w:t xml:space="preserve"> we want to add a </w:t>
            </w:r>
            <w:r w:rsidRPr="00BF22F1">
              <w:rPr>
                <w:i/>
                <w:iCs/>
                <w:sz w:val="24"/>
                <w:szCs w:val="24"/>
              </w:rPr>
              <w:t>variable</w:t>
            </w:r>
            <w:r>
              <w:rPr>
                <w:sz w:val="24"/>
                <w:szCs w:val="24"/>
              </w:rPr>
              <w:t xml:space="preserve"> that we will use to access the game.</w:t>
            </w:r>
            <w:r>
              <w:t xml:space="preserve"> </w:t>
            </w:r>
            <w:r w:rsidR="00B94E4F">
              <w:t xml:space="preserve">What did you type to create a variable named </w:t>
            </w:r>
            <w:r w:rsidR="00B94E4F" w:rsidRPr="000C3B3D">
              <w:rPr>
                <w:rStyle w:val="FileName"/>
                <w:i/>
                <w:iCs/>
              </w:rPr>
              <w:t>game</w:t>
            </w:r>
            <w:r w:rsidR="00B94E4F" w:rsidRPr="00B94E4F">
              <w:t>?</w:t>
            </w:r>
            <w:r w:rsidR="007448D3">
              <w:t xml:space="preserve"> </w:t>
            </w:r>
          </w:p>
        </w:tc>
      </w:tr>
      <w:tr w:rsidR="00DD1EAF" w14:paraId="37EC560F" w14:textId="77777777" w:rsidTr="00DD1EAF">
        <w:trPr>
          <w:trHeight w:val="519"/>
        </w:trPr>
        <w:tc>
          <w:tcPr>
            <w:tcW w:w="540" w:type="dxa"/>
            <w:tcBorders>
              <w:bottom w:val="single" w:sz="4" w:space="0" w:color="auto"/>
            </w:tcBorders>
            <w:shd w:val="clear" w:color="auto" w:fill="404040" w:themeFill="text1" w:themeFillTint="BF"/>
            <w:vAlign w:val="center"/>
          </w:tcPr>
          <w:p w14:paraId="6DD96FFC" w14:textId="7768F8DE" w:rsidR="00DD1EAF" w:rsidRPr="00DD1EAF" w:rsidRDefault="00DD1EAF" w:rsidP="00DD1EAF">
            <w:pPr>
              <w:pStyle w:val="NoSpacing"/>
              <w:jc w:val="center"/>
              <w:rPr>
                <w:color w:val="F79646" w:themeColor="accent6"/>
                <w:sz w:val="24"/>
                <w:szCs w:val="24"/>
              </w:rPr>
            </w:pPr>
            <w:r w:rsidRPr="00B06932">
              <w:rPr>
                <w:color w:val="F79646" w:themeColor="accent6"/>
                <w:sz w:val="36"/>
                <w:szCs w:val="36"/>
              </w:rPr>
              <w:sym w:font="Wingdings" w:char="F0E8"/>
            </w:r>
          </w:p>
        </w:tc>
        <w:tc>
          <w:tcPr>
            <w:tcW w:w="8810" w:type="dxa"/>
            <w:tcBorders>
              <w:bottom w:val="single" w:sz="4" w:space="0" w:color="auto"/>
            </w:tcBorders>
          </w:tcPr>
          <w:p w14:paraId="015BC049" w14:textId="4F4D91A6" w:rsidR="00DD1EAF" w:rsidRDefault="00DD1EAF" w:rsidP="00B94E4F">
            <w:pPr>
              <w:pStyle w:val="NoSpacing"/>
              <w:rPr>
                <w:sz w:val="24"/>
                <w:szCs w:val="24"/>
              </w:rPr>
            </w:pPr>
          </w:p>
        </w:tc>
      </w:tr>
    </w:tbl>
    <w:p w14:paraId="471ABF99" w14:textId="40214CBE" w:rsidR="007448D3" w:rsidRDefault="005C72D9" w:rsidP="00D11971">
      <w:pPr>
        <w:rPr>
          <w:sz w:val="24"/>
          <w:szCs w:val="24"/>
        </w:rPr>
      </w:pPr>
      <w:r>
        <w:rPr>
          <w:sz w:val="24"/>
          <w:szCs w:val="24"/>
        </w:rPr>
        <w:br/>
      </w:r>
      <w:r w:rsidR="00DE780B">
        <w:rPr>
          <w:sz w:val="24"/>
          <w:szCs w:val="24"/>
        </w:rPr>
        <w:t xml:space="preserve">Using the above variable </w:t>
      </w:r>
      <w:r>
        <w:rPr>
          <w:sz w:val="24"/>
          <w:szCs w:val="24"/>
        </w:rPr>
        <w:t>(</w:t>
      </w:r>
      <w:r w:rsidR="00DE780B" w:rsidRPr="005C72D9">
        <w:rPr>
          <w:b/>
          <w:bCs/>
          <w:i/>
          <w:iCs/>
          <w:sz w:val="24"/>
          <w:szCs w:val="24"/>
        </w:rPr>
        <w:t>game</w:t>
      </w:r>
      <w:r w:rsidRPr="005C72D9">
        <w:rPr>
          <w:sz w:val="24"/>
          <w:szCs w:val="24"/>
        </w:rPr>
        <w:t>)</w:t>
      </w:r>
      <w:r w:rsidR="00DE780B">
        <w:rPr>
          <w:i/>
          <w:iCs/>
          <w:sz w:val="24"/>
          <w:szCs w:val="24"/>
        </w:rPr>
        <w:t>,</w:t>
      </w:r>
      <w:r w:rsidR="00DE780B">
        <w:rPr>
          <w:sz w:val="24"/>
          <w:szCs w:val="24"/>
        </w:rPr>
        <w:t xml:space="preserve"> we will be able to access our game and tell it what to do.</w:t>
      </w:r>
    </w:p>
    <w:p w14:paraId="581597A9" w14:textId="4FCA628D" w:rsidR="004868C4" w:rsidRPr="009A2FE2" w:rsidRDefault="004868C4" w:rsidP="004868C4">
      <w:pPr>
        <w:pStyle w:val="Heading3"/>
      </w:pPr>
      <w:r>
        <w:t>4.2 | Change the Console Window’s Title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
        <w:gridCol w:w="8810"/>
      </w:tblGrid>
      <w:tr w:rsidR="004868C4" w14:paraId="67DC7744" w14:textId="77777777" w:rsidTr="00AE7B75">
        <w:tc>
          <w:tcPr>
            <w:tcW w:w="9350" w:type="dxa"/>
            <w:gridSpan w:val="2"/>
          </w:tcPr>
          <w:p w14:paraId="4F681AE4" w14:textId="73E49332" w:rsidR="00433360" w:rsidRPr="00433360" w:rsidRDefault="00B927BC" w:rsidP="00AE7B75">
            <w:pPr>
              <w:pStyle w:val="NoSpacing"/>
            </w:pPr>
            <w:r>
              <w:rPr>
                <w:sz w:val="24"/>
                <w:szCs w:val="24"/>
              </w:rPr>
              <w:t>Normally, the title bar on the console window shows the name of the executable file and the full path to that file.</w:t>
            </w:r>
            <w:r w:rsidR="00D93A72">
              <w:rPr>
                <w:sz w:val="24"/>
                <w:szCs w:val="24"/>
              </w:rPr>
              <w:t xml:space="preserve">  It’s </w:t>
            </w:r>
            <w:proofErr w:type="gramStart"/>
            <w:r w:rsidR="00D93A72">
              <w:rPr>
                <w:sz w:val="24"/>
                <w:szCs w:val="24"/>
              </w:rPr>
              <w:t>pretty long</w:t>
            </w:r>
            <w:proofErr w:type="gramEnd"/>
            <w:r w:rsidR="00D93A72">
              <w:rPr>
                <w:sz w:val="24"/>
                <w:szCs w:val="24"/>
              </w:rPr>
              <w:t xml:space="preserve"> and ugly:</w:t>
            </w:r>
            <w:r w:rsidR="004868C4">
              <w:t xml:space="preserve"> </w:t>
            </w:r>
          </w:p>
        </w:tc>
      </w:tr>
      <w:tr w:rsidR="00D93A72" w14:paraId="544B496E" w14:textId="77777777" w:rsidTr="00AE7B75">
        <w:tc>
          <w:tcPr>
            <w:tcW w:w="9350" w:type="dxa"/>
            <w:gridSpan w:val="2"/>
          </w:tcPr>
          <w:p w14:paraId="4CDCF90D" w14:textId="5B9091BA" w:rsidR="00D93A72" w:rsidRDefault="00D93A72" w:rsidP="00AE7B75">
            <w:pPr>
              <w:pStyle w:val="NoSpacing"/>
              <w:rPr>
                <w:sz w:val="24"/>
                <w:szCs w:val="24"/>
              </w:rPr>
            </w:pPr>
            <w:r>
              <w:rPr>
                <w:noProof/>
                <w:sz w:val="24"/>
                <w:szCs w:val="24"/>
              </w:rPr>
              <w:drawing>
                <wp:inline distT="0" distB="0" distL="0" distR="0" wp14:anchorId="64A4E8A4" wp14:editId="257DB98A">
                  <wp:extent cx="526732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r w:rsidR="00C74C9C">
              <w:rPr>
                <w:sz w:val="24"/>
                <w:szCs w:val="24"/>
              </w:rPr>
              <w:br/>
            </w:r>
          </w:p>
        </w:tc>
      </w:tr>
      <w:tr w:rsidR="00D93A72" w14:paraId="10F7C4E4" w14:textId="77777777" w:rsidTr="00AE7B75">
        <w:tc>
          <w:tcPr>
            <w:tcW w:w="9350" w:type="dxa"/>
            <w:gridSpan w:val="2"/>
          </w:tcPr>
          <w:p w14:paraId="69522F91" w14:textId="74E7171A" w:rsidR="00D93A72" w:rsidRDefault="008D4025" w:rsidP="00AE7B75">
            <w:pPr>
              <w:pStyle w:val="NoSpacing"/>
              <w:rPr>
                <w:noProof/>
                <w:sz w:val="24"/>
                <w:szCs w:val="24"/>
              </w:rPr>
            </w:pPr>
            <w:r>
              <w:rPr>
                <w:noProof/>
                <w:sz w:val="24"/>
                <w:szCs w:val="24"/>
              </w:rPr>
              <w:t>It would be nicer if it looked like this:</w:t>
            </w:r>
          </w:p>
        </w:tc>
      </w:tr>
      <w:tr w:rsidR="00433360" w14:paraId="1EC1AA49" w14:textId="77777777" w:rsidTr="00AE7B75">
        <w:tc>
          <w:tcPr>
            <w:tcW w:w="9350" w:type="dxa"/>
            <w:gridSpan w:val="2"/>
          </w:tcPr>
          <w:p w14:paraId="61E4BA08" w14:textId="1C92AAB9" w:rsidR="00433360" w:rsidRDefault="00433360" w:rsidP="00AE7B75">
            <w:pPr>
              <w:pStyle w:val="NoSpacing"/>
              <w:rPr>
                <w:noProof/>
                <w:sz w:val="24"/>
                <w:szCs w:val="24"/>
              </w:rPr>
            </w:pPr>
            <w:r>
              <w:rPr>
                <w:noProof/>
                <w:sz w:val="24"/>
                <w:szCs w:val="24"/>
              </w:rPr>
              <w:drawing>
                <wp:inline distT="0" distB="0" distL="0" distR="0" wp14:anchorId="0A50B11F" wp14:editId="54A79BD9">
                  <wp:extent cx="1209675" cy="219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9675" cy="219075"/>
                          </a:xfrm>
                          <a:prstGeom prst="rect">
                            <a:avLst/>
                          </a:prstGeom>
                          <a:noFill/>
                          <a:ln>
                            <a:noFill/>
                          </a:ln>
                        </pic:spPr>
                      </pic:pic>
                    </a:graphicData>
                  </a:graphic>
                </wp:inline>
              </w:drawing>
            </w:r>
            <w:r w:rsidR="00C74C9C">
              <w:rPr>
                <w:noProof/>
                <w:sz w:val="24"/>
                <w:szCs w:val="24"/>
              </w:rPr>
              <w:br/>
            </w:r>
          </w:p>
        </w:tc>
      </w:tr>
      <w:tr w:rsidR="00C74C9C" w14:paraId="1A15957F" w14:textId="77777777" w:rsidTr="00AE7B75">
        <w:tc>
          <w:tcPr>
            <w:tcW w:w="9350" w:type="dxa"/>
            <w:gridSpan w:val="2"/>
          </w:tcPr>
          <w:p w14:paraId="7A6F4777" w14:textId="2B6E7A2C" w:rsidR="00C74C9C" w:rsidRDefault="00C74C9C" w:rsidP="00AE7B75">
            <w:pPr>
              <w:pStyle w:val="NoSpacing"/>
              <w:rPr>
                <w:noProof/>
                <w:sz w:val="24"/>
                <w:szCs w:val="24"/>
              </w:rPr>
            </w:pPr>
            <w:r>
              <w:rPr>
                <w:noProof/>
                <w:sz w:val="24"/>
                <w:szCs w:val="24"/>
              </w:rPr>
              <w:t>What command did you add to the program to cause this to happen?</w:t>
            </w:r>
          </w:p>
        </w:tc>
      </w:tr>
      <w:tr w:rsidR="004868C4" w14:paraId="0784A691" w14:textId="77777777" w:rsidTr="00AE7B75">
        <w:trPr>
          <w:trHeight w:val="519"/>
        </w:trPr>
        <w:tc>
          <w:tcPr>
            <w:tcW w:w="540" w:type="dxa"/>
            <w:tcBorders>
              <w:bottom w:val="single" w:sz="4" w:space="0" w:color="auto"/>
            </w:tcBorders>
            <w:shd w:val="clear" w:color="auto" w:fill="404040" w:themeFill="text1" w:themeFillTint="BF"/>
            <w:vAlign w:val="center"/>
          </w:tcPr>
          <w:p w14:paraId="0FD84EC3" w14:textId="77777777" w:rsidR="004868C4" w:rsidRPr="00DD1EAF" w:rsidRDefault="004868C4" w:rsidP="00AE7B75">
            <w:pPr>
              <w:pStyle w:val="NoSpacing"/>
              <w:jc w:val="center"/>
              <w:rPr>
                <w:color w:val="F79646" w:themeColor="accent6"/>
                <w:sz w:val="24"/>
                <w:szCs w:val="24"/>
              </w:rPr>
            </w:pPr>
            <w:r w:rsidRPr="00B06932">
              <w:rPr>
                <w:color w:val="F79646" w:themeColor="accent6"/>
                <w:sz w:val="36"/>
                <w:szCs w:val="36"/>
              </w:rPr>
              <w:sym w:font="Wingdings" w:char="F0E8"/>
            </w:r>
          </w:p>
        </w:tc>
        <w:tc>
          <w:tcPr>
            <w:tcW w:w="8810" w:type="dxa"/>
            <w:tcBorders>
              <w:bottom w:val="single" w:sz="4" w:space="0" w:color="auto"/>
            </w:tcBorders>
          </w:tcPr>
          <w:p w14:paraId="78524742" w14:textId="77777777" w:rsidR="004868C4" w:rsidRDefault="004868C4" w:rsidP="00AE7B75">
            <w:pPr>
              <w:pStyle w:val="NoSpacing"/>
              <w:rPr>
                <w:sz w:val="24"/>
                <w:szCs w:val="24"/>
              </w:rPr>
            </w:pPr>
          </w:p>
        </w:tc>
      </w:tr>
    </w:tbl>
    <w:p w14:paraId="054C784A" w14:textId="15B75EB5" w:rsidR="00040D1E" w:rsidRPr="00B44029" w:rsidRDefault="004868C4" w:rsidP="00B44029">
      <w:pPr>
        <w:pStyle w:val="Heading3"/>
      </w:pPr>
      <w:r>
        <w:br/>
      </w:r>
      <w:r w:rsidR="00DE780B" w:rsidRPr="00B44029">
        <w:t xml:space="preserve">4.3 </w:t>
      </w:r>
      <w:r w:rsidR="008006DC" w:rsidRPr="00B44029">
        <w:t xml:space="preserve">| </w:t>
      </w:r>
      <w:r w:rsidR="00B44029" w:rsidRPr="00B44029">
        <w:t xml:space="preserve">Welcome Users </w:t>
      </w:r>
      <w:r w:rsidR="00A46F31" w:rsidRPr="00B44029">
        <w:t>to</w:t>
      </w:r>
      <w:r w:rsidR="00B44029" w:rsidRPr="00B44029">
        <w:t xml:space="preserve"> The Game</w:t>
      </w:r>
    </w:p>
    <w:p w14:paraId="27043644" w14:textId="60C607D7" w:rsidR="007448D3" w:rsidRDefault="001F6B0A" w:rsidP="00D11971">
      <w:r>
        <w:rPr>
          <w:sz w:val="24"/>
          <w:szCs w:val="24"/>
        </w:rPr>
        <w:t xml:space="preserve">Now it is time to </w:t>
      </w:r>
      <w:r w:rsidR="00C764FD">
        <w:rPr>
          <w:sz w:val="24"/>
          <w:szCs w:val="24"/>
        </w:rPr>
        <w:t xml:space="preserve">welcome the user </w:t>
      </w:r>
      <w:r w:rsidR="00C764FD" w:rsidRPr="00C764FD">
        <w:rPr>
          <w:i/>
          <w:iCs/>
          <w:sz w:val="24"/>
          <w:szCs w:val="24"/>
        </w:rPr>
        <w:t>(you)</w:t>
      </w:r>
      <w:r w:rsidR="00C764FD">
        <w:t xml:space="preserve"> to the game! We are going to change the color of the text in the console window to yellow and then yell </w:t>
      </w:r>
      <w:r w:rsidR="00C764FD" w:rsidRPr="00C764FD">
        <w:rPr>
          <w:color w:val="A31515"/>
        </w:rPr>
        <w:t>“</w:t>
      </w:r>
      <w:r w:rsidR="00C764FD" w:rsidRPr="00C764FD">
        <w:rPr>
          <w:rFonts w:ascii="Consolas" w:hAnsi="Consolas" w:cs="Consolas"/>
          <w:color w:val="A31515"/>
          <w:sz w:val="19"/>
          <w:szCs w:val="19"/>
        </w:rPr>
        <w:t>WELCOME TO THE GAME OF LIFE</w:t>
      </w:r>
      <w:r w:rsidR="00C764FD" w:rsidRPr="00C764FD">
        <w:rPr>
          <w:color w:val="A31515"/>
        </w:rPr>
        <w:t>”</w:t>
      </w:r>
      <w:r w:rsidR="00C764FD">
        <w:rPr>
          <w:color w:val="A31515"/>
        </w:rPr>
        <w:t xml:space="preserve"> </w:t>
      </w:r>
      <w:r w:rsidR="00C764FD">
        <w:t>in the console window. Therefore, what two lines of code did the instructor show that would provide the desired functionality?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E47EDB" w14:paraId="66A5EDC4" w14:textId="77777777" w:rsidTr="00DC7EBC">
        <w:tc>
          <w:tcPr>
            <w:tcW w:w="601" w:type="dxa"/>
            <w:shd w:val="clear" w:color="auto" w:fill="404040" w:themeFill="text1" w:themeFillTint="BF"/>
            <w:vAlign w:val="center"/>
          </w:tcPr>
          <w:p w14:paraId="1ED7542D" w14:textId="77777777" w:rsidR="00E47EDB" w:rsidRPr="009F6DD2" w:rsidRDefault="00E47EDB" w:rsidP="00AE7B75">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45C5040F" w14:textId="23176101" w:rsidR="00E47EDB" w:rsidRDefault="002E7F14" w:rsidP="00AE7B75">
            <w:pPr>
              <w:pStyle w:val="NoSpacing"/>
            </w:pPr>
            <w:r>
              <w:t>What command did you type to change the display color of the text to yellow?</w:t>
            </w:r>
            <w:r w:rsidR="00E47EDB">
              <w:t>?</w:t>
            </w:r>
          </w:p>
        </w:tc>
        <w:tc>
          <w:tcPr>
            <w:tcW w:w="5850" w:type="dxa"/>
            <w:tcBorders>
              <w:bottom w:val="single" w:sz="8" w:space="0" w:color="auto"/>
            </w:tcBorders>
          </w:tcPr>
          <w:p w14:paraId="323998C1" w14:textId="77777777" w:rsidR="00E47EDB" w:rsidRDefault="00E47EDB" w:rsidP="00AE7B75">
            <w:pPr>
              <w:rPr>
                <w:sz w:val="24"/>
                <w:szCs w:val="24"/>
              </w:rPr>
            </w:pPr>
            <w:r>
              <w:rPr>
                <w:sz w:val="24"/>
                <w:szCs w:val="24"/>
              </w:rPr>
              <w:t xml:space="preserve"> </w:t>
            </w:r>
          </w:p>
        </w:tc>
      </w:tr>
      <w:tr w:rsidR="00DC7EBC" w:rsidRPr="005C0B16" w14:paraId="072829DE" w14:textId="77777777" w:rsidTr="005C0B16">
        <w:trPr>
          <w:trHeight w:val="144"/>
        </w:trPr>
        <w:tc>
          <w:tcPr>
            <w:tcW w:w="601" w:type="dxa"/>
            <w:shd w:val="clear" w:color="auto" w:fill="auto"/>
            <w:vAlign w:val="center"/>
          </w:tcPr>
          <w:p w14:paraId="0772F361" w14:textId="77777777" w:rsidR="00DC7EBC" w:rsidRPr="005C0B16" w:rsidRDefault="00DC7EBC" w:rsidP="00AE7B75">
            <w:pPr>
              <w:pStyle w:val="NoSpacing"/>
              <w:rPr>
                <w:color w:val="F79646" w:themeColor="accent6"/>
                <w:sz w:val="16"/>
                <w:szCs w:val="16"/>
              </w:rPr>
            </w:pPr>
          </w:p>
        </w:tc>
        <w:tc>
          <w:tcPr>
            <w:tcW w:w="2909" w:type="dxa"/>
          </w:tcPr>
          <w:p w14:paraId="5FEF7939" w14:textId="77777777" w:rsidR="00DC7EBC" w:rsidRPr="005C0B16" w:rsidRDefault="00DC7EBC" w:rsidP="00AE7B75">
            <w:pPr>
              <w:pStyle w:val="NoSpacing"/>
              <w:rPr>
                <w:sz w:val="16"/>
                <w:szCs w:val="16"/>
              </w:rPr>
            </w:pPr>
          </w:p>
        </w:tc>
        <w:tc>
          <w:tcPr>
            <w:tcW w:w="5850" w:type="dxa"/>
            <w:tcBorders>
              <w:top w:val="single" w:sz="8" w:space="0" w:color="auto"/>
            </w:tcBorders>
          </w:tcPr>
          <w:p w14:paraId="010A6743" w14:textId="77777777" w:rsidR="00DC7EBC" w:rsidRPr="005C0B16" w:rsidRDefault="00DC7EBC" w:rsidP="00AE7B75">
            <w:pPr>
              <w:rPr>
                <w:sz w:val="16"/>
                <w:szCs w:val="16"/>
              </w:rPr>
            </w:pPr>
          </w:p>
        </w:tc>
      </w:tr>
      <w:tr w:rsidR="00156236" w14:paraId="0249CB74" w14:textId="77777777" w:rsidTr="00DC7EBC">
        <w:tc>
          <w:tcPr>
            <w:tcW w:w="601" w:type="dxa"/>
            <w:shd w:val="clear" w:color="auto" w:fill="404040" w:themeFill="text1" w:themeFillTint="BF"/>
            <w:vAlign w:val="center"/>
          </w:tcPr>
          <w:p w14:paraId="55A21365" w14:textId="64EB99DC" w:rsidR="00156236" w:rsidRPr="00B06932" w:rsidRDefault="00156236" w:rsidP="00AE7B75">
            <w:pPr>
              <w:pStyle w:val="NoSpacing"/>
              <w:rPr>
                <w:color w:val="F79646" w:themeColor="accent6"/>
                <w:sz w:val="36"/>
                <w:szCs w:val="36"/>
              </w:rPr>
            </w:pPr>
            <w:r w:rsidRPr="00156236">
              <w:rPr>
                <w:color w:val="F79646" w:themeColor="accent6"/>
                <w:sz w:val="36"/>
                <w:szCs w:val="36"/>
              </w:rPr>
              <w:lastRenderedPageBreak/>
              <w:sym w:font="Wingdings" w:char="F0E8"/>
            </w:r>
          </w:p>
        </w:tc>
        <w:tc>
          <w:tcPr>
            <w:tcW w:w="2909" w:type="dxa"/>
          </w:tcPr>
          <w:p w14:paraId="45CEFBA8" w14:textId="71AF32C4" w:rsidR="00156236" w:rsidRDefault="00325F77" w:rsidP="00AE7B75">
            <w:pPr>
              <w:pStyle w:val="NoSpacing"/>
            </w:pPr>
            <w:r>
              <w:t>What command did you type to display “WELCOME TO THE GAME OF LIFE”?</w:t>
            </w:r>
          </w:p>
        </w:tc>
        <w:tc>
          <w:tcPr>
            <w:tcW w:w="5850" w:type="dxa"/>
            <w:tcBorders>
              <w:bottom w:val="single" w:sz="8" w:space="0" w:color="auto"/>
            </w:tcBorders>
          </w:tcPr>
          <w:p w14:paraId="30994070" w14:textId="77777777" w:rsidR="00156236" w:rsidRDefault="00156236" w:rsidP="00AE7B75">
            <w:pPr>
              <w:rPr>
                <w:sz w:val="24"/>
                <w:szCs w:val="24"/>
              </w:rPr>
            </w:pPr>
          </w:p>
        </w:tc>
      </w:tr>
    </w:tbl>
    <w:p w14:paraId="77688E56" w14:textId="49F5FA1B" w:rsidR="00975CDC" w:rsidRDefault="00C51836" w:rsidP="00D11971">
      <w:r>
        <w:t xml:space="preserve">Now, </w:t>
      </w:r>
      <w:r w:rsidR="00F76068">
        <w:t xml:space="preserve">save your work and </w:t>
      </w:r>
      <w:r>
        <w:t>run your program</w:t>
      </w:r>
      <w:r w:rsidR="00F76068">
        <w:t>!!!!!  If you’ve done everything correctly, it will look like the image below</w:t>
      </w:r>
      <w:r w:rsidR="00FD12C3">
        <w:t>.</w:t>
      </w:r>
    </w:p>
    <w:p w14:paraId="7C88AA9B" w14:textId="52078624" w:rsidR="00FD12C3" w:rsidRDefault="0029297A" w:rsidP="00D11971">
      <w:r>
        <w:rPr>
          <w:noProof/>
        </w:rPr>
        <w:drawing>
          <wp:inline distT="0" distB="0" distL="0" distR="0" wp14:anchorId="05B1F3D0" wp14:editId="16E33926">
            <wp:extent cx="4733925" cy="14382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4733925" cy="1438275"/>
                    </a:xfrm>
                    <a:prstGeom prst="rect">
                      <a:avLst/>
                    </a:prstGeom>
                  </pic:spPr>
                </pic:pic>
              </a:graphicData>
            </a:graphic>
          </wp:inline>
        </w:drawing>
      </w:r>
    </w:p>
    <w:p w14:paraId="539C34A4" w14:textId="50371033" w:rsidR="00FD12C3" w:rsidRDefault="00FD12C3" w:rsidP="00D11971">
      <w:r>
        <w:t>If your program didn’t run (or didn’t give you the result you expected), go back and check your typing very carefully.  C#</w:t>
      </w:r>
      <w:r w:rsidR="004538D6">
        <w:t xml:space="preserve"> is (what we call) a case-sensitive language.  </w:t>
      </w:r>
      <w:r w:rsidR="004235EC">
        <w:t>Because of that,</w:t>
      </w:r>
    </w:p>
    <w:p w14:paraId="7206C120" w14:textId="2F7BF507" w:rsidR="004235EC" w:rsidRPr="00B858A5" w:rsidRDefault="004235EC" w:rsidP="004235EC">
      <w:pPr>
        <w:jc w:val="center"/>
        <w:rPr>
          <w:rStyle w:val="FileName"/>
        </w:rPr>
      </w:pPr>
      <w:proofErr w:type="spellStart"/>
      <w:r w:rsidRPr="00B858A5">
        <w:rPr>
          <w:rStyle w:val="FileName"/>
        </w:rPr>
        <w:t>Console.Writeline</w:t>
      </w:r>
      <w:proofErr w:type="spellEnd"/>
      <w:r w:rsidRPr="00B858A5">
        <w:rPr>
          <w:rStyle w:val="FileName"/>
        </w:rPr>
        <w:br/>
        <w:t>and</w:t>
      </w:r>
      <w:r w:rsidRPr="00B858A5">
        <w:rPr>
          <w:rStyle w:val="FileName"/>
        </w:rPr>
        <w:br/>
      </w:r>
      <w:proofErr w:type="spellStart"/>
      <w:r w:rsidR="00DA35EC" w:rsidRPr="00B858A5">
        <w:rPr>
          <w:rStyle w:val="FileName"/>
        </w:rPr>
        <w:t>console.writeline</w:t>
      </w:r>
      <w:proofErr w:type="spellEnd"/>
      <w:r w:rsidR="00DA35EC" w:rsidRPr="00B858A5">
        <w:rPr>
          <w:rStyle w:val="FileName"/>
        </w:rPr>
        <w:br/>
        <w:t>and</w:t>
      </w:r>
      <w:r w:rsidR="00DA35EC" w:rsidRPr="00B858A5">
        <w:rPr>
          <w:rStyle w:val="FileName"/>
        </w:rPr>
        <w:br/>
        <w:t>Console.WriteLine</w:t>
      </w:r>
    </w:p>
    <w:p w14:paraId="4173D998" w14:textId="1C1FD1E4" w:rsidR="00DA35EC" w:rsidRPr="00565E1D" w:rsidRDefault="00DA35EC" w:rsidP="00DA35EC">
      <w:r>
        <w:t xml:space="preserve">Are </w:t>
      </w:r>
      <w:r w:rsidR="00565E1D">
        <w:t xml:space="preserve">seen as three </w:t>
      </w:r>
      <w:r w:rsidR="00565E1D">
        <w:rPr>
          <w:b/>
          <w:bCs/>
          <w:i/>
          <w:iCs/>
        </w:rPr>
        <w:t>different</w:t>
      </w:r>
      <w:r w:rsidR="00565E1D">
        <w:t xml:space="preserve"> commands.  Make sure that your capitalization matches that of the instructor.  Also, make sure you added the semi-colon character (</w:t>
      </w:r>
      <w:r w:rsidR="00FB1E19">
        <w:t xml:space="preserve"> ; ) at the end of each line.</w:t>
      </w:r>
    </w:p>
    <w:p w14:paraId="37A3BF90" w14:textId="48EFAB05" w:rsidR="007448D3" w:rsidRPr="001F6B0A" w:rsidRDefault="001F6B0A" w:rsidP="001F6B0A">
      <w:pPr>
        <w:pStyle w:val="Heading1"/>
      </w:pPr>
      <w:r>
        <w:t>Step 5 | Get</w:t>
      </w:r>
      <w:r w:rsidR="00C60F7F">
        <w:t>ting</w:t>
      </w:r>
      <w:r>
        <w:t xml:space="preserve"> User Information</w:t>
      </w:r>
    </w:p>
    <w:p w14:paraId="68DA0250" w14:textId="78B96606" w:rsidR="007448D3" w:rsidRDefault="001F6B0A" w:rsidP="00B34096">
      <w:r>
        <w:t xml:space="preserve">In this step you will get information from the user </w:t>
      </w:r>
      <w:r w:rsidRPr="001F6B0A">
        <w:rPr>
          <w:i/>
          <w:iCs/>
        </w:rPr>
        <w:t>(you)</w:t>
      </w:r>
      <w:r>
        <w:t xml:space="preserve"> entered via the console window that tells the game what to do.</w:t>
      </w:r>
      <w:r w:rsidR="007E4196">
        <w:t xml:space="preserve">  </w:t>
      </w:r>
      <w:r w:rsidR="009E19F1">
        <w:t xml:space="preserve">To do this, we usually display a </w:t>
      </w:r>
      <w:r w:rsidR="009E19F1">
        <w:rPr>
          <w:i/>
          <w:iCs/>
        </w:rPr>
        <w:t>prompt</w:t>
      </w:r>
      <w:r w:rsidR="009E19F1">
        <w:t xml:space="preserve"> that tells the user what to enter for each item.  A </w:t>
      </w:r>
      <w:r w:rsidR="009E19F1">
        <w:rPr>
          <w:i/>
          <w:iCs/>
        </w:rPr>
        <w:t>prompt</w:t>
      </w:r>
      <w:r w:rsidR="009E19F1">
        <w:t xml:space="preserve"> is just a simple string</w:t>
      </w:r>
      <w:r w:rsidR="00B34096">
        <w:t>.</w:t>
      </w:r>
    </w:p>
    <w:p w14:paraId="7B8BF4FA" w14:textId="49699DE8" w:rsidR="00B34096" w:rsidRDefault="00B34096" w:rsidP="00B34096">
      <w:r>
        <w:t xml:space="preserve">For this application, the user can control three factors:  </w:t>
      </w:r>
    </w:p>
    <w:p w14:paraId="73DBA013" w14:textId="36CF7D43" w:rsidR="00B0596F" w:rsidRDefault="00CB3736" w:rsidP="00B0596F">
      <w:pPr>
        <w:pStyle w:val="ListParagraph"/>
        <w:numPr>
          <w:ilvl w:val="0"/>
          <w:numId w:val="23"/>
        </w:numPr>
      </w:pPr>
      <w:r>
        <w:t>Prompt for the</w:t>
      </w:r>
      <w:r w:rsidR="00B0596F">
        <w:t xml:space="preserve"> number of rows in the simulation</w:t>
      </w:r>
    </w:p>
    <w:p w14:paraId="5105338D" w14:textId="197E2A5F" w:rsidR="00CB3736" w:rsidRDefault="00217538" w:rsidP="00B0596F">
      <w:pPr>
        <w:pStyle w:val="ListParagraph"/>
        <w:numPr>
          <w:ilvl w:val="0"/>
          <w:numId w:val="23"/>
        </w:numPr>
      </w:pPr>
      <w:r>
        <w:t>Capture the value entered by the user</w:t>
      </w:r>
    </w:p>
    <w:p w14:paraId="2D5D99D2" w14:textId="229C39EC" w:rsidR="00B0596F" w:rsidRDefault="00217538" w:rsidP="00B0596F">
      <w:pPr>
        <w:pStyle w:val="ListParagraph"/>
        <w:numPr>
          <w:ilvl w:val="0"/>
          <w:numId w:val="23"/>
        </w:numPr>
      </w:pPr>
      <w:r>
        <w:t>Prompt for the</w:t>
      </w:r>
      <w:r w:rsidR="00B0596F">
        <w:t xml:space="preserve"> number of columns in the simulation</w:t>
      </w:r>
    </w:p>
    <w:p w14:paraId="5E66C576" w14:textId="61F061E7" w:rsidR="006708F4" w:rsidRDefault="006708F4" w:rsidP="00B0596F">
      <w:pPr>
        <w:pStyle w:val="ListParagraph"/>
        <w:numPr>
          <w:ilvl w:val="0"/>
          <w:numId w:val="23"/>
        </w:numPr>
      </w:pPr>
      <w:r>
        <w:t>Capture the value entered by the user</w:t>
      </w:r>
    </w:p>
    <w:p w14:paraId="455E6856" w14:textId="75DAC1CC" w:rsidR="00B0596F" w:rsidRDefault="00B0596F" w:rsidP="00B0596F">
      <w:pPr>
        <w:pStyle w:val="ListParagraph"/>
        <w:numPr>
          <w:ilvl w:val="0"/>
          <w:numId w:val="23"/>
        </w:numPr>
      </w:pPr>
      <w:r>
        <w:t>How often the simulation should update</w:t>
      </w:r>
      <w:r w:rsidR="00E40E91">
        <w:t xml:space="preserve"> (in seconds)</w:t>
      </w:r>
    </w:p>
    <w:p w14:paraId="64499FA6" w14:textId="20511723" w:rsidR="006708F4" w:rsidRDefault="006708F4" w:rsidP="00B0596F">
      <w:pPr>
        <w:pStyle w:val="ListParagraph"/>
        <w:numPr>
          <w:ilvl w:val="0"/>
          <w:numId w:val="23"/>
        </w:numPr>
      </w:pPr>
      <w:r>
        <w:t>Capture the value entered by the user</w:t>
      </w:r>
    </w:p>
    <w:tbl>
      <w:tblPr>
        <w:tblStyle w:val="TableGrid"/>
        <w:tblW w:w="0" w:type="auto"/>
        <w:tblLook w:val="04A0" w:firstRow="1" w:lastRow="0" w:firstColumn="1" w:lastColumn="0" w:noHBand="0" w:noVBand="1"/>
      </w:tblPr>
      <w:tblGrid>
        <w:gridCol w:w="1705"/>
        <w:gridCol w:w="7645"/>
      </w:tblGrid>
      <w:tr w:rsidR="0016798A" w14:paraId="0C2FBFA2" w14:textId="77777777" w:rsidTr="00FD6E4A">
        <w:trPr>
          <w:trHeight w:val="2570"/>
        </w:trPr>
        <w:tc>
          <w:tcPr>
            <w:tcW w:w="1705" w:type="dxa"/>
            <w:tcBorders>
              <w:right w:val="nil"/>
            </w:tcBorders>
            <w:shd w:val="clear" w:color="auto" w:fill="000000" w:themeFill="text1"/>
            <w:vAlign w:val="center"/>
          </w:tcPr>
          <w:p w14:paraId="124588F8" w14:textId="46C0AF4B" w:rsidR="0016798A" w:rsidRPr="0016798A" w:rsidRDefault="0016798A" w:rsidP="006E0C0B">
            <w:pPr>
              <w:pStyle w:val="NoSpacing"/>
              <w:rPr>
                <w:b/>
                <w:bCs/>
              </w:rPr>
            </w:pPr>
            <w:r w:rsidRPr="00106D70">
              <w:rPr>
                <w:b/>
                <w:bCs/>
                <w:color w:val="F79646" w:themeColor="accent6"/>
                <w:sz w:val="32"/>
                <w:szCs w:val="32"/>
              </w:rPr>
              <w:lastRenderedPageBreak/>
              <w:t>An important</w:t>
            </w:r>
            <w:r w:rsidRPr="00106D70">
              <w:rPr>
                <w:b/>
                <w:bCs/>
                <w:color w:val="F79646" w:themeColor="accent6"/>
                <w:sz w:val="32"/>
                <w:szCs w:val="32"/>
              </w:rPr>
              <w:br/>
              <w:t>note</w:t>
            </w:r>
          </w:p>
        </w:tc>
        <w:tc>
          <w:tcPr>
            <w:tcW w:w="7645" w:type="dxa"/>
            <w:tcBorders>
              <w:top w:val="nil"/>
              <w:left w:val="nil"/>
              <w:bottom w:val="nil"/>
              <w:right w:val="nil"/>
            </w:tcBorders>
          </w:tcPr>
          <w:p w14:paraId="74AE3F7B" w14:textId="5F82A826" w:rsidR="0016798A" w:rsidRDefault="003B53B6" w:rsidP="0038790E">
            <w:pPr>
              <w:pStyle w:val="NoSpacing"/>
            </w:pPr>
            <w:r>
              <w:t>Normally, when capturing a number entered by the user</w:t>
            </w:r>
            <w:r w:rsidR="00CD383B">
              <w:t>,</w:t>
            </w:r>
            <w:r>
              <w:t xml:space="preserve"> we would </w:t>
            </w:r>
            <w:r>
              <w:rPr>
                <w:i/>
                <w:iCs/>
              </w:rPr>
              <w:t>validate</w:t>
            </w:r>
            <w:r>
              <w:t xml:space="preserve"> the entry to make sure it is reasonable.  </w:t>
            </w:r>
          </w:p>
          <w:p w14:paraId="4213FD1A" w14:textId="0CEA7A46" w:rsidR="0038790E" w:rsidRPr="0038790E" w:rsidRDefault="0038790E" w:rsidP="0038790E">
            <w:pPr>
              <w:pStyle w:val="ListParagraph"/>
              <w:numPr>
                <w:ilvl w:val="0"/>
                <w:numId w:val="25"/>
              </w:numPr>
            </w:pPr>
            <w:r>
              <w:t xml:space="preserve">The value is </w:t>
            </w:r>
            <w:r>
              <w:rPr>
                <w:i/>
                <w:iCs/>
              </w:rPr>
              <w:t>really a number</w:t>
            </w:r>
            <w:r w:rsidR="00F07801">
              <w:t xml:space="preserve"> (not text like “eighteen”)</w:t>
            </w:r>
          </w:p>
          <w:p w14:paraId="5E255310" w14:textId="64E5DAE4" w:rsidR="0038790E" w:rsidRDefault="00922E82" w:rsidP="0038790E">
            <w:pPr>
              <w:pStyle w:val="ListParagraph"/>
              <w:numPr>
                <w:ilvl w:val="0"/>
                <w:numId w:val="25"/>
              </w:numPr>
            </w:pPr>
            <w:r>
              <w:t>The value is a number in an appropriate range (for example</w:t>
            </w:r>
            <w:r w:rsidR="00366A2C">
              <w:t>, rows and columns must be greater than 5)</w:t>
            </w:r>
          </w:p>
          <w:p w14:paraId="773533D4" w14:textId="77777777" w:rsidR="00366A2C" w:rsidRDefault="00B85A27" w:rsidP="0038790E">
            <w:pPr>
              <w:pStyle w:val="ListParagraph"/>
              <w:numPr>
                <w:ilvl w:val="0"/>
                <w:numId w:val="25"/>
              </w:numPr>
            </w:pPr>
            <w:r>
              <w:t xml:space="preserve">The value is a </w:t>
            </w:r>
            <w:r>
              <w:rPr>
                <w:i/>
                <w:iCs/>
              </w:rPr>
              <w:t>whole</w:t>
            </w:r>
            <w:r>
              <w:t xml:space="preserve"> number.  (You can’t have </w:t>
            </w:r>
            <w:r w:rsidR="00D52C95">
              <w:t>5</w:t>
            </w:r>
            <w:r>
              <w:t>.375</w:t>
            </w:r>
            <w:r w:rsidR="00D52C95">
              <w:t xml:space="preserve"> rows)</w:t>
            </w:r>
          </w:p>
          <w:p w14:paraId="10A45A7A" w14:textId="4F77401A" w:rsidR="000459FA" w:rsidRPr="003B53B6" w:rsidRDefault="000459FA" w:rsidP="00FD6E4A">
            <w:pPr>
              <w:spacing w:after="0"/>
            </w:pPr>
            <w:r>
              <w:t xml:space="preserve">To keep things simple, we will pretend that all users enter data perfectly and never, ever, </w:t>
            </w:r>
            <w:r w:rsidR="00AA19EB">
              <w:t>make a mistake.</w:t>
            </w:r>
          </w:p>
        </w:tc>
      </w:tr>
    </w:tbl>
    <w:p w14:paraId="3C77343E" w14:textId="39F71EF6" w:rsidR="00975CDC" w:rsidRPr="00975CDC" w:rsidRDefault="0029297A" w:rsidP="00975CDC">
      <w:pPr>
        <w:pStyle w:val="NoSpacing"/>
      </w:pPr>
      <w:r>
        <w:br/>
      </w:r>
      <w:r w:rsidR="00E40E91">
        <w:t>In this step we will be writing code to:</w:t>
      </w:r>
      <w:r>
        <w:br/>
      </w:r>
    </w:p>
    <w:p w14:paraId="5EF90478" w14:textId="25B5477F" w:rsidR="007B0EA1" w:rsidRPr="00391C6D" w:rsidRDefault="00975CDC" w:rsidP="00391C6D">
      <w:pPr>
        <w:pStyle w:val="ListParagraph"/>
        <w:numPr>
          <w:ilvl w:val="0"/>
          <w:numId w:val="24"/>
        </w:numPr>
        <w:spacing w:after="0"/>
        <w:rPr>
          <w:sz w:val="24"/>
          <w:szCs w:val="24"/>
        </w:rPr>
      </w:pPr>
      <w:r w:rsidRPr="00391C6D">
        <w:rPr>
          <w:sz w:val="24"/>
          <w:szCs w:val="24"/>
        </w:rPr>
        <w:t>Show options prompt</w:t>
      </w:r>
      <w:r w:rsidR="00391C6D">
        <w:rPr>
          <w:sz w:val="24"/>
          <w:szCs w:val="24"/>
        </w:rPr>
        <w:t xml:space="preserve"> (5.1)</w:t>
      </w:r>
    </w:p>
    <w:p w14:paraId="2112DA11" w14:textId="7E3F22A4" w:rsidR="007B0EA1" w:rsidRPr="00391C6D" w:rsidRDefault="00975CDC" w:rsidP="00391C6D">
      <w:pPr>
        <w:pStyle w:val="ListParagraph"/>
        <w:numPr>
          <w:ilvl w:val="0"/>
          <w:numId w:val="24"/>
        </w:numPr>
        <w:spacing w:after="0"/>
        <w:rPr>
          <w:sz w:val="24"/>
          <w:szCs w:val="24"/>
        </w:rPr>
      </w:pPr>
      <w:r w:rsidRPr="00391C6D">
        <w:rPr>
          <w:sz w:val="24"/>
          <w:szCs w:val="24"/>
        </w:rPr>
        <w:t xml:space="preserve">Prompt &amp; </w:t>
      </w:r>
      <w:r w:rsidR="003E49E6">
        <w:rPr>
          <w:sz w:val="24"/>
          <w:szCs w:val="24"/>
        </w:rPr>
        <w:t>capture</w:t>
      </w:r>
      <w:r w:rsidR="00C60F7F" w:rsidRPr="00391C6D">
        <w:rPr>
          <w:sz w:val="24"/>
          <w:szCs w:val="24"/>
        </w:rPr>
        <w:t xml:space="preserve"> the number of </w:t>
      </w:r>
      <w:r w:rsidR="007B0EA1" w:rsidRPr="00391C6D">
        <w:rPr>
          <w:sz w:val="24"/>
          <w:szCs w:val="24"/>
        </w:rPr>
        <w:t>rows</w:t>
      </w:r>
      <w:r w:rsidR="00391C6D">
        <w:rPr>
          <w:sz w:val="24"/>
          <w:szCs w:val="24"/>
        </w:rPr>
        <w:t xml:space="preserve"> (5.2)</w:t>
      </w:r>
    </w:p>
    <w:p w14:paraId="36F982BD" w14:textId="2BA5B25A" w:rsidR="007B0EA1" w:rsidRPr="00391C6D" w:rsidRDefault="00975CDC" w:rsidP="00391C6D">
      <w:pPr>
        <w:pStyle w:val="ListParagraph"/>
        <w:numPr>
          <w:ilvl w:val="0"/>
          <w:numId w:val="24"/>
        </w:numPr>
        <w:spacing w:after="0"/>
        <w:rPr>
          <w:sz w:val="24"/>
          <w:szCs w:val="24"/>
        </w:rPr>
      </w:pPr>
      <w:r w:rsidRPr="00391C6D">
        <w:rPr>
          <w:sz w:val="24"/>
          <w:szCs w:val="24"/>
        </w:rPr>
        <w:t xml:space="preserve">Prompt &amp; </w:t>
      </w:r>
      <w:r w:rsidR="003E49E6">
        <w:rPr>
          <w:sz w:val="24"/>
          <w:szCs w:val="24"/>
        </w:rPr>
        <w:t>capture</w:t>
      </w:r>
      <w:r w:rsidR="003E49E6" w:rsidRPr="00391C6D">
        <w:rPr>
          <w:sz w:val="24"/>
          <w:szCs w:val="24"/>
        </w:rPr>
        <w:t xml:space="preserve"> </w:t>
      </w:r>
      <w:r w:rsidR="00C60F7F" w:rsidRPr="00391C6D">
        <w:rPr>
          <w:sz w:val="24"/>
          <w:szCs w:val="24"/>
        </w:rPr>
        <w:t>the number of columns</w:t>
      </w:r>
      <w:r w:rsidR="00391C6D">
        <w:rPr>
          <w:sz w:val="24"/>
          <w:szCs w:val="24"/>
        </w:rPr>
        <w:t xml:space="preserve"> (5.3)</w:t>
      </w:r>
    </w:p>
    <w:p w14:paraId="7A4D00F7" w14:textId="5CE9E6D6" w:rsidR="007B0EA1" w:rsidRPr="00391C6D" w:rsidRDefault="00975CDC" w:rsidP="00391C6D">
      <w:pPr>
        <w:pStyle w:val="ListParagraph"/>
        <w:numPr>
          <w:ilvl w:val="0"/>
          <w:numId w:val="24"/>
        </w:numPr>
        <w:spacing w:after="0"/>
        <w:rPr>
          <w:sz w:val="24"/>
          <w:szCs w:val="24"/>
        </w:rPr>
      </w:pPr>
      <w:r w:rsidRPr="00391C6D">
        <w:rPr>
          <w:sz w:val="24"/>
          <w:szCs w:val="24"/>
        </w:rPr>
        <w:t xml:space="preserve">Prompt &amp; </w:t>
      </w:r>
      <w:r w:rsidR="003E49E6">
        <w:rPr>
          <w:sz w:val="24"/>
          <w:szCs w:val="24"/>
        </w:rPr>
        <w:t>capture</w:t>
      </w:r>
      <w:r w:rsidR="003E49E6" w:rsidRPr="00391C6D">
        <w:rPr>
          <w:sz w:val="24"/>
          <w:szCs w:val="24"/>
        </w:rPr>
        <w:t xml:space="preserve"> </w:t>
      </w:r>
      <w:r w:rsidR="00C60F7F" w:rsidRPr="00391C6D">
        <w:rPr>
          <w:sz w:val="24"/>
          <w:szCs w:val="24"/>
        </w:rPr>
        <w:t xml:space="preserve">the </w:t>
      </w:r>
      <w:r w:rsidR="005A688D">
        <w:rPr>
          <w:sz w:val="24"/>
          <w:szCs w:val="24"/>
        </w:rPr>
        <w:t>cycle time</w:t>
      </w:r>
      <w:r w:rsidRPr="00391C6D">
        <w:rPr>
          <w:sz w:val="24"/>
          <w:szCs w:val="24"/>
        </w:rPr>
        <w:t xml:space="preserve"> in seconds</w:t>
      </w:r>
      <w:r w:rsidR="00391C6D">
        <w:rPr>
          <w:sz w:val="24"/>
          <w:szCs w:val="24"/>
        </w:rPr>
        <w:t xml:space="preserve"> (5.4)</w:t>
      </w:r>
      <w:r w:rsidR="001C4520">
        <w:rPr>
          <w:sz w:val="24"/>
          <w:szCs w:val="24"/>
        </w:rPr>
        <w:br/>
      </w:r>
    </w:p>
    <w:p w14:paraId="7911785C" w14:textId="77777777" w:rsidR="004D7737" w:rsidRPr="00E33FE3" w:rsidRDefault="008006DC" w:rsidP="00E33FE3">
      <w:pPr>
        <w:pStyle w:val="Heading3"/>
      </w:pPr>
      <w:r w:rsidRPr="00E33FE3">
        <w:t xml:space="preserve">5.1 </w:t>
      </w:r>
      <w:r w:rsidR="00B729BC" w:rsidRPr="00E33FE3">
        <w:t xml:space="preserve">| </w:t>
      </w:r>
      <w:r w:rsidR="004D7737" w:rsidRPr="00E33FE3">
        <w:t>Show Options Prompt (title)</w:t>
      </w:r>
    </w:p>
    <w:p w14:paraId="7FA60529" w14:textId="54AE708E" w:rsidR="007448D3" w:rsidRDefault="008006DC" w:rsidP="00E33FE3">
      <w:r>
        <w:t xml:space="preserve">First, we want to show the user a message that lets them know there will be some options to </w:t>
      </w:r>
      <w:r w:rsidRPr="00E33FE3">
        <w:t xml:space="preserve">come.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
        <w:gridCol w:w="8810"/>
      </w:tblGrid>
      <w:tr w:rsidR="00726F35" w14:paraId="5D025F37" w14:textId="77777777" w:rsidTr="00264E70">
        <w:tc>
          <w:tcPr>
            <w:tcW w:w="9350" w:type="dxa"/>
            <w:gridSpan w:val="2"/>
          </w:tcPr>
          <w:p w14:paraId="00EB46A9" w14:textId="4280516A" w:rsidR="00726F35" w:rsidRDefault="00726F35" w:rsidP="00264E70">
            <w:pPr>
              <w:pStyle w:val="NoSpacing"/>
              <w:rPr>
                <w:noProof/>
                <w:sz w:val="24"/>
                <w:szCs w:val="24"/>
              </w:rPr>
            </w:pPr>
            <w:r>
              <w:rPr>
                <w:noProof/>
                <w:sz w:val="24"/>
                <w:szCs w:val="24"/>
              </w:rPr>
              <w:t xml:space="preserve">What code did you enter to show </w:t>
            </w:r>
            <w:r w:rsidR="004336E9">
              <w:rPr>
                <w:noProof/>
                <w:sz w:val="24"/>
                <w:szCs w:val="24"/>
              </w:rPr>
              <w:t>let the user know of the coming options</w:t>
            </w:r>
            <w:r w:rsidR="0054245D">
              <w:rPr>
                <w:noProof/>
                <w:sz w:val="24"/>
                <w:szCs w:val="24"/>
              </w:rPr>
              <w:t>?</w:t>
            </w:r>
          </w:p>
        </w:tc>
      </w:tr>
      <w:tr w:rsidR="00726F35" w14:paraId="22E5FD92" w14:textId="77777777" w:rsidTr="00264E70">
        <w:trPr>
          <w:trHeight w:val="519"/>
        </w:trPr>
        <w:tc>
          <w:tcPr>
            <w:tcW w:w="540" w:type="dxa"/>
            <w:tcBorders>
              <w:bottom w:val="single" w:sz="4" w:space="0" w:color="auto"/>
            </w:tcBorders>
            <w:shd w:val="clear" w:color="auto" w:fill="404040" w:themeFill="text1" w:themeFillTint="BF"/>
            <w:vAlign w:val="center"/>
          </w:tcPr>
          <w:p w14:paraId="3F0BA60F" w14:textId="77777777" w:rsidR="00726F35" w:rsidRPr="00DD1EAF" w:rsidRDefault="00726F35" w:rsidP="00264E70">
            <w:pPr>
              <w:pStyle w:val="NoSpacing"/>
              <w:jc w:val="center"/>
              <w:rPr>
                <w:color w:val="F79646" w:themeColor="accent6"/>
                <w:sz w:val="24"/>
                <w:szCs w:val="24"/>
              </w:rPr>
            </w:pPr>
            <w:r w:rsidRPr="00B06932">
              <w:rPr>
                <w:color w:val="F79646" w:themeColor="accent6"/>
                <w:sz w:val="36"/>
                <w:szCs w:val="36"/>
              </w:rPr>
              <w:sym w:font="Wingdings" w:char="F0E8"/>
            </w:r>
          </w:p>
        </w:tc>
        <w:tc>
          <w:tcPr>
            <w:tcW w:w="8810" w:type="dxa"/>
            <w:tcBorders>
              <w:bottom w:val="single" w:sz="4" w:space="0" w:color="auto"/>
            </w:tcBorders>
          </w:tcPr>
          <w:p w14:paraId="3CEE7407" w14:textId="77777777" w:rsidR="00726F35" w:rsidRDefault="00726F35" w:rsidP="00264E70">
            <w:pPr>
              <w:pStyle w:val="NoSpacing"/>
              <w:rPr>
                <w:sz w:val="24"/>
                <w:szCs w:val="24"/>
              </w:rPr>
            </w:pPr>
          </w:p>
        </w:tc>
      </w:tr>
    </w:tbl>
    <w:p w14:paraId="7BFB0073" w14:textId="407C0597" w:rsidR="00BE3D19" w:rsidRPr="00BE3D19" w:rsidRDefault="00D22573" w:rsidP="000779F5">
      <w:pPr>
        <w:pStyle w:val="Heading3"/>
      </w:pPr>
      <w:r>
        <w:br/>
      </w:r>
      <w:r w:rsidR="000779F5">
        <w:t xml:space="preserve">5.2 | Prompt the User and Capture the Number </w:t>
      </w:r>
      <w:r w:rsidR="003E49E6">
        <w:t>of</w:t>
      </w:r>
      <w:r w:rsidR="000779F5">
        <w:t xml:space="preserve"> Rows</w:t>
      </w:r>
    </w:p>
    <w:p w14:paraId="1981B413" w14:textId="53D52328" w:rsidR="008006DC" w:rsidRDefault="008006DC" w:rsidP="00D11971">
      <w:pPr>
        <w:rPr>
          <w:sz w:val="24"/>
          <w:szCs w:val="24"/>
        </w:rPr>
      </w:pPr>
      <w:r>
        <w:rPr>
          <w:sz w:val="24"/>
          <w:szCs w:val="24"/>
        </w:rPr>
        <w:t xml:space="preserve">Next, we </w:t>
      </w:r>
      <w:r w:rsidR="00537E8A">
        <w:rPr>
          <w:sz w:val="24"/>
          <w:szCs w:val="24"/>
        </w:rPr>
        <w:t>need to know how many rows the user wants.</w:t>
      </w:r>
      <w:r>
        <w:rPr>
          <w:sz w:val="24"/>
          <w:szCs w:val="24"/>
        </w:rPr>
        <w:t xml:space="preserve"> </w:t>
      </w:r>
      <w:r w:rsidR="00537E8A">
        <w:rPr>
          <w:sz w:val="24"/>
          <w:szCs w:val="24"/>
        </w:rPr>
        <w:t>Therefore, we are going to need to provide a prompt explaining this</w:t>
      </w:r>
      <w:r>
        <w:rPr>
          <w:sz w:val="24"/>
          <w:szCs w:val="24"/>
        </w:rPr>
        <w:t>.</w:t>
      </w:r>
      <w:r w:rsidR="00537E8A">
        <w:rPr>
          <w:sz w:val="24"/>
          <w:szCs w:val="24"/>
        </w:rPr>
        <w:t xml:space="preserve"> After prompting the user</w:t>
      </w:r>
      <w:r w:rsidR="003F4E66">
        <w:rPr>
          <w:sz w:val="24"/>
          <w:szCs w:val="24"/>
        </w:rPr>
        <w:t>,</w:t>
      </w:r>
      <w:r w:rsidR="00537E8A">
        <w:rPr>
          <w:sz w:val="24"/>
          <w:szCs w:val="24"/>
        </w:rPr>
        <w:t xml:space="preserve"> you will need to wait until they provide the number of rows</w:t>
      </w:r>
      <w:r w:rsidR="00EF669B">
        <w:rPr>
          <w:sz w:val="24"/>
          <w:szCs w:val="24"/>
        </w:rPr>
        <w:t xml:space="preserve"> (1-30)</w:t>
      </w:r>
      <w:r w:rsidR="00537E8A">
        <w:rPr>
          <w:sz w:val="24"/>
          <w:szCs w:val="24"/>
        </w:rPr>
        <w:t>.</w:t>
      </w:r>
      <w:r>
        <w:rPr>
          <w:sz w:val="24"/>
          <w:szCs w:val="24"/>
        </w:rPr>
        <w:t xml:space="preserve"> Once</w:t>
      </w:r>
      <w:r w:rsidR="00537E8A">
        <w:rPr>
          <w:sz w:val="24"/>
          <w:szCs w:val="24"/>
        </w:rPr>
        <w:t xml:space="preserve"> they provide the number of rows</w:t>
      </w:r>
      <w:r>
        <w:rPr>
          <w:sz w:val="24"/>
          <w:szCs w:val="24"/>
        </w:rPr>
        <w:t>, you will store it i</w:t>
      </w:r>
      <w:r w:rsidR="00537E8A">
        <w:rPr>
          <w:sz w:val="24"/>
          <w:szCs w:val="24"/>
        </w:rPr>
        <w:t xml:space="preserve">n the </w:t>
      </w:r>
      <w:r>
        <w:rPr>
          <w:i/>
          <w:iCs/>
          <w:sz w:val="24"/>
          <w:szCs w:val="24"/>
        </w:rPr>
        <w:t>game variable</w:t>
      </w:r>
      <w:r>
        <w:rPr>
          <w:sz w:val="24"/>
          <w:szCs w:val="24"/>
        </w:rPr>
        <w:t>.</w:t>
      </w:r>
      <w:r w:rsidR="002C49A2">
        <w:rPr>
          <w:sz w:val="24"/>
          <w:szCs w:val="24"/>
        </w:rPr>
        <w:t xml:space="preserve"> What three lines of code </w:t>
      </w:r>
      <w:r w:rsidR="00537E8A">
        <w:rPr>
          <w:sz w:val="24"/>
          <w:szCs w:val="24"/>
        </w:rPr>
        <w:t>did the</w:t>
      </w:r>
      <w:r w:rsidR="002C49A2">
        <w:rPr>
          <w:sz w:val="24"/>
          <w:szCs w:val="24"/>
        </w:rPr>
        <w:t xml:space="preserve"> instructor provide to complete the previously mentioned?</w:t>
      </w:r>
    </w:p>
    <w:tbl>
      <w:tblPr>
        <w:tblStyle w:val="TableGrid"/>
        <w:tblW w:w="0" w:type="auto"/>
        <w:tblLook w:val="04A0" w:firstRow="1" w:lastRow="0" w:firstColumn="1" w:lastColumn="0" w:noHBand="0" w:noVBand="1"/>
      </w:tblPr>
      <w:tblGrid>
        <w:gridCol w:w="715"/>
        <w:gridCol w:w="8635"/>
      </w:tblGrid>
      <w:tr w:rsidR="0029297A" w:rsidRPr="003B53B6" w14:paraId="2AFD2A46" w14:textId="77777777" w:rsidTr="00D430BC">
        <w:trPr>
          <w:trHeight w:val="455"/>
        </w:trPr>
        <w:tc>
          <w:tcPr>
            <w:tcW w:w="715" w:type="dxa"/>
            <w:tcBorders>
              <w:right w:val="nil"/>
            </w:tcBorders>
            <w:shd w:val="clear" w:color="auto" w:fill="000000" w:themeFill="text1"/>
            <w:vAlign w:val="center"/>
          </w:tcPr>
          <w:p w14:paraId="5FEF4A8B" w14:textId="77777777" w:rsidR="0029297A" w:rsidRPr="0016798A" w:rsidRDefault="0029297A" w:rsidP="00D430BC">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7A0B9FC4" w14:textId="63353602" w:rsidR="0029297A" w:rsidRPr="003B53B6" w:rsidRDefault="0029297A" w:rsidP="00D430BC">
            <w:pPr>
              <w:pStyle w:val="NoSpacing"/>
            </w:pPr>
            <w:r>
              <w:t xml:space="preserve">All prompts should be </w:t>
            </w:r>
            <w:r w:rsidR="00D21DD0">
              <w:t>cyan,</w:t>
            </w:r>
            <w:r>
              <w:t xml:space="preserve"> and all user input should be magenta.</w:t>
            </w:r>
          </w:p>
        </w:tc>
      </w:tr>
    </w:tbl>
    <w:p w14:paraId="1A55A8AC" w14:textId="77777777" w:rsidR="0029297A" w:rsidRDefault="0029297A" w:rsidP="00D11971">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B819D4" w14:paraId="0790B867" w14:textId="77777777" w:rsidTr="00AE7B75">
        <w:tc>
          <w:tcPr>
            <w:tcW w:w="601" w:type="dxa"/>
            <w:shd w:val="clear" w:color="auto" w:fill="404040" w:themeFill="text1" w:themeFillTint="BF"/>
            <w:vAlign w:val="center"/>
          </w:tcPr>
          <w:p w14:paraId="4DCB9A20" w14:textId="77777777" w:rsidR="00B819D4" w:rsidRPr="009F6DD2" w:rsidRDefault="00B819D4" w:rsidP="00AE7B75">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16E491EC" w14:textId="2460AEA9" w:rsidR="00B819D4" w:rsidRDefault="00B819D4" w:rsidP="00AE7B75">
            <w:pPr>
              <w:pStyle w:val="NoSpacing"/>
            </w:pPr>
            <w:r>
              <w:t xml:space="preserve">What command did you type to change the display color of the text to </w:t>
            </w:r>
            <w:r w:rsidR="007B5D93">
              <w:t>cyan</w:t>
            </w:r>
            <w:r>
              <w:t>?</w:t>
            </w:r>
          </w:p>
        </w:tc>
        <w:tc>
          <w:tcPr>
            <w:tcW w:w="5850" w:type="dxa"/>
            <w:tcBorders>
              <w:bottom w:val="single" w:sz="8" w:space="0" w:color="auto"/>
            </w:tcBorders>
          </w:tcPr>
          <w:p w14:paraId="59BECB79" w14:textId="77777777" w:rsidR="00B819D4" w:rsidRDefault="00B819D4" w:rsidP="00AE7B75">
            <w:pPr>
              <w:rPr>
                <w:sz w:val="24"/>
                <w:szCs w:val="24"/>
              </w:rPr>
            </w:pPr>
            <w:r>
              <w:rPr>
                <w:sz w:val="24"/>
                <w:szCs w:val="24"/>
              </w:rPr>
              <w:t xml:space="preserve"> </w:t>
            </w:r>
          </w:p>
        </w:tc>
      </w:tr>
      <w:tr w:rsidR="00B819D4" w:rsidRPr="005C0B16" w14:paraId="1409F771" w14:textId="77777777" w:rsidTr="00AE7B75">
        <w:trPr>
          <w:trHeight w:val="144"/>
        </w:trPr>
        <w:tc>
          <w:tcPr>
            <w:tcW w:w="601" w:type="dxa"/>
            <w:shd w:val="clear" w:color="auto" w:fill="auto"/>
            <w:vAlign w:val="center"/>
          </w:tcPr>
          <w:p w14:paraId="55FEF9EB" w14:textId="77777777" w:rsidR="00B819D4" w:rsidRPr="005C0B16" w:rsidRDefault="00B819D4" w:rsidP="00AE7B75">
            <w:pPr>
              <w:pStyle w:val="NoSpacing"/>
              <w:rPr>
                <w:color w:val="F79646" w:themeColor="accent6"/>
                <w:sz w:val="16"/>
                <w:szCs w:val="16"/>
              </w:rPr>
            </w:pPr>
          </w:p>
        </w:tc>
        <w:tc>
          <w:tcPr>
            <w:tcW w:w="2909" w:type="dxa"/>
          </w:tcPr>
          <w:p w14:paraId="31C6968C" w14:textId="77777777" w:rsidR="00B819D4" w:rsidRPr="005C0B16" w:rsidRDefault="00B819D4" w:rsidP="00AE7B75">
            <w:pPr>
              <w:pStyle w:val="NoSpacing"/>
              <w:rPr>
                <w:sz w:val="16"/>
                <w:szCs w:val="16"/>
              </w:rPr>
            </w:pPr>
          </w:p>
        </w:tc>
        <w:tc>
          <w:tcPr>
            <w:tcW w:w="5850" w:type="dxa"/>
            <w:tcBorders>
              <w:top w:val="single" w:sz="8" w:space="0" w:color="auto"/>
            </w:tcBorders>
          </w:tcPr>
          <w:p w14:paraId="2A8A3B19" w14:textId="77777777" w:rsidR="00B819D4" w:rsidRPr="005C0B16" w:rsidRDefault="00B819D4" w:rsidP="00AE7B75">
            <w:pPr>
              <w:rPr>
                <w:sz w:val="16"/>
                <w:szCs w:val="16"/>
              </w:rPr>
            </w:pPr>
          </w:p>
        </w:tc>
      </w:tr>
      <w:tr w:rsidR="00B819D4" w14:paraId="66FBA530" w14:textId="77777777" w:rsidTr="007D368B">
        <w:tc>
          <w:tcPr>
            <w:tcW w:w="601" w:type="dxa"/>
            <w:shd w:val="clear" w:color="auto" w:fill="404040" w:themeFill="text1" w:themeFillTint="BF"/>
            <w:vAlign w:val="center"/>
          </w:tcPr>
          <w:p w14:paraId="5D6656DB" w14:textId="77777777" w:rsidR="00B819D4" w:rsidRPr="00B06932" w:rsidRDefault="00B819D4" w:rsidP="00AE7B75">
            <w:pPr>
              <w:pStyle w:val="NoSpacing"/>
              <w:rPr>
                <w:color w:val="F79646" w:themeColor="accent6"/>
                <w:sz w:val="36"/>
                <w:szCs w:val="36"/>
              </w:rPr>
            </w:pPr>
            <w:r w:rsidRPr="00156236">
              <w:rPr>
                <w:color w:val="F79646" w:themeColor="accent6"/>
                <w:sz w:val="36"/>
                <w:szCs w:val="36"/>
              </w:rPr>
              <w:sym w:font="Wingdings" w:char="F0E8"/>
            </w:r>
          </w:p>
        </w:tc>
        <w:tc>
          <w:tcPr>
            <w:tcW w:w="2909" w:type="dxa"/>
          </w:tcPr>
          <w:p w14:paraId="3A1F013A" w14:textId="38C7605E" w:rsidR="00B819D4" w:rsidRDefault="00B10B79" w:rsidP="00AE7B75">
            <w:pPr>
              <w:pStyle w:val="NoSpacing"/>
            </w:pPr>
            <w:r>
              <w:t>What command</w:t>
            </w:r>
            <w:r w:rsidR="00FB24DB">
              <w:t xml:space="preserve"> </w:t>
            </w:r>
            <w:r w:rsidR="00C53DF9">
              <w:t>did you enter</w:t>
            </w:r>
            <w:r w:rsidR="00A17269">
              <w:t xml:space="preserve"> to prompt the user for the number of rows</w:t>
            </w:r>
            <w:r w:rsidR="000D45A4">
              <w:t>?</w:t>
            </w:r>
          </w:p>
        </w:tc>
        <w:tc>
          <w:tcPr>
            <w:tcW w:w="5850" w:type="dxa"/>
            <w:tcBorders>
              <w:bottom w:val="single" w:sz="8" w:space="0" w:color="auto"/>
            </w:tcBorders>
          </w:tcPr>
          <w:p w14:paraId="527ED69A" w14:textId="77777777" w:rsidR="00B819D4" w:rsidRDefault="00B819D4" w:rsidP="00AE7B75">
            <w:pPr>
              <w:rPr>
                <w:sz w:val="24"/>
                <w:szCs w:val="24"/>
              </w:rPr>
            </w:pPr>
          </w:p>
        </w:tc>
      </w:tr>
      <w:tr w:rsidR="007D09B6" w:rsidRPr="005C0B16" w14:paraId="4AB7E08B" w14:textId="77777777" w:rsidTr="007D368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6BEBDC58" w14:textId="77777777" w:rsidR="007D09B6" w:rsidRPr="005C0B16" w:rsidRDefault="007D09B6" w:rsidP="00AE7B75">
            <w:pPr>
              <w:pStyle w:val="NoSpacing"/>
              <w:rPr>
                <w:color w:val="F79646" w:themeColor="accent6"/>
                <w:sz w:val="16"/>
                <w:szCs w:val="16"/>
              </w:rPr>
            </w:pPr>
          </w:p>
        </w:tc>
        <w:tc>
          <w:tcPr>
            <w:tcW w:w="2909" w:type="dxa"/>
            <w:tcBorders>
              <w:top w:val="nil"/>
              <w:left w:val="nil"/>
              <w:bottom w:val="nil"/>
              <w:right w:val="nil"/>
            </w:tcBorders>
          </w:tcPr>
          <w:p w14:paraId="5270FBE0" w14:textId="77777777" w:rsidR="007D09B6" w:rsidRPr="005C0B16" w:rsidRDefault="007D09B6" w:rsidP="00AE7B75">
            <w:pPr>
              <w:pStyle w:val="NoSpacing"/>
              <w:rPr>
                <w:sz w:val="16"/>
                <w:szCs w:val="16"/>
              </w:rPr>
            </w:pPr>
          </w:p>
        </w:tc>
        <w:tc>
          <w:tcPr>
            <w:tcW w:w="5850" w:type="dxa"/>
            <w:tcBorders>
              <w:top w:val="single" w:sz="8" w:space="0" w:color="auto"/>
              <w:left w:val="nil"/>
              <w:bottom w:val="nil"/>
              <w:right w:val="nil"/>
            </w:tcBorders>
          </w:tcPr>
          <w:p w14:paraId="537BAD65" w14:textId="77777777" w:rsidR="007D09B6" w:rsidRPr="005C0B16" w:rsidRDefault="007D09B6" w:rsidP="00AE7B75">
            <w:pPr>
              <w:rPr>
                <w:sz w:val="16"/>
                <w:szCs w:val="16"/>
              </w:rPr>
            </w:pPr>
          </w:p>
        </w:tc>
      </w:tr>
      <w:tr w:rsidR="007D09B6" w14:paraId="1AAF05F9" w14:textId="77777777" w:rsidTr="007D368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0B2E2112" w14:textId="77777777" w:rsidR="007D09B6" w:rsidRPr="00B06932" w:rsidRDefault="007D09B6" w:rsidP="002325BF">
            <w:pPr>
              <w:pStyle w:val="NoSpacing"/>
              <w:jc w:val="center"/>
              <w:rPr>
                <w:color w:val="F79646" w:themeColor="accent6"/>
                <w:sz w:val="36"/>
                <w:szCs w:val="36"/>
              </w:rPr>
            </w:pPr>
            <w:r w:rsidRPr="00156236">
              <w:rPr>
                <w:color w:val="F79646" w:themeColor="accent6"/>
                <w:sz w:val="36"/>
                <w:szCs w:val="36"/>
              </w:rPr>
              <w:sym w:font="Wingdings" w:char="F0E8"/>
            </w:r>
          </w:p>
        </w:tc>
        <w:tc>
          <w:tcPr>
            <w:tcW w:w="2909" w:type="dxa"/>
            <w:tcBorders>
              <w:top w:val="nil"/>
              <w:bottom w:val="nil"/>
              <w:right w:val="nil"/>
            </w:tcBorders>
          </w:tcPr>
          <w:p w14:paraId="03B76A96" w14:textId="60A45C9B" w:rsidR="007D09B6" w:rsidRDefault="00A17269" w:rsidP="00AE7B75">
            <w:pPr>
              <w:pStyle w:val="NoSpacing"/>
            </w:pPr>
            <w:r>
              <w:t xml:space="preserve">What command </w:t>
            </w:r>
            <w:r w:rsidR="000D45A4">
              <w:t>did you type to change the display color to magenta?</w:t>
            </w:r>
          </w:p>
        </w:tc>
        <w:tc>
          <w:tcPr>
            <w:tcW w:w="5850" w:type="dxa"/>
            <w:tcBorders>
              <w:top w:val="nil"/>
              <w:left w:val="nil"/>
              <w:bottom w:val="single" w:sz="8" w:space="0" w:color="auto"/>
              <w:right w:val="nil"/>
            </w:tcBorders>
          </w:tcPr>
          <w:p w14:paraId="2E80B510" w14:textId="658918A2" w:rsidR="007D09B6" w:rsidRDefault="007D09B6" w:rsidP="001A2C3E">
            <w:pPr>
              <w:tabs>
                <w:tab w:val="left" w:pos="1419"/>
              </w:tabs>
              <w:rPr>
                <w:sz w:val="24"/>
                <w:szCs w:val="24"/>
              </w:rPr>
            </w:pPr>
          </w:p>
        </w:tc>
      </w:tr>
      <w:tr w:rsidR="007D09B6" w:rsidRPr="005C0B16" w14:paraId="64566ED7" w14:textId="77777777" w:rsidTr="007D368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4887E77D" w14:textId="77777777" w:rsidR="007D09B6" w:rsidRPr="005C0B16" w:rsidRDefault="007D09B6" w:rsidP="00AE7B75">
            <w:pPr>
              <w:pStyle w:val="NoSpacing"/>
              <w:rPr>
                <w:color w:val="F79646" w:themeColor="accent6"/>
                <w:sz w:val="16"/>
                <w:szCs w:val="16"/>
              </w:rPr>
            </w:pPr>
          </w:p>
        </w:tc>
        <w:tc>
          <w:tcPr>
            <w:tcW w:w="2909" w:type="dxa"/>
            <w:tcBorders>
              <w:top w:val="nil"/>
              <w:left w:val="nil"/>
              <w:bottom w:val="nil"/>
              <w:right w:val="nil"/>
            </w:tcBorders>
          </w:tcPr>
          <w:p w14:paraId="20C87DB4" w14:textId="77777777" w:rsidR="007D09B6" w:rsidRPr="005C0B16" w:rsidRDefault="007D09B6" w:rsidP="00AE7B75">
            <w:pPr>
              <w:pStyle w:val="NoSpacing"/>
              <w:rPr>
                <w:sz w:val="16"/>
                <w:szCs w:val="16"/>
              </w:rPr>
            </w:pPr>
          </w:p>
        </w:tc>
        <w:tc>
          <w:tcPr>
            <w:tcW w:w="5850" w:type="dxa"/>
            <w:tcBorders>
              <w:top w:val="single" w:sz="8" w:space="0" w:color="auto"/>
              <w:left w:val="nil"/>
              <w:bottom w:val="nil"/>
              <w:right w:val="nil"/>
            </w:tcBorders>
          </w:tcPr>
          <w:p w14:paraId="468B2D52" w14:textId="77777777" w:rsidR="007D09B6" w:rsidRPr="005C0B16" w:rsidRDefault="007D09B6" w:rsidP="00AE7B75">
            <w:pPr>
              <w:rPr>
                <w:sz w:val="16"/>
                <w:szCs w:val="16"/>
              </w:rPr>
            </w:pPr>
          </w:p>
        </w:tc>
      </w:tr>
      <w:tr w:rsidR="007D09B6" w14:paraId="101A093F" w14:textId="77777777" w:rsidTr="007F0A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left w:val="nil"/>
              <w:bottom w:val="nil"/>
              <w:right w:val="nil"/>
            </w:tcBorders>
            <w:shd w:val="clear" w:color="auto" w:fill="404040" w:themeFill="text1" w:themeFillTint="BF"/>
            <w:vAlign w:val="center"/>
          </w:tcPr>
          <w:p w14:paraId="62E715F4" w14:textId="77777777" w:rsidR="007D09B6" w:rsidRPr="00B06932" w:rsidRDefault="007D09B6" w:rsidP="007F0ADB">
            <w:pPr>
              <w:pStyle w:val="NoSpacing"/>
              <w:jc w:val="center"/>
              <w:rPr>
                <w:color w:val="F79646" w:themeColor="accent6"/>
                <w:sz w:val="36"/>
                <w:szCs w:val="36"/>
              </w:rPr>
            </w:pPr>
            <w:r w:rsidRPr="005C10B3">
              <w:rPr>
                <w:color w:val="F79646" w:themeColor="accent6"/>
                <w:sz w:val="36"/>
                <w:szCs w:val="36"/>
              </w:rPr>
              <w:sym w:font="Wingdings" w:char="F0E8"/>
            </w:r>
          </w:p>
        </w:tc>
        <w:tc>
          <w:tcPr>
            <w:tcW w:w="2909" w:type="dxa"/>
            <w:tcBorders>
              <w:top w:val="nil"/>
              <w:left w:val="nil"/>
              <w:bottom w:val="nil"/>
              <w:right w:val="nil"/>
            </w:tcBorders>
          </w:tcPr>
          <w:p w14:paraId="56422867" w14:textId="399E0F18" w:rsidR="007D09B6" w:rsidRDefault="000D45A4" w:rsidP="00AE7B75">
            <w:pPr>
              <w:pStyle w:val="NoSpacing"/>
            </w:pPr>
            <w:r>
              <w:t xml:space="preserve">What </w:t>
            </w:r>
            <w:r w:rsidR="005B422E">
              <w:t xml:space="preserve">command did you enter to capture the user’s </w:t>
            </w:r>
            <w:r w:rsidR="005D7526">
              <w:t>entry?</w:t>
            </w:r>
          </w:p>
        </w:tc>
        <w:tc>
          <w:tcPr>
            <w:tcW w:w="5850" w:type="dxa"/>
            <w:tcBorders>
              <w:top w:val="nil"/>
              <w:left w:val="nil"/>
              <w:bottom w:val="single" w:sz="8" w:space="0" w:color="auto"/>
              <w:right w:val="nil"/>
            </w:tcBorders>
          </w:tcPr>
          <w:p w14:paraId="4314CD70" w14:textId="77777777" w:rsidR="007D09B6" w:rsidRDefault="007D09B6" w:rsidP="00AE7B75">
            <w:pPr>
              <w:rPr>
                <w:sz w:val="24"/>
                <w:szCs w:val="24"/>
              </w:rPr>
            </w:pPr>
          </w:p>
        </w:tc>
      </w:tr>
    </w:tbl>
    <w:p w14:paraId="4984FE42" w14:textId="0096F9BE" w:rsidR="00967653" w:rsidRDefault="005A688D" w:rsidP="00D11971">
      <w:pPr>
        <w:rPr>
          <w:sz w:val="24"/>
          <w:szCs w:val="24"/>
        </w:rPr>
      </w:pPr>
      <w:r>
        <w:rPr>
          <w:sz w:val="24"/>
          <w:szCs w:val="24"/>
        </w:rPr>
        <w:br/>
      </w:r>
      <w:r w:rsidR="00967653">
        <w:rPr>
          <w:sz w:val="24"/>
          <w:szCs w:val="24"/>
        </w:rPr>
        <w:t xml:space="preserve">Now before moving onto the next step go </w:t>
      </w:r>
      <w:r w:rsidR="00FE5A9A">
        <w:rPr>
          <w:sz w:val="24"/>
          <w:szCs w:val="24"/>
        </w:rPr>
        <w:t>a</w:t>
      </w:r>
      <w:r w:rsidR="00967653">
        <w:rPr>
          <w:sz w:val="24"/>
          <w:szCs w:val="24"/>
        </w:rPr>
        <w:t xml:space="preserve">head and test your program by presenting the value of </w:t>
      </w:r>
      <w:r w:rsidR="00967653">
        <w:rPr>
          <w:i/>
          <w:iCs/>
          <w:sz w:val="24"/>
          <w:szCs w:val="24"/>
        </w:rPr>
        <w:t>game.Rows</w:t>
      </w:r>
      <w:r w:rsidR="00967653">
        <w:rPr>
          <w:sz w:val="24"/>
          <w:szCs w:val="24"/>
        </w:rPr>
        <w:t xml:space="preserve"> in the console window after you get it from the user.</w:t>
      </w:r>
    </w:p>
    <w:tbl>
      <w:tblPr>
        <w:tblStyle w:val="TableGrid"/>
        <w:tblW w:w="0" w:type="auto"/>
        <w:tblLook w:val="04A0" w:firstRow="1" w:lastRow="0" w:firstColumn="1" w:lastColumn="0" w:noHBand="0" w:noVBand="1"/>
      </w:tblPr>
      <w:tblGrid>
        <w:gridCol w:w="715"/>
        <w:gridCol w:w="8635"/>
      </w:tblGrid>
      <w:tr w:rsidR="00BE6AF9" w14:paraId="10622392" w14:textId="77777777" w:rsidTr="00BE6AF9">
        <w:trPr>
          <w:trHeight w:val="455"/>
        </w:trPr>
        <w:tc>
          <w:tcPr>
            <w:tcW w:w="715" w:type="dxa"/>
            <w:tcBorders>
              <w:right w:val="nil"/>
            </w:tcBorders>
            <w:shd w:val="clear" w:color="auto" w:fill="000000" w:themeFill="text1"/>
            <w:vAlign w:val="center"/>
          </w:tcPr>
          <w:p w14:paraId="05C125E3" w14:textId="748EC698" w:rsidR="00BE6AF9" w:rsidRPr="0016798A" w:rsidRDefault="00BE6AF9" w:rsidP="00B21B03">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4D109648" w14:textId="5878A4D7" w:rsidR="00BE6AF9" w:rsidRPr="003B53B6" w:rsidRDefault="00BE6AF9" w:rsidP="00BE6AF9">
            <w:pPr>
              <w:pStyle w:val="NoSpacing"/>
            </w:pPr>
            <w:r>
              <w:t>Console.WriteLine can be given other things besides text, for example a number is valid.</w:t>
            </w:r>
          </w:p>
        </w:tc>
      </w:tr>
    </w:tbl>
    <w:p w14:paraId="416E3694" w14:textId="5101936F" w:rsidR="003E49E6" w:rsidRPr="003E49E6" w:rsidRDefault="001749C5" w:rsidP="005A688D">
      <w:pPr>
        <w:pStyle w:val="Heading3"/>
      </w:pPr>
      <w:r>
        <w:br/>
      </w:r>
      <w:r w:rsidR="003E49E6">
        <w:t>5.3 | Prompt the User and Capture the Number of Columns</w:t>
      </w:r>
    </w:p>
    <w:p w14:paraId="1E08DC15" w14:textId="6BCEF23B" w:rsidR="00537E8A" w:rsidRDefault="00967653" w:rsidP="00D11971">
      <w:pPr>
        <w:rPr>
          <w:sz w:val="24"/>
          <w:szCs w:val="24"/>
        </w:rPr>
      </w:pPr>
      <w:r>
        <w:rPr>
          <w:sz w:val="24"/>
          <w:szCs w:val="24"/>
        </w:rPr>
        <w:t>This section</w:t>
      </w:r>
      <w:r w:rsidR="004E6A56">
        <w:rPr>
          <w:sz w:val="24"/>
          <w:szCs w:val="24"/>
        </w:rPr>
        <w:t xml:space="preserve"> and the following</w:t>
      </w:r>
      <w:r>
        <w:rPr>
          <w:sz w:val="24"/>
          <w:szCs w:val="24"/>
        </w:rPr>
        <w:t xml:space="preserve"> </w:t>
      </w:r>
      <w:r w:rsidR="004E6A56">
        <w:rPr>
          <w:sz w:val="24"/>
          <w:szCs w:val="24"/>
        </w:rPr>
        <w:t>are</w:t>
      </w:r>
      <w:r>
        <w:rPr>
          <w:sz w:val="24"/>
          <w:szCs w:val="24"/>
        </w:rPr>
        <w:t xml:space="preserve"> very similar to the previous</w:t>
      </w:r>
      <w:r w:rsidR="00EF669B">
        <w:rPr>
          <w:sz w:val="24"/>
          <w:szCs w:val="24"/>
        </w:rPr>
        <w:t>,</w:t>
      </w:r>
      <w:r>
        <w:rPr>
          <w:sz w:val="24"/>
          <w:szCs w:val="24"/>
        </w:rPr>
        <w:t xml:space="preserve"> therefore </w:t>
      </w:r>
      <w:r w:rsidR="004E6A56">
        <w:rPr>
          <w:sz w:val="24"/>
          <w:szCs w:val="24"/>
        </w:rPr>
        <w:t>neither</w:t>
      </w:r>
      <w:r>
        <w:rPr>
          <w:sz w:val="24"/>
          <w:szCs w:val="24"/>
        </w:rPr>
        <w:t xml:space="preserve"> </w:t>
      </w:r>
      <w:r w:rsidR="004E6A56">
        <w:rPr>
          <w:sz w:val="24"/>
          <w:szCs w:val="24"/>
        </w:rPr>
        <w:t>is</w:t>
      </w:r>
      <w:r>
        <w:rPr>
          <w:sz w:val="24"/>
          <w:szCs w:val="24"/>
        </w:rPr>
        <w:t xml:space="preserve"> be</w:t>
      </w:r>
      <w:r w:rsidR="004E6A56">
        <w:rPr>
          <w:sz w:val="24"/>
          <w:szCs w:val="24"/>
        </w:rPr>
        <w:t>ing</w:t>
      </w:r>
      <w:r>
        <w:rPr>
          <w:sz w:val="24"/>
          <w:szCs w:val="24"/>
        </w:rPr>
        <w:t xml:space="preserve"> provided to you. First you need to change the prompt color to cyan. Then prompt the user for the number of columns (1-30). Before receiving the </w:t>
      </w:r>
      <w:r w:rsidR="00607B08">
        <w:rPr>
          <w:sz w:val="24"/>
          <w:szCs w:val="24"/>
        </w:rPr>
        <w:t>input,</w:t>
      </w:r>
      <w:r>
        <w:rPr>
          <w:sz w:val="24"/>
          <w:szCs w:val="24"/>
        </w:rPr>
        <w:t xml:space="preserve"> you must change the text color in the console to </w:t>
      </w:r>
      <w:r w:rsidR="007C7569">
        <w:rPr>
          <w:sz w:val="24"/>
          <w:szCs w:val="24"/>
        </w:rPr>
        <w:t>magenta,</w:t>
      </w:r>
      <w:r>
        <w:rPr>
          <w:sz w:val="24"/>
          <w:szCs w:val="24"/>
        </w:rPr>
        <w:t xml:space="preserve"> so their writing is magenta. Lastly store </w:t>
      </w:r>
      <w:r w:rsidR="00607B08">
        <w:rPr>
          <w:sz w:val="24"/>
          <w:szCs w:val="24"/>
        </w:rPr>
        <w:t>their input</w:t>
      </w:r>
      <w:r>
        <w:rPr>
          <w:sz w:val="24"/>
          <w:szCs w:val="24"/>
        </w:rPr>
        <w:t xml:space="preserve"> inside the </w:t>
      </w:r>
      <w:r>
        <w:rPr>
          <w:i/>
          <w:iCs/>
          <w:sz w:val="24"/>
          <w:szCs w:val="24"/>
        </w:rPr>
        <w:t>game.</w:t>
      </w:r>
      <w:proofErr w:type="gramStart"/>
      <w:r>
        <w:rPr>
          <w:i/>
          <w:iCs/>
          <w:sz w:val="24"/>
          <w:szCs w:val="24"/>
        </w:rPr>
        <w:t>Columns</w:t>
      </w:r>
      <w:proofErr w:type="gramEnd"/>
      <w:r>
        <w:rPr>
          <w:sz w:val="24"/>
          <w:szCs w:val="24"/>
        </w:rPr>
        <w:t xml:space="preserve"> variable</w:t>
      </w:r>
      <w:r w:rsidR="00607B08">
        <w:rPr>
          <w:sz w:val="24"/>
          <w:szCs w:val="24"/>
        </w:rPr>
        <w:t xml:space="preserve"> this time</w:t>
      </w:r>
      <w:r>
        <w:rPr>
          <w:sz w:val="24"/>
          <w:szCs w:val="24"/>
        </w:rPr>
        <w:t xml:space="preserve">. </w:t>
      </w:r>
    </w:p>
    <w:tbl>
      <w:tblPr>
        <w:tblStyle w:val="TableGrid"/>
        <w:tblW w:w="0" w:type="auto"/>
        <w:tblLook w:val="04A0" w:firstRow="1" w:lastRow="0" w:firstColumn="1" w:lastColumn="0" w:noHBand="0" w:noVBand="1"/>
      </w:tblPr>
      <w:tblGrid>
        <w:gridCol w:w="715"/>
        <w:gridCol w:w="8635"/>
      </w:tblGrid>
      <w:tr w:rsidR="00BE6AF9" w14:paraId="62E34AB4" w14:textId="77777777" w:rsidTr="00B21B03">
        <w:trPr>
          <w:trHeight w:val="455"/>
        </w:trPr>
        <w:tc>
          <w:tcPr>
            <w:tcW w:w="715" w:type="dxa"/>
            <w:tcBorders>
              <w:right w:val="nil"/>
            </w:tcBorders>
            <w:shd w:val="clear" w:color="auto" w:fill="000000" w:themeFill="text1"/>
            <w:vAlign w:val="center"/>
          </w:tcPr>
          <w:p w14:paraId="178BD8FD" w14:textId="77777777" w:rsidR="00BE6AF9" w:rsidRPr="0016798A" w:rsidRDefault="00BE6AF9" w:rsidP="00B21B03">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6B10142F" w14:textId="15D1BD7C" w:rsidR="00BE6AF9" w:rsidRPr="003B53B6" w:rsidRDefault="00BE6AF9" w:rsidP="00B21B03">
            <w:pPr>
              <w:pStyle w:val="NoSpacing"/>
            </w:pPr>
            <w:r>
              <w:t xml:space="preserve">Copying </w:t>
            </w:r>
            <w:proofErr w:type="gramStart"/>
            <w:r w:rsidR="007C7569">
              <w:t>code</w:t>
            </w:r>
            <w:proofErr w:type="gramEnd"/>
            <w:r w:rsidR="007C7569">
              <w:t xml:space="preserve"> </w:t>
            </w:r>
            <w:r>
              <w:t>you have already wrote can be useful strategy to speed up progress.</w:t>
            </w:r>
          </w:p>
        </w:tc>
      </w:tr>
    </w:tbl>
    <w:p w14:paraId="06867C01" w14:textId="665CD5A4" w:rsidR="005A688D" w:rsidRDefault="005A688D" w:rsidP="005A688D">
      <w:pPr>
        <w:spacing w:after="0"/>
      </w:pPr>
      <w:r>
        <w:br/>
      </w:r>
      <w:r w:rsidRPr="005A688D">
        <w:rPr>
          <w:sz w:val="24"/>
          <w:szCs w:val="24"/>
        </w:rPr>
        <w:t xml:space="preserve">Before moving on go ahead and check your progress by printing </w:t>
      </w:r>
      <w:r w:rsidRPr="005A688D">
        <w:rPr>
          <w:i/>
          <w:iCs/>
          <w:sz w:val="24"/>
          <w:szCs w:val="24"/>
        </w:rPr>
        <w:t xml:space="preserve">game.Columns </w:t>
      </w:r>
      <w:r w:rsidRPr="005A688D">
        <w:rPr>
          <w:sz w:val="24"/>
          <w:szCs w:val="24"/>
        </w:rPr>
        <w:t>to the console window to make sure your new code is working as expected.</w:t>
      </w:r>
      <w:r>
        <w:br/>
      </w:r>
      <w:r w:rsidR="00BE6AF9">
        <w:rPr>
          <w:i/>
          <w:iCs/>
        </w:rPr>
        <w:br/>
      </w:r>
      <w:r w:rsidRPr="005A688D">
        <w:rPr>
          <w:rStyle w:val="Heading3Char"/>
        </w:rPr>
        <w:t>5.4 | Prompt the User and Capture the Cycle Time</w:t>
      </w:r>
    </w:p>
    <w:p w14:paraId="159F2C70" w14:textId="46D578C2" w:rsidR="005D250D" w:rsidRPr="005E401B" w:rsidRDefault="005D250D" w:rsidP="00D11971">
      <w:pPr>
        <w:rPr>
          <w:sz w:val="24"/>
          <w:szCs w:val="24"/>
        </w:rPr>
      </w:pPr>
      <w:r>
        <w:rPr>
          <w:sz w:val="24"/>
          <w:szCs w:val="24"/>
        </w:rPr>
        <w:t>Lastly</w:t>
      </w:r>
      <w:r w:rsidR="00BE6AF9">
        <w:rPr>
          <w:sz w:val="24"/>
          <w:szCs w:val="24"/>
        </w:rPr>
        <w:t xml:space="preserve">, you need to get the </w:t>
      </w:r>
      <w:r w:rsidR="00BE6AF9">
        <w:rPr>
          <w:i/>
          <w:iCs/>
          <w:sz w:val="24"/>
          <w:szCs w:val="24"/>
        </w:rPr>
        <w:t>game.CycleTime</w:t>
      </w:r>
      <w:r w:rsidR="00BE6AF9">
        <w:rPr>
          <w:sz w:val="24"/>
          <w:szCs w:val="24"/>
        </w:rPr>
        <w:t xml:space="preserve"> value from the user.</w:t>
      </w:r>
      <w:r w:rsidR="004E6A56">
        <w:rPr>
          <w:sz w:val="24"/>
          <w:szCs w:val="24"/>
        </w:rPr>
        <w:t xml:space="preserve"> This variable controls the update frequency of the simulation and is measured in </w:t>
      </w:r>
      <w:r w:rsidR="004E6A56" w:rsidRPr="004E6A56">
        <w:rPr>
          <w:b/>
          <w:bCs/>
          <w:sz w:val="24"/>
          <w:szCs w:val="24"/>
        </w:rPr>
        <w:t>milliseconds</w:t>
      </w:r>
      <w:r w:rsidR="004E6A56">
        <w:rPr>
          <w:sz w:val="24"/>
          <w:szCs w:val="24"/>
        </w:rPr>
        <w:t xml:space="preserve">. As always start </w:t>
      </w:r>
      <w:r w:rsidR="005E401B">
        <w:rPr>
          <w:sz w:val="24"/>
          <w:szCs w:val="24"/>
        </w:rPr>
        <w:t xml:space="preserve">by </w:t>
      </w:r>
      <w:r w:rsidR="004E6A56">
        <w:rPr>
          <w:sz w:val="24"/>
          <w:szCs w:val="24"/>
        </w:rPr>
        <w:t xml:space="preserve">updating the color to cyan and prompting them for the cycle time </w:t>
      </w:r>
      <w:r w:rsidR="004E6A56" w:rsidRPr="004E6A56">
        <w:rPr>
          <w:b/>
          <w:bCs/>
          <w:sz w:val="24"/>
          <w:szCs w:val="24"/>
        </w:rPr>
        <w:t>in seconds</w:t>
      </w:r>
      <w:r w:rsidR="004E6A56">
        <w:rPr>
          <w:sz w:val="24"/>
          <w:szCs w:val="24"/>
        </w:rPr>
        <w:t>.</w:t>
      </w:r>
      <w:r w:rsidR="005E401B">
        <w:rPr>
          <w:sz w:val="24"/>
          <w:szCs w:val="24"/>
        </w:rPr>
        <w:t xml:space="preserve"> After the prompt be sure to change the console’s text color to magenta</w:t>
      </w:r>
      <w:r w:rsidR="004E6A56">
        <w:rPr>
          <w:sz w:val="24"/>
          <w:szCs w:val="24"/>
        </w:rPr>
        <w:t xml:space="preserve">. Lastly, </w:t>
      </w:r>
      <w:r w:rsidR="005E401B">
        <w:rPr>
          <w:sz w:val="24"/>
          <w:szCs w:val="24"/>
        </w:rPr>
        <w:t xml:space="preserve">when getting the user’s input as a number be sure to convert the seconds into milliseconds before storing in </w:t>
      </w:r>
      <w:r w:rsidR="005E401B">
        <w:rPr>
          <w:i/>
          <w:iCs/>
          <w:sz w:val="24"/>
          <w:szCs w:val="24"/>
        </w:rPr>
        <w:t>game.CycleTime</w:t>
      </w:r>
      <w:r w:rsidR="005E401B">
        <w:rPr>
          <w:sz w:val="24"/>
          <w:szCs w:val="24"/>
        </w:rPr>
        <w:t>.</w:t>
      </w:r>
    </w:p>
    <w:tbl>
      <w:tblPr>
        <w:tblStyle w:val="TableGrid"/>
        <w:tblW w:w="0" w:type="auto"/>
        <w:tblLook w:val="04A0" w:firstRow="1" w:lastRow="0" w:firstColumn="1" w:lastColumn="0" w:noHBand="0" w:noVBand="1"/>
      </w:tblPr>
      <w:tblGrid>
        <w:gridCol w:w="715"/>
        <w:gridCol w:w="8635"/>
      </w:tblGrid>
      <w:tr w:rsidR="005E401B" w:rsidRPr="003B53B6" w14:paraId="26F2FF8A" w14:textId="77777777" w:rsidTr="00B21B03">
        <w:trPr>
          <w:trHeight w:val="455"/>
        </w:trPr>
        <w:tc>
          <w:tcPr>
            <w:tcW w:w="715" w:type="dxa"/>
            <w:tcBorders>
              <w:right w:val="nil"/>
            </w:tcBorders>
            <w:shd w:val="clear" w:color="auto" w:fill="000000" w:themeFill="text1"/>
            <w:vAlign w:val="center"/>
          </w:tcPr>
          <w:p w14:paraId="47DC7604" w14:textId="77777777" w:rsidR="005E401B" w:rsidRPr="0016798A" w:rsidRDefault="005E401B" w:rsidP="00B21B03">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6FA84F31" w14:textId="19813806" w:rsidR="005E401B" w:rsidRPr="00A51F98" w:rsidRDefault="005E401B" w:rsidP="00B21B03">
            <w:pPr>
              <w:pStyle w:val="NoSpacing"/>
            </w:pPr>
            <w:r>
              <w:t>There are 1000 milliseconds in a second so simply convert via (</w:t>
            </w:r>
            <w:r w:rsidR="00A51F98">
              <w:rPr>
                <w:i/>
                <w:iCs/>
              </w:rPr>
              <w:t>1000</w:t>
            </w:r>
            <w:r>
              <w:rPr>
                <w:i/>
                <w:iCs/>
              </w:rPr>
              <w:t xml:space="preserve"> * </w:t>
            </w:r>
            <w:r w:rsidR="00A51F98">
              <w:rPr>
                <w:i/>
                <w:iCs/>
              </w:rPr>
              <w:t>seconds</w:t>
            </w:r>
            <w:r>
              <w:rPr>
                <w:i/>
                <w:iCs/>
              </w:rPr>
              <w:t>)</w:t>
            </w:r>
            <w:r w:rsidR="00A51F98">
              <w:t>.</w:t>
            </w:r>
          </w:p>
        </w:tc>
      </w:tr>
    </w:tbl>
    <w:p w14:paraId="3C0A8DF1" w14:textId="7B776115" w:rsidR="005D250D" w:rsidRPr="005D250D" w:rsidRDefault="005E401B" w:rsidP="00D11971">
      <w:pPr>
        <w:rPr>
          <w:sz w:val="24"/>
          <w:szCs w:val="24"/>
        </w:rPr>
      </w:pPr>
      <w:r>
        <w:rPr>
          <w:sz w:val="24"/>
          <w:szCs w:val="24"/>
        </w:rPr>
        <w:br/>
      </w:r>
      <w:r w:rsidR="005A688D">
        <w:rPr>
          <w:sz w:val="24"/>
          <w:szCs w:val="24"/>
        </w:rPr>
        <w:t>Once again, go ahead and test your new code to make sure it is working correctly. Otherwise h</w:t>
      </w:r>
      <w:r w:rsidR="005D250D">
        <w:rPr>
          <w:sz w:val="24"/>
          <w:szCs w:val="24"/>
        </w:rPr>
        <w:t>ave you noticed that all prompts are cyan, and all user input is magenta? Maybe if you have some spare time try changing some of the colors to see what happens.</w:t>
      </w:r>
    </w:p>
    <w:p w14:paraId="6277F202" w14:textId="2F8C143D" w:rsidR="00C60F7F" w:rsidRDefault="00975CDC" w:rsidP="005D250D">
      <w:pPr>
        <w:pStyle w:val="Heading1"/>
      </w:pPr>
      <w:r>
        <w:lastRenderedPageBreak/>
        <w:t>Step 6 | Adding Update Logic</w:t>
      </w:r>
    </w:p>
    <w:p w14:paraId="4E3DE533" w14:textId="03334E1C" w:rsidR="00975CDC" w:rsidRDefault="005D250D" w:rsidP="00D11971">
      <w:pPr>
        <w:rPr>
          <w:sz w:val="24"/>
          <w:szCs w:val="24"/>
        </w:rPr>
      </w:pPr>
      <w:r>
        <w:rPr>
          <w:sz w:val="24"/>
          <w:szCs w:val="24"/>
        </w:rPr>
        <w:t xml:space="preserve">This </w:t>
      </w:r>
      <w:r w:rsidR="00C74DE2">
        <w:rPr>
          <w:sz w:val="24"/>
          <w:szCs w:val="24"/>
        </w:rPr>
        <w:t>step</w:t>
      </w:r>
      <w:r>
        <w:rPr>
          <w:sz w:val="24"/>
          <w:szCs w:val="24"/>
        </w:rPr>
        <w:t xml:space="preserve"> will provide the core logic we need for our game to work. Everything else up to this point has been input needed for this part to work.</w:t>
      </w:r>
    </w:p>
    <w:p w14:paraId="191099DF" w14:textId="3228F6D4" w:rsidR="007B0EA1" w:rsidRDefault="005D250D" w:rsidP="00E9175F">
      <w:pPr>
        <w:pStyle w:val="ListParagraph"/>
        <w:numPr>
          <w:ilvl w:val="1"/>
          <w:numId w:val="26"/>
        </w:numPr>
        <w:rPr>
          <w:sz w:val="24"/>
          <w:szCs w:val="24"/>
        </w:rPr>
      </w:pPr>
      <w:r w:rsidRPr="007B0EA1">
        <w:rPr>
          <w:sz w:val="24"/>
          <w:szCs w:val="24"/>
        </w:rPr>
        <w:t xml:space="preserve">Adding a </w:t>
      </w:r>
      <w:r w:rsidR="00A02115">
        <w:rPr>
          <w:sz w:val="24"/>
          <w:szCs w:val="24"/>
        </w:rPr>
        <w:t>procedure</w:t>
      </w:r>
      <w:r w:rsidRPr="007B0EA1">
        <w:rPr>
          <w:sz w:val="24"/>
          <w:szCs w:val="24"/>
        </w:rPr>
        <w:t xml:space="preserve"> for </w:t>
      </w:r>
      <w:r w:rsidR="006F4359">
        <w:rPr>
          <w:sz w:val="24"/>
          <w:szCs w:val="24"/>
        </w:rPr>
        <w:t>updating</w:t>
      </w:r>
      <w:r w:rsidR="00E9175F">
        <w:rPr>
          <w:sz w:val="24"/>
          <w:szCs w:val="24"/>
        </w:rPr>
        <w:t xml:space="preserve"> (6.1)</w:t>
      </w:r>
    </w:p>
    <w:p w14:paraId="651A1116" w14:textId="78C11F22" w:rsidR="007B0EA1" w:rsidRDefault="005D250D" w:rsidP="00E9175F">
      <w:pPr>
        <w:pStyle w:val="ListParagraph"/>
        <w:numPr>
          <w:ilvl w:val="1"/>
          <w:numId w:val="26"/>
        </w:numPr>
        <w:rPr>
          <w:sz w:val="24"/>
          <w:szCs w:val="24"/>
        </w:rPr>
      </w:pPr>
      <w:r w:rsidRPr="007B0EA1">
        <w:rPr>
          <w:sz w:val="24"/>
          <w:szCs w:val="24"/>
        </w:rPr>
        <w:t>Preparing the console window</w:t>
      </w:r>
      <w:r w:rsidR="00E9175F">
        <w:rPr>
          <w:sz w:val="24"/>
          <w:szCs w:val="24"/>
        </w:rPr>
        <w:t xml:space="preserve"> (6.2)</w:t>
      </w:r>
    </w:p>
    <w:p w14:paraId="00BA0221" w14:textId="11265565" w:rsidR="007B0EA1" w:rsidRDefault="005D250D" w:rsidP="00E9175F">
      <w:pPr>
        <w:pStyle w:val="ListParagraph"/>
        <w:numPr>
          <w:ilvl w:val="1"/>
          <w:numId w:val="26"/>
        </w:numPr>
        <w:rPr>
          <w:sz w:val="24"/>
          <w:szCs w:val="24"/>
        </w:rPr>
      </w:pPr>
      <w:r w:rsidRPr="007B0EA1">
        <w:rPr>
          <w:sz w:val="24"/>
          <w:szCs w:val="24"/>
        </w:rPr>
        <w:t>Adding a</w:t>
      </w:r>
      <w:r w:rsidR="00897123">
        <w:rPr>
          <w:sz w:val="24"/>
          <w:szCs w:val="24"/>
        </w:rPr>
        <w:t xml:space="preserve"> </w:t>
      </w:r>
      <w:r w:rsidR="00576AF1">
        <w:rPr>
          <w:sz w:val="24"/>
          <w:szCs w:val="24"/>
        </w:rPr>
        <w:t>l</w:t>
      </w:r>
      <w:r w:rsidR="00897123">
        <w:rPr>
          <w:sz w:val="24"/>
          <w:szCs w:val="24"/>
        </w:rPr>
        <w:t xml:space="preserve">oop for </w:t>
      </w:r>
      <w:r w:rsidR="00576AF1">
        <w:rPr>
          <w:sz w:val="24"/>
          <w:szCs w:val="24"/>
        </w:rPr>
        <w:t>r</w:t>
      </w:r>
      <w:r w:rsidR="00897123">
        <w:rPr>
          <w:sz w:val="24"/>
          <w:szCs w:val="24"/>
        </w:rPr>
        <w:t>ows</w:t>
      </w:r>
      <w:r w:rsidR="00E9175F">
        <w:rPr>
          <w:sz w:val="24"/>
          <w:szCs w:val="24"/>
        </w:rPr>
        <w:t xml:space="preserve"> (6.3)</w:t>
      </w:r>
    </w:p>
    <w:p w14:paraId="6A009F84" w14:textId="5B53A8A7" w:rsidR="007B0EA1" w:rsidRDefault="005D250D" w:rsidP="00E9175F">
      <w:pPr>
        <w:pStyle w:val="ListParagraph"/>
        <w:numPr>
          <w:ilvl w:val="1"/>
          <w:numId w:val="26"/>
        </w:numPr>
        <w:rPr>
          <w:sz w:val="24"/>
          <w:szCs w:val="24"/>
        </w:rPr>
      </w:pPr>
      <w:r>
        <w:rPr>
          <w:sz w:val="24"/>
          <w:szCs w:val="24"/>
        </w:rPr>
        <w:t xml:space="preserve">Adding a </w:t>
      </w:r>
      <w:r w:rsidR="00576AF1">
        <w:rPr>
          <w:sz w:val="24"/>
          <w:szCs w:val="24"/>
        </w:rPr>
        <w:t>l</w:t>
      </w:r>
      <w:r w:rsidR="00897123">
        <w:rPr>
          <w:sz w:val="24"/>
          <w:szCs w:val="24"/>
        </w:rPr>
        <w:t xml:space="preserve">oop for </w:t>
      </w:r>
      <w:r w:rsidR="00576AF1">
        <w:rPr>
          <w:sz w:val="24"/>
          <w:szCs w:val="24"/>
        </w:rPr>
        <w:t>c</w:t>
      </w:r>
      <w:r w:rsidR="00897123">
        <w:rPr>
          <w:sz w:val="24"/>
          <w:szCs w:val="24"/>
        </w:rPr>
        <w:t xml:space="preserve">olumns </w:t>
      </w:r>
      <w:r w:rsidR="00897123" w:rsidRPr="00897123">
        <w:rPr>
          <w:i/>
          <w:iCs/>
          <w:sz w:val="20"/>
          <w:szCs w:val="20"/>
        </w:rPr>
        <w:t>“what about second loop?”</w:t>
      </w:r>
      <w:r w:rsidR="00E9175F" w:rsidRPr="00897123">
        <w:rPr>
          <w:sz w:val="20"/>
          <w:szCs w:val="20"/>
        </w:rPr>
        <w:t xml:space="preserve"> </w:t>
      </w:r>
      <w:r w:rsidR="00E9175F">
        <w:rPr>
          <w:sz w:val="24"/>
          <w:szCs w:val="24"/>
        </w:rPr>
        <w:t>(6.4)</w:t>
      </w:r>
    </w:p>
    <w:p w14:paraId="53F5918A" w14:textId="07FA2D47" w:rsidR="007B0EA1" w:rsidRDefault="005D250D" w:rsidP="00E9175F">
      <w:pPr>
        <w:pStyle w:val="ListParagraph"/>
        <w:numPr>
          <w:ilvl w:val="1"/>
          <w:numId w:val="26"/>
        </w:numPr>
        <w:rPr>
          <w:sz w:val="24"/>
          <w:szCs w:val="24"/>
        </w:rPr>
      </w:pPr>
      <w:r>
        <w:rPr>
          <w:sz w:val="24"/>
          <w:szCs w:val="24"/>
        </w:rPr>
        <w:t>Presenting the cells in the console window</w:t>
      </w:r>
      <w:r w:rsidR="00E9175F">
        <w:rPr>
          <w:sz w:val="24"/>
          <w:szCs w:val="24"/>
        </w:rPr>
        <w:t xml:space="preserve"> (6.5)</w:t>
      </w:r>
    </w:p>
    <w:p w14:paraId="21E9B6A9" w14:textId="0203A342" w:rsidR="007B0EA1" w:rsidRDefault="007B0EA1" w:rsidP="00E9175F">
      <w:pPr>
        <w:pStyle w:val="ListParagraph"/>
        <w:numPr>
          <w:ilvl w:val="1"/>
          <w:numId w:val="26"/>
        </w:numPr>
        <w:rPr>
          <w:sz w:val="24"/>
          <w:szCs w:val="24"/>
        </w:rPr>
      </w:pPr>
      <w:r>
        <w:rPr>
          <w:sz w:val="24"/>
          <w:szCs w:val="24"/>
        </w:rPr>
        <w:t>Moving to a new line in the console window</w:t>
      </w:r>
      <w:r w:rsidR="00E9175F">
        <w:rPr>
          <w:sz w:val="24"/>
          <w:szCs w:val="24"/>
        </w:rPr>
        <w:t xml:space="preserve"> (6.6)</w:t>
      </w:r>
    </w:p>
    <w:p w14:paraId="01E3551E" w14:textId="5B7BB9D4" w:rsidR="005D250D" w:rsidRDefault="007B0EA1" w:rsidP="00E9175F">
      <w:pPr>
        <w:pStyle w:val="ListParagraph"/>
        <w:numPr>
          <w:ilvl w:val="1"/>
          <w:numId w:val="26"/>
        </w:numPr>
        <w:rPr>
          <w:sz w:val="24"/>
          <w:szCs w:val="24"/>
        </w:rPr>
      </w:pPr>
      <w:r>
        <w:rPr>
          <w:sz w:val="24"/>
          <w:szCs w:val="24"/>
        </w:rPr>
        <w:t>Updating game statistics</w:t>
      </w:r>
      <w:r w:rsidR="005D250D">
        <w:rPr>
          <w:sz w:val="24"/>
          <w:szCs w:val="24"/>
        </w:rPr>
        <w:t xml:space="preserve"> </w:t>
      </w:r>
      <w:r w:rsidR="00E9175F">
        <w:rPr>
          <w:sz w:val="24"/>
          <w:szCs w:val="24"/>
        </w:rPr>
        <w:t>(6.7)</w:t>
      </w:r>
    </w:p>
    <w:p w14:paraId="010586A4" w14:textId="1D767BAC" w:rsidR="007B0EA1" w:rsidRDefault="007B0EA1" w:rsidP="007B0EA1">
      <w:pPr>
        <w:rPr>
          <w:sz w:val="24"/>
          <w:szCs w:val="24"/>
        </w:rPr>
      </w:pPr>
      <w:r w:rsidRPr="007B0EA1">
        <w:rPr>
          <w:i/>
          <w:iCs/>
          <w:sz w:val="24"/>
          <w:szCs w:val="24"/>
        </w:rPr>
        <w:t>6.1</w:t>
      </w:r>
      <w:r>
        <w:rPr>
          <w:sz w:val="24"/>
          <w:szCs w:val="24"/>
        </w:rPr>
        <w:t xml:space="preserve"> | </w:t>
      </w:r>
      <w:r w:rsidR="000270E2">
        <w:rPr>
          <w:sz w:val="24"/>
          <w:szCs w:val="24"/>
        </w:rPr>
        <w:t xml:space="preserve">In this section you are going to need to create a </w:t>
      </w:r>
      <w:r w:rsidR="00B10975">
        <w:rPr>
          <w:sz w:val="24"/>
          <w:szCs w:val="24"/>
        </w:rPr>
        <w:t>procedure</w:t>
      </w:r>
      <w:r w:rsidR="00B10975" w:rsidRPr="007B0EA1">
        <w:rPr>
          <w:sz w:val="24"/>
          <w:szCs w:val="24"/>
        </w:rPr>
        <w:t xml:space="preserve"> </w:t>
      </w:r>
      <w:r w:rsidR="000270E2">
        <w:rPr>
          <w:sz w:val="24"/>
          <w:szCs w:val="24"/>
        </w:rPr>
        <w:t xml:space="preserve">that will be used by the </w:t>
      </w:r>
      <w:r w:rsidR="000270E2">
        <w:rPr>
          <w:i/>
          <w:iCs/>
          <w:sz w:val="24"/>
          <w:szCs w:val="24"/>
        </w:rPr>
        <w:t>game variable</w:t>
      </w:r>
      <w:r w:rsidR="000270E2">
        <w:rPr>
          <w:sz w:val="24"/>
          <w:szCs w:val="24"/>
        </w:rPr>
        <w:t xml:space="preserve">. Inside of this </w:t>
      </w:r>
      <w:r w:rsidR="00B10975">
        <w:rPr>
          <w:sz w:val="24"/>
          <w:szCs w:val="24"/>
        </w:rPr>
        <w:t>procedure</w:t>
      </w:r>
      <w:r w:rsidR="00B10975" w:rsidRPr="007B0EA1">
        <w:rPr>
          <w:sz w:val="24"/>
          <w:szCs w:val="24"/>
        </w:rPr>
        <w:t xml:space="preserve"> </w:t>
      </w:r>
      <w:r w:rsidR="000270E2">
        <w:rPr>
          <w:sz w:val="24"/>
          <w:szCs w:val="24"/>
        </w:rPr>
        <w:t>is where all the update code will reside. What are the four lines of code the instructor has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B10975" w14:paraId="5C1A4340" w14:textId="77777777" w:rsidTr="00B21B03">
        <w:tc>
          <w:tcPr>
            <w:tcW w:w="601" w:type="dxa"/>
            <w:shd w:val="clear" w:color="auto" w:fill="404040" w:themeFill="text1" w:themeFillTint="BF"/>
            <w:vAlign w:val="center"/>
          </w:tcPr>
          <w:p w14:paraId="34479A14" w14:textId="77777777" w:rsidR="00B10975" w:rsidRPr="009F6DD2" w:rsidRDefault="00B10975" w:rsidP="00B21B03">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39EEBB38" w14:textId="72F136E5" w:rsidR="00B10975" w:rsidRDefault="00B10975" w:rsidP="00B21B03">
            <w:pPr>
              <w:pStyle w:val="NoSpacing"/>
            </w:pPr>
            <w:r>
              <w:t xml:space="preserve">What </w:t>
            </w:r>
            <w:r w:rsidR="00CA6616">
              <w:t>command</w:t>
            </w:r>
            <w:r>
              <w:t xml:space="preserve"> did you enter to </w:t>
            </w:r>
            <w:r w:rsidR="00E423CB">
              <w:t>name the procedure?</w:t>
            </w:r>
          </w:p>
        </w:tc>
        <w:tc>
          <w:tcPr>
            <w:tcW w:w="5850" w:type="dxa"/>
            <w:tcBorders>
              <w:bottom w:val="single" w:sz="8" w:space="0" w:color="auto"/>
            </w:tcBorders>
          </w:tcPr>
          <w:p w14:paraId="169137E6" w14:textId="77777777" w:rsidR="00B10975" w:rsidRDefault="00B10975" w:rsidP="00B21B03">
            <w:pPr>
              <w:rPr>
                <w:sz w:val="24"/>
                <w:szCs w:val="24"/>
              </w:rPr>
            </w:pPr>
            <w:r>
              <w:rPr>
                <w:sz w:val="24"/>
                <w:szCs w:val="24"/>
              </w:rPr>
              <w:t xml:space="preserve"> </w:t>
            </w:r>
          </w:p>
        </w:tc>
      </w:tr>
      <w:tr w:rsidR="00B10975" w:rsidRPr="005C0B16" w14:paraId="75058D14" w14:textId="77777777" w:rsidTr="00B21B03">
        <w:trPr>
          <w:trHeight w:val="144"/>
        </w:trPr>
        <w:tc>
          <w:tcPr>
            <w:tcW w:w="601" w:type="dxa"/>
            <w:shd w:val="clear" w:color="auto" w:fill="auto"/>
            <w:vAlign w:val="center"/>
          </w:tcPr>
          <w:p w14:paraId="7692E023" w14:textId="77777777" w:rsidR="00B10975" w:rsidRPr="005C0B16" w:rsidRDefault="00B10975" w:rsidP="00B21B03">
            <w:pPr>
              <w:pStyle w:val="NoSpacing"/>
              <w:rPr>
                <w:color w:val="F79646" w:themeColor="accent6"/>
                <w:sz w:val="16"/>
                <w:szCs w:val="16"/>
              </w:rPr>
            </w:pPr>
          </w:p>
        </w:tc>
        <w:tc>
          <w:tcPr>
            <w:tcW w:w="2909" w:type="dxa"/>
          </w:tcPr>
          <w:p w14:paraId="7BADA283" w14:textId="77777777" w:rsidR="00B10975" w:rsidRPr="005C0B16" w:rsidRDefault="00B10975" w:rsidP="00B21B03">
            <w:pPr>
              <w:pStyle w:val="NoSpacing"/>
              <w:rPr>
                <w:sz w:val="16"/>
                <w:szCs w:val="16"/>
              </w:rPr>
            </w:pPr>
          </w:p>
        </w:tc>
        <w:tc>
          <w:tcPr>
            <w:tcW w:w="5850" w:type="dxa"/>
            <w:tcBorders>
              <w:top w:val="single" w:sz="8" w:space="0" w:color="auto"/>
            </w:tcBorders>
          </w:tcPr>
          <w:p w14:paraId="4F4068E9" w14:textId="77777777" w:rsidR="00B10975" w:rsidRPr="005C0B16" w:rsidRDefault="00B10975" w:rsidP="00B21B03">
            <w:pPr>
              <w:rPr>
                <w:sz w:val="16"/>
                <w:szCs w:val="16"/>
              </w:rPr>
            </w:pPr>
          </w:p>
        </w:tc>
      </w:tr>
      <w:tr w:rsidR="00B10975" w14:paraId="6478529C" w14:textId="77777777" w:rsidTr="00B21B03">
        <w:tc>
          <w:tcPr>
            <w:tcW w:w="601" w:type="dxa"/>
            <w:shd w:val="clear" w:color="auto" w:fill="404040" w:themeFill="text1" w:themeFillTint="BF"/>
            <w:vAlign w:val="center"/>
          </w:tcPr>
          <w:p w14:paraId="710241AE" w14:textId="77777777" w:rsidR="00B10975" w:rsidRPr="00B06932" w:rsidRDefault="00B10975" w:rsidP="00B21B03">
            <w:pPr>
              <w:pStyle w:val="NoSpacing"/>
              <w:rPr>
                <w:color w:val="F79646" w:themeColor="accent6"/>
                <w:sz w:val="36"/>
                <w:szCs w:val="36"/>
              </w:rPr>
            </w:pPr>
            <w:r w:rsidRPr="00156236">
              <w:rPr>
                <w:color w:val="F79646" w:themeColor="accent6"/>
                <w:sz w:val="36"/>
                <w:szCs w:val="36"/>
              </w:rPr>
              <w:sym w:font="Wingdings" w:char="F0E8"/>
            </w:r>
          </w:p>
        </w:tc>
        <w:tc>
          <w:tcPr>
            <w:tcW w:w="2909" w:type="dxa"/>
          </w:tcPr>
          <w:p w14:paraId="7E9EB581" w14:textId="48F07636" w:rsidR="00B10975" w:rsidRDefault="00B10975" w:rsidP="00B21B03">
            <w:pPr>
              <w:pStyle w:val="NoSpacing"/>
            </w:pPr>
            <w:r>
              <w:t>What</w:t>
            </w:r>
            <w:r w:rsidR="00E423CB">
              <w:t xml:space="preserve"> </w:t>
            </w:r>
            <w:r w:rsidR="00CA6616">
              <w:t xml:space="preserve">code </w:t>
            </w:r>
            <w:r w:rsidR="00E423CB">
              <w:t>did you enter to mark the beginning of the procedure’s body?</w:t>
            </w:r>
          </w:p>
        </w:tc>
        <w:tc>
          <w:tcPr>
            <w:tcW w:w="5850" w:type="dxa"/>
            <w:tcBorders>
              <w:bottom w:val="single" w:sz="8" w:space="0" w:color="auto"/>
            </w:tcBorders>
          </w:tcPr>
          <w:p w14:paraId="29A61B76" w14:textId="77777777" w:rsidR="00B10975" w:rsidRDefault="00B10975" w:rsidP="00B21B03">
            <w:pPr>
              <w:rPr>
                <w:sz w:val="24"/>
                <w:szCs w:val="24"/>
              </w:rPr>
            </w:pPr>
          </w:p>
        </w:tc>
      </w:tr>
      <w:tr w:rsidR="00B10975" w:rsidRPr="005C0B16" w14:paraId="18476740"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77061538" w14:textId="77777777" w:rsidR="00B10975" w:rsidRPr="005C0B16" w:rsidRDefault="00B10975" w:rsidP="00B21B03">
            <w:pPr>
              <w:pStyle w:val="NoSpacing"/>
              <w:rPr>
                <w:color w:val="F79646" w:themeColor="accent6"/>
                <w:sz w:val="16"/>
                <w:szCs w:val="16"/>
              </w:rPr>
            </w:pPr>
          </w:p>
        </w:tc>
        <w:tc>
          <w:tcPr>
            <w:tcW w:w="2909" w:type="dxa"/>
            <w:tcBorders>
              <w:top w:val="nil"/>
              <w:left w:val="nil"/>
              <w:bottom w:val="nil"/>
              <w:right w:val="nil"/>
            </w:tcBorders>
          </w:tcPr>
          <w:p w14:paraId="3F68EA6C" w14:textId="77777777" w:rsidR="00B10975" w:rsidRPr="005C0B16" w:rsidRDefault="00B10975" w:rsidP="00B21B03">
            <w:pPr>
              <w:pStyle w:val="NoSpacing"/>
              <w:rPr>
                <w:sz w:val="16"/>
                <w:szCs w:val="16"/>
              </w:rPr>
            </w:pPr>
          </w:p>
        </w:tc>
        <w:tc>
          <w:tcPr>
            <w:tcW w:w="5850" w:type="dxa"/>
            <w:tcBorders>
              <w:top w:val="single" w:sz="8" w:space="0" w:color="auto"/>
              <w:left w:val="nil"/>
              <w:bottom w:val="nil"/>
              <w:right w:val="nil"/>
            </w:tcBorders>
          </w:tcPr>
          <w:p w14:paraId="36F60C6C" w14:textId="77777777" w:rsidR="00B10975" w:rsidRPr="005C0B16" w:rsidRDefault="00B10975" w:rsidP="00B21B03">
            <w:pPr>
              <w:rPr>
                <w:sz w:val="16"/>
                <w:szCs w:val="16"/>
              </w:rPr>
            </w:pPr>
          </w:p>
        </w:tc>
      </w:tr>
      <w:tr w:rsidR="00B10975" w14:paraId="6060DDE9"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0650B7D4" w14:textId="77777777" w:rsidR="00B10975" w:rsidRPr="00B06932" w:rsidRDefault="00B10975" w:rsidP="00B21B03">
            <w:pPr>
              <w:pStyle w:val="NoSpacing"/>
              <w:jc w:val="center"/>
              <w:rPr>
                <w:color w:val="F79646" w:themeColor="accent6"/>
                <w:sz w:val="36"/>
                <w:szCs w:val="36"/>
              </w:rPr>
            </w:pPr>
            <w:r w:rsidRPr="00156236">
              <w:rPr>
                <w:color w:val="F79646" w:themeColor="accent6"/>
                <w:sz w:val="36"/>
                <w:szCs w:val="36"/>
              </w:rPr>
              <w:sym w:font="Wingdings" w:char="F0E8"/>
            </w:r>
          </w:p>
        </w:tc>
        <w:tc>
          <w:tcPr>
            <w:tcW w:w="2909" w:type="dxa"/>
            <w:tcBorders>
              <w:top w:val="nil"/>
              <w:bottom w:val="nil"/>
              <w:right w:val="nil"/>
            </w:tcBorders>
          </w:tcPr>
          <w:p w14:paraId="61A8EE9F" w14:textId="68E8D029" w:rsidR="00B10975" w:rsidRDefault="00E423CB" w:rsidP="00B21B03">
            <w:pPr>
              <w:pStyle w:val="NoSpacing"/>
            </w:pPr>
            <w:r>
              <w:t xml:space="preserve">What </w:t>
            </w:r>
            <w:r w:rsidR="00CA6616">
              <w:t xml:space="preserve">code </w:t>
            </w:r>
            <w:r>
              <w:t>did you enter to mark the end of the procedure?</w:t>
            </w:r>
          </w:p>
        </w:tc>
        <w:tc>
          <w:tcPr>
            <w:tcW w:w="5850" w:type="dxa"/>
            <w:tcBorders>
              <w:top w:val="nil"/>
              <w:left w:val="nil"/>
              <w:bottom w:val="single" w:sz="8" w:space="0" w:color="auto"/>
              <w:right w:val="nil"/>
            </w:tcBorders>
          </w:tcPr>
          <w:p w14:paraId="28D722DA" w14:textId="77777777" w:rsidR="00B10975" w:rsidRDefault="00B10975" w:rsidP="00B21B03">
            <w:pPr>
              <w:tabs>
                <w:tab w:val="left" w:pos="1419"/>
              </w:tabs>
              <w:rPr>
                <w:sz w:val="24"/>
                <w:szCs w:val="24"/>
              </w:rPr>
            </w:pPr>
          </w:p>
        </w:tc>
      </w:tr>
      <w:tr w:rsidR="00B10975" w:rsidRPr="005C0B16" w14:paraId="23602541"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7F2E0FE1" w14:textId="77777777" w:rsidR="00B10975" w:rsidRPr="005C0B16" w:rsidRDefault="00B10975" w:rsidP="00B21B03">
            <w:pPr>
              <w:pStyle w:val="NoSpacing"/>
              <w:rPr>
                <w:color w:val="F79646" w:themeColor="accent6"/>
                <w:sz w:val="16"/>
                <w:szCs w:val="16"/>
              </w:rPr>
            </w:pPr>
          </w:p>
        </w:tc>
        <w:tc>
          <w:tcPr>
            <w:tcW w:w="2909" w:type="dxa"/>
            <w:tcBorders>
              <w:top w:val="nil"/>
              <w:left w:val="nil"/>
              <w:bottom w:val="nil"/>
              <w:right w:val="nil"/>
            </w:tcBorders>
          </w:tcPr>
          <w:p w14:paraId="25241B95" w14:textId="77777777" w:rsidR="00B10975" w:rsidRPr="005C0B16" w:rsidRDefault="00B10975" w:rsidP="00B21B03">
            <w:pPr>
              <w:pStyle w:val="NoSpacing"/>
              <w:rPr>
                <w:sz w:val="16"/>
                <w:szCs w:val="16"/>
              </w:rPr>
            </w:pPr>
          </w:p>
        </w:tc>
        <w:tc>
          <w:tcPr>
            <w:tcW w:w="5850" w:type="dxa"/>
            <w:tcBorders>
              <w:top w:val="single" w:sz="8" w:space="0" w:color="auto"/>
              <w:left w:val="nil"/>
              <w:bottom w:val="nil"/>
              <w:right w:val="nil"/>
            </w:tcBorders>
          </w:tcPr>
          <w:p w14:paraId="7542EBE2" w14:textId="77777777" w:rsidR="00B10975" w:rsidRPr="005C0B16" w:rsidRDefault="00B10975" w:rsidP="00B21B03">
            <w:pPr>
              <w:rPr>
                <w:sz w:val="16"/>
                <w:szCs w:val="16"/>
              </w:rPr>
            </w:pPr>
          </w:p>
        </w:tc>
      </w:tr>
      <w:tr w:rsidR="00B10975" w14:paraId="123B5057"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left w:val="nil"/>
              <w:bottom w:val="nil"/>
              <w:right w:val="nil"/>
            </w:tcBorders>
            <w:shd w:val="clear" w:color="auto" w:fill="404040" w:themeFill="text1" w:themeFillTint="BF"/>
            <w:vAlign w:val="center"/>
          </w:tcPr>
          <w:p w14:paraId="3A81F4AC" w14:textId="77777777" w:rsidR="00B10975" w:rsidRPr="00B06932" w:rsidRDefault="00B10975" w:rsidP="00B21B03">
            <w:pPr>
              <w:pStyle w:val="NoSpacing"/>
              <w:jc w:val="center"/>
              <w:rPr>
                <w:color w:val="F79646" w:themeColor="accent6"/>
                <w:sz w:val="36"/>
                <w:szCs w:val="36"/>
              </w:rPr>
            </w:pPr>
            <w:r w:rsidRPr="005C10B3">
              <w:rPr>
                <w:color w:val="F79646" w:themeColor="accent6"/>
                <w:sz w:val="36"/>
                <w:szCs w:val="36"/>
              </w:rPr>
              <w:sym w:font="Wingdings" w:char="F0E8"/>
            </w:r>
          </w:p>
        </w:tc>
        <w:tc>
          <w:tcPr>
            <w:tcW w:w="2909" w:type="dxa"/>
            <w:tcBorders>
              <w:top w:val="nil"/>
              <w:left w:val="nil"/>
              <w:bottom w:val="nil"/>
              <w:right w:val="nil"/>
            </w:tcBorders>
          </w:tcPr>
          <w:p w14:paraId="26943DF5" w14:textId="290BDD63" w:rsidR="00B10975" w:rsidRDefault="00E423CB" w:rsidP="00B21B03">
            <w:pPr>
              <w:pStyle w:val="NoSpacing"/>
            </w:pPr>
            <w:r>
              <w:t xml:space="preserve">What </w:t>
            </w:r>
            <w:r w:rsidR="00CA6616">
              <w:t xml:space="preserve">code </w:t>
            </w:r>
            <w:r>
              <w:t>did you enter to attach the procedure to the game variable?</w:t>
            </w:r>
          </w:p>
        </w:tc>
        <w:tc>
          <w:tcPr>
            <w:tcW w:w="5850" w:type="dxa"/>
            <w:tcBorders>
              <w:top w:val="nil"/>
              <w:left w:val="nil"/>
              <w:bottom w:val="single" w:sz="8" w:space="0" w:color="auto"/>
              <w:right w:val="nil"/>
            </w:tcBorders>
          </w:tcPr>
          <w:p w14:paraId="2019A0D2" w14:textId="77777777" w:rsidR="00B10975" w:rsidRDefault="00B10975" w:rsidP="00B21B03">
            <w:pPr>
              <w:rPr>
                <w:sz w:val="24"/>
                <w:szCs w:val="24"/>
              </w:rPr>
            </w:pPr>
          </w:p>
        </w:tc>
      </w:tr>
    </w:tbl>
    <w:p w14:paraId="4BD7B6F7" w14:textId="3AD72177" w:rsidR="001B75DD" w:rsidRDefault="002C76AB" w:rsidP="007B0EA1">
      <w:pPr>
        <w:rPr>
          <w:sz w:val="24"/>
          <w:szCs w:val="24"/>
        </w:rPr>
      </w:pPr>
      <w:r>
        <w:rPr>
          <w:sz w:val="24"/>
          <w:szCs w:val="24"/>
        </w:rPr>
        <w:br/>
      </w:r>
      <w:r w:rsidR="000270E2">
        <w:rPr>
          <w:sz w:val="24"/>
          <w:szCs w:val="24"/>
        </w:rPr>
        <w:t xml:space="preserve">The </w:t>
      </w:r>
      <w:r>
        <w:rPr>
          <w:sz w:val="24"/>
          <w:szCs w:val="24"/>
        </w:rPr>
        <w:t>remainder</w:t>
      </w:r>
      <w:r w:rsidR="000270E2">
        <w:rPr>
          <w:sz w:val="24"/>
          <w:szCs w:val="24"/>
        </w:rPr>
        <w:t xml:space="preserve"> of </w:t>
      </w:r>
      <w:r w:rsidR="00F41AA3">
        <w:rPr>
          <w:sz w:val="24"/>
          <w:szCs w:val="24"/>
        </w:rPr>
        <w:t>this step</w:t>
      </w:r>
      <w:r w:rsidR="000270E2">
        <w:rPr>
          <w:sz w:val="24"/>
          <w:szCs w:val="24"/>
        </w:rPr>
        <w:t xml:space="preserve"> will be taking place inside this </w:t>
      </w:r>
      <w:r>
        <w:rPr>
          <w:sz w:val="24"/>
          <w:szCs w:val="24"/>
        </w:rPr>
        <w:t>procedure</w:t>
      </w:r>
      <w:r w:rsidR="000270E2">
        <w:rPr>
          <w:sz w:val="24"/>
          <w:szCs w:val="24"/>
        </w:rPr>
        <w:t>.</w:t>
      </w:r>
    </w:p>
    <w:p w14:paraId="5BC4228E" w14:textId="6F287BCA" w:rsidR="001B75DD" w:rsidRDefault="001B75DD" w:rsidP="002C76AB">
      <w:pPr>
        <w:pStyle w:val="Heading3"/>
      </w:pPr>
      <w:r>
        <w:t>6.2 | Preparing the Console Window</w:t>
      </w:r>
    </w:p>
    <w:p w14:paraId="780E84A0" w14:textId="5CA33C86" w:rsidR="000270E2" w:rsidRDefault="000270E2" w:rsidP="007B0EA1">
      <w:pPr>
        <w:rPr>
          <w:sz w:val="24"/>
          <w:szCs w:val="24"/>
        </w:rPr>
      </w:pPr>
      <w:r>
        <w:rPr>
          <w:sz w:val="24"/>
          <w:szCs w:val="24"/>
        </w:rPr>
        <w:t xml:space="preserve">With our </w:t>
      </w:r>
      <w:r w:rsidR="00CD78C8">
        <w:rPr>
          <w:sz w:val="24"/>
          <w:szCs w:val="24"/>
        </w:rPr>
        <w:t>empty procedure created</w:t>
      </w:r>
      <w:r>
        <w:rPr>
          <w:sz w:val="24"/>
          <w:szCs w:val="24"/>
        </w:rPr>
        <w:t>, it i</w:t>
      </w:r>
      <w:r w:rsidR="00CD78C8">
        <w:rPr>
          <w:sz w:val="24"/>
          <w:szCs w:val="24"/>
        </w:rPr>
        <w:t>s time to fill it with some logic. First</w:t>
      </w:r>
      <w:r>
        <w:rPr>
          <w:sz w:val="24"/>
          <w:szCs w:val="24"/>
        </w:rPr>
        <w:t xml:space="preserve"> you will need to clear the console window, so it is blank </w:t>
      </w:r>
      <w:r w:rsidRPr="000270E2">
        <w:rPr>
          <w:i/>
          <w:iCs/>
          <w:sz w:val="24"/>
          <w:szCs w:val="24"/>
        </w:rPr>
        <w:t>(all black)</w:t>
      </w:r>
      <w:r>
        <w:rPr>
          <w:sz w:val="24"/>
          <w:szCs w:val="24"/>
        </w:rPr>
        <w:t xml:space="preserve">. This is because every time this </w:t>
      </w:r>
      <w:r w:rsidR="00CD78C8">
        <w:rPr>
          <w:sz w:val="24"/>
          <w:szCs w:val="24"/>
        </w:rPr>
        <w:t>procedure executes,</w:t>
      </w:r>
      <w:r>
        <w:rPr>
          <w:sz w:val="24"/>
          <w:szCs w:val="24"/>
        </w:rPr>
        <w:t xml:space="preserve"> we want it </w:t>
      </w:r>
      <w:r w:rsidR="005E7C91">
        <w:rPr>
          <w:sz w:val="24"/>
          <w:szCs w:val="24"/>
        </w:rPr>
        <w:t>to replace the old content in the console window with new.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CD78C8" w14:paraId="31FA9703" w14:textId="77777777" w:rsidTr="00B21B03">
        <w:tc>
          <w:tcPr>
            <w:tcW w:w="601" w:type="dxa"/>
            <w:shd w:val="clear" w:color="auto" w:fill="404040" w:themeFill="text1" w:themeFillTint="BF"/>
            <w:vAlign w:val="center"/>
          </w:tcPr>
          <w:p w14:paraId="7E570591" w14:textId="77777777" w:rsidR="00CD78C8" w:rsidRPr="009F6DD2" w:rsidRDefault="00CD78C8" w:rsidP="00B21B03">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6B7D78EB" w14:textId="0AFA5F06" w:rsidR="00CD78C8" w:rsidRDefault="00CD78C8" w:rsidP="00B21B03">
            <w:pPr>
              <w:pStyle w:val="NoSpacing"/>
            </w:pPr>
            <w:r>
              <w:t xml:space="preserve">What </w:t>
            </w:r>
            <w:r w:rsidR="00CA6616">
              <w:t xml:space="preserve">command </w:t>
            </w:r>
            <w:r>
              <w:t xml:space="preserve">did you enter to </w:t>
            </w:r>
            <w:r w:rsidR="008056CE">
              <w:t>clear the console window?</w:t>
            </w:r>
          </w:p>
        </w:tc>
        <w:tc>
          <w:tcPr>
            <w:tcW w:w="5850" w:type="dxa"/>
            <w:tcBorders>
              <w:bottom w:val="single" w:sz="8" w:space="0" w:color="auto"/>
            </w:tcBorders>
          </w:tcPr>
          <w:p w14:paraId="4794C947" w14:textId="77777777" w:rsidR="00CD78C8" w:rsidRDefault="00CD78C8" w:rsidP="00B21B03">
            <w:pPr>
              <w:rPr>
                <w:sz w:val="24"/>
                <w:szCs w:val="24"/>
              </w:rPr>
            </w:pPr>
            <w:r>
              <w:rPr>
                <w:sz w:val="24"/>
                <w:szCs w:val="24"/>
              </w:rPr>
              <w:t xml:space="preserve"> </w:t>
            </w:r>
          </w:p>
        </w:tc>
      </w:tr>
    </w:tbl>
    <w:p w14:paraId="36CDD4A1" w14:textId="0ED5232C" w:rsidR="00483B40" w:rsidRPr="00483B40" w:rsidRDefault="00483B40" w:rsidP="00483B40">
      <w:pPr>
        <w:pStyle w:val="Heading3"/>
      </w:pPr>
      <w:r>
        <w:rPr>
          <w:i/>
          <w:iCs/>
        </w:rPr>
        <w:lastRenderedPageBreak/>
        <w:br/>
      </w:r>
      <w:r>
        <w:t>6.3 | Adding a Loop</w:t>
      </w:r>
      <w:r w:rsidR="00897123">
        <w:t xml:space="preserve"> for Rows</w:t>
      </w:r>
    </w:p>
    <w:p w14:paraId="08D60608" w14:textId="60BCBAA9" w:rsidR="0082253A" w:rsidRDefault="0082253A" w:rsidP="007B0EA1">
      <w:pPr>
        <w:rPr>
          <w:sz w:val="24"/>
          <w:szCs w:val="24"/>
        </w:rPr>
      </w:pPr>
      <w:r>
        <w:rPr>
          <w:sz w:val="24"/>
          <w:szCs w:val="24"/>
        </w:rPr>
        <w:t>In this section you are going to add a loop that will visit each row of the game’s grid from top to bottom. Make sure you</w:t>
      </w:r>
      <w:r w:rsidR="00A0016D">
        <w:rPr>
          <w:sz w:val="24"/>
          <w:szCs w:val="24"/>
        </w:rPr>
        <w:t xml:space="preserve">’re </w:t>
      </w:r>
      <w:r>
        <w:rPr>
          <w:sz w:val="24"/>
          <w:szCs w:val="24"/>
        </w:rPr>
        <w:t>careful with the syntax on this one for it is quite unique. What does the loop we require look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AD06E2" w14:paraId="5DF33FA4" w14:textId="77777777" w:rsidTr="00B21B03">
        <w:tc>
          <w:tcPr>
            <w:tcW w:w="601" w:type="dxa"/>
            <w:shd w:val="clear" w:color="auto" w:fill="404040" w:themeFill="text1" w:themeFillTint="BF"/>
            <w:vAlign w:val="center"/>
          </w:tcPr>
          <w:p w14:paraId="120495AE" w14:textId="77777777" w:rsidR="00AD06E2" w:rsidRPr="009F6DD2" w:rsidRDefault="00AD06E2" w:rsidP="00B21B03">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54EEED75" w14:textId="4003EA14" w:rsidR="00AD06E2" w:rsidRDefault="00AD06E2" w:rsidP="00B21B03">
            <w:pPr>
              <w:pStyle w:val="NoSpacing"/>
            </w:pPr>
            <w:r>
              <w:t xml:space="preserve">What </w:t>
            </w:r>
            <w:r w:rsidR="00CA6616">
              <w:t xml:space="preserve">code </w:t>
            </w:r>
            <w:r>
              <w:t>did you enter to name the procedure?</w:t>
            </w:r>
          </w:p>
        </w:tc>
        <w:tc>
          <w:tcPr>
            <w:tcW w:w="5850" w:type="dxa"/>
            <w:tcBorders>
              <w:bottom w:val="single" w:sz="8" w:space="0" w:color="auto"/>
            </w:tcBorders>
          </w:tcPr>
          <w:p w14:paraId="6D1872A6" w14:textId="77777777" w:rsidR="00AD06E2" w:rsidRDefault="00AD06E2" w:rsidP="00B21B03">
            <w:pPr>
              <w:rPr>
                <w:sz w:val="24"/>
                <w:szCs w:val="24"/>
              </w:rPr>
            </w:pPr>
            <w:r>
              <w:rPr>
                <w:sz w:val="24"/>
                <w:szCs w:val="24"/>
              </w:rPr>
              <w:t xml:space="preserve"> </w:t>
            </w:r>
          </w:p>
        </w:tc>
      </w:tr>
      <w:tr w:rsidR="00AD06E2" w:rsidRPr="005C0B16" w14:paraId="3DAD14BB" w14:textId="77777777" w:rsidTr="00B21B03">
        <w:trPr>
          <w:trHeight w:val="144"/>
        </w:trPr>
        <w:tc>
          <w:tcPr>
            <w:tcW w:w="601" w:type="dxa"/>
            <w:shd w:val="clear" w:color="auto" w:fill="auto"/>
            <w:vAlign w:val="center"/>
          </w:tcPr>
          <w:p w14:paraId="57DD61CD" w14:textId="77777777" w:rsidR="00AD06E2" w:rsidRPr="005C0B16" w:rsidRDefault="00AD06E2" w:rsidP="00B21B03">
            <w:pPr>
              <w:pStyle w:val="NoSpacing"/>
              <w:rPr>
                <w:color w:val="F79646" w:themeColor="accent6"/>
                <w:sz w:val="16"/>
                <w:szCs w:val="16"/>
              </w:rPr>
            </w:pPr>
          </w:p>
        </w:tc>
        <w:tc>
          <w:tcPr>
            <w:tcW w:w="2909" w:type="dxa"/>
          </w:tcPr>
          <w:p w14:paraId="62FDCC8A" w14:textId="77777777" w:rsidR="00AD06E2" w:rsidRPr="005C0B16" w:rsidRDefault="00AD06E2" w:rsidP="00B21B03">
            <w:pPr>
              <w:pStyle w:val="NoSpacing"/>
              <w:rPr>
                <w:sz w:val="16"/>
                <w:szCs w:val="16"/>
              </w:rPr>
            </w:pPr>
          </w:p>
        </w:tc>
        <w:tc>
          <w:tcPr>
            <w:tcW w:w="5850" w:type="dxa"/>
            <w:tcBorders>
              <w:top w:val="single" w:sz="8" w:space="0" w:color="auto"/>
            </w:tcBorders>
          </w:tcPr>
          <w:p w14:paraId="3D9CA685" w14:textId="77777777" w:rsidR="00AD06E2" w:rsidRPr="005C0B16" w:rsidRDefault="00AD06E2" w:rsidP="00B21B03">
            <w:pPr>
              <w:rPr>
                <w:sz w:val="16"/>
                <w:szCs w:val="16"/>
              </w:rPr>
            </w:pPr>
          </w:p>
        </w:tc>
      </w:tr>
      <w:tr w:rsidR="00AD06E2" w14:paraId="399D8158" w14:textId="77777777" w:rsidTr="00B21B03">
        <w:tc>
          <w:tcPr>
            <w:tcW w:w="601" w:type="dxa"/>
            <w:shd w:val="clear" w:color="auto" w:fill="404040" w:themeFill="text1" w:themeFillTint="BF"/>
            <w:vAlign w:val="center"/>
          </w:tcPr>
          <w:p w14:paraId="340130A9" w14:textId="77777777" w:rsidR="00AD06E2" w:rsidRPr="00B06932" w:rsidRDefault="00AD06E2" w:rsidP="00B21B03">
            <w:pPr>
              <w:pStyle w:val="NoSpacing"/>
              <w:rPr>
                <w:color w:val="F79646" w:themeColor="accent6"/>
                <w:sz w:val="36"/>
                <w:szCs w:val="36"/>
              </w:rPr>
            </w:pPr>
            <w:r w:rsidRPr="00156236">
              <w:rPr>
                <w:color w:val="F79646" w:themeColor="accent6"/>
                <w:sz w:val="36"/>
                <w:szCs w:val="36"/>
              </w:rPr>
              <w:sym w:font="Wingdings" w:char="F0E8"/>
            </w:r>
          </w:p>
        </w:tc>
        <w:tc>
          <w:tcPr>
            <w:tcW w:w="2909" w:type="dxa"/>
          </w:tcPr>
          <w:p w14:paraId="2CB49E5C" w14:textId="79BBF3CF" w:rsidR="00AD06E2" w:rsidRDefault="00AD06E2" w:rsidP="00B21B03">
            <w:pPr>
              <w:pStyle w:val="NoSpacing"/>
            </w:pPr>
            <w:r>
              <w:t xml:space="preserve">What </w:t>
            </w:r>
            <w:r w:rsidR="00CA6616">
              <w:t xml:space="preserve">code </w:t>
            </w:r>
            <w:r>
              <w:t>did you enter to mark the beginning of the procedure’s body?</w:t>
            </w:r>
          </w:p>
        </w:tc>
        <w:tc>
          <w:tcPr>
            <w:tcW w:w="5850" w:type="dxa"/>
            <w:tcBorders>
              <w:bottom w:val="single" w:sz="8" w:space="0" w:color="auto"/>
            </w:tcBorders>
          </w:tcPr>
          <w:p w14:paraId="282BF688" w14:textId="77777777" w:rsidR="00AD06E2" w:rsidRDefault="00AD06E2" w:rsidP="00B21B03">
            <w:pPr>
              <w:rPr>
                <w:sz w:val="24"/>
                <w:szCs w:val="24"/>
              </w:rPr>
            </w:pPr>
          </w:p>
        </w:tc>
      </w:tr>
      <w:tr w:rsidR="00AD06E2" w:rsidRPr="005C0B16" w14:paraId="7F9A656B"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6A77E0D0" w14:textId="77777777" w:rsidR="00AD06E2" w:rsidRPr="005C0B16" w:rsidRDefault="00AD06E2" w:rsidP="00B21B03">
            <w:pPr>
              <w:pStyle w:val="NoSpacing"/>
              <w:rPr>
                <w:color w:val="F79646" w:themeColor="accent6"/>
                <w:sz w:val="16"/>
                <w:szCs w:val="16"/>
              </w:rPr>
            </w:pPr>
          </w:p>
        </w:tc>
        <w:tc>
          <w:tcPr>
            <w:tcW w:w="2909" w:type="dxa"/>
            <w:tcBorders>
              <w:top w:val="nil"/>
              <w:left w:val="nil"/>
              <w:bottom w:val="nil"/>
              <w:right w:val="nil"/>
            </w:tcBorders>
          </w:tcPr>
          <w:p w14:paraId="13F86F38" w14:textId="77777777" w:rsidR="00AD06E2" w:rsidRPr="005C0B16" w:rsidRDefault="00AD06E2" w:rsidP="00B21B03">
            <w:pPr>
              <w:pStyle w:val="NoSpacing"/>
              <w:rPr>
                <w:sz w:val="16"/>
                <w:szCs w:val="16"/>
              </w:rPr>
            </w:pPr>
          </w:p>
        </w:tc>
        <w:tc>
          <w:tcPr>
            <w:tcW w:w="5850" w:type="dxa"/>
            <w:tcBorders>
              <w:top w:val="single" w:sz="8" w:space="0" w:color="auto"/>
              <w:left w:val="nil"/>
              <w:bottom w:val="nil"/>
              <w:right w:val="nil"/>
            </w:tcBorders>
          </w:tcPr>
          <w:p w14:paraId="3CCF8126" w14:textId="77777777" w:rsidR="00AD06E2" w:rsidRPr="005C0B16" w:rsidRDefault="00AD06E2" w:rsidP="00B21B03">
            <w:pPr>
              <w:rPr>
                <w:sz w:val="16"/>
                <w:szCs w:val="16"/>
              </w:rPr>
            </w:pPr>
          </w:p>
        </w:tc>
      </w:tr>
      <w:tr w:rsidR="00AD06E2" w14:paraId="1DE05D6E" w14:textId="77777777" w:rsidTr="00B21B0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6131B92C" w14:textId="77777777" w:rsidR="00AD06E2" w:rsidRPr="00B06932" w:rsidRDefault="00AD06E2" w:rsidP="00B21B03">
            <w:pPr>
              <w:pStyle w:val="NoSpacing"/>
              <w:jc w:val="center"/>
              <w:rPr>
                <w:color w:val="F79646" w:themeColor="accent6"/>
                <w:sz w:val="36"/>
                <w:szCs w:val="36"/>
              </w:rPr>
            </w:pPr>
            <w:r w:rsidRPr="00156236">
              <w:rPr>
                <w:color w:val="F79646" w:themeColor="accent6"/>
                <w:sz w:val="36"/>
                <w:szCs w:val="36"/>
              </w:rPr>
              <w:sym w:font="Wingdings" w:char="F0E8"/>
            </w:r>
          </w:p>
        </w:tc>
        <w:tc>
          <w:tcPr>
            <w:tcW w:w="2909" w:type="dxa"/>
            <w:tcBorders>
              <w:top w:val="nil"/>
              <w:bottom w:val="nil"/>
              <w:right w:val="nil"/>
            </w:tcBorders>
          </w:tcPr>
          <w:p w14:paraId="4B99BE33" w14:textId="77777777" w:rsidR="00AD06E2" w:rsidRDefault="00AD06E2" w:rsidP="00B21B03">
            <w:pPr>
              <w:pStyle w:val="NoSpacing"/>
            </w:pPr>
            <w:r>
              <w:t>What code did you enter to mark the end of the procedure?</w:t>
            </w:r>
          </w:p>
        </w:tc>
        <w:tc>
          <w:tcPr>
            <w:tcW w:w="5850" w:type="dxa"/>
            <w:tcBorders>
              <w:top w:val="nil"/>
              <w:left w:val="nil"/>
              <w:bottom w:val="single" w:sz="8" w:space="0" w:color="auto"/>
              <w:right w:val="nil"/>
            </w:tcBorders>
          </w:tcPr>
          <w:p w14:paraId="642295F9" w14:textId="77777777" w:rsidR="00AD06E2" w:rsidRDefault="00AD06E2" w:rsidP="00B21B03">
            <w:pPr>
              <w:tabs>
                <w:tab w:val="left" w:pos="1419"/>
              </w:tabs>
              <w:rPr>
                <w:sz w:val="24"/>
                <w:szCs w:val="24"/>
              </w:rPr>
            </w:pPr>
          </w:p>
        </w:tc>
      </w:tr>
    </w:tbl>
    <w:p w14:paraId="3CB09265" w14:textId="36F8B490" w:rsidR="0082253A" w:rsidRDefault="0082253A" w:rsidP="007B0EA1">
      <w:pPr>
        <w:rPr>
          <w:sz w:val="24"/>
          <w:szCs w:val="24"/>
        </w:rPr>
      </w:pPr>
    </w:p>
    <w:p w14:paraId="1328CDB8" w14:textId="76371B2C" w:rsidR="00897123" w:rsidRDefault="0082253A" w:rsidP="00576AF1">
      <w:pPr>
        <w:pStyle w:val="Heading3"/>
      </w:pPr>
      <w:r w:rsidRPr="00576AF1">
        <w:t>6.4</w:t>
      </w:r>
      <w:r>
        <w:t xml:space="preserve"> | </w:t>
      </w:r>
      <w:r w:rsidR="00897123">
        <w:t xml:space="preserve">Adding a Loop for Columns </w:t>
      </w:r>
      <w:r w:rsidR="00897123" w:rsidRPr="00897123">
        <w:rPr>
          <w:i/>
          <w:iCs/>
          <w:sz w:val="20"/>
          <w:szCs w:val="20"/>
        </w:rPr>
        <w:t>“what about second loop”</w:t>
      </w:r>
    </w:p>
    <w:p w14:paraId="7E33C9FB" w14:textId="747EAFBE" w:rsidR="0082253A" w:rsidRDefault="0082253A" w:rsidP="007B0EA1">
      <w:pPr>
        <w:rPr>
          <w:sz w:val="24"/>
          <w:szCs w:val="24"/>
        </w:rPr>
      </w:pPr>
      <w:r>
        <w:rPr>
          <w:sz w:val="24"/>
          <w:szCs w:val="24"/>
        </w:rPr>
        <w:t xml:space="preserve">Ready for another loop?!? Now it is time for you to </w:t>
      </w:r>
      <w:r w:rsidR="00E82A96">
        <w:rPr>
          <w:sz w:val="24"/>
          <w:szCs w:val="24"/>
        </w:rPr>
        <w:t>add another loop</w:t>
      </w:r>
      <w:r>
        <w:rPr>
          <w:sz w:val="24"/>
          <w:szCs w:val="24"/>
        </w:rPr>
        <w:t xml:space="preserve"> that will visit each </w:t>
      </w:r>
      <w:r w:rsidR="00E82A96">
        <w:rPr>
          <w:sz w:val="24"/>
          <w:szCs w:val="24"/>
        </w:rPr>
        <w:t>column just like how we visited each row in the previous section.</w:t>
      </w:r>
      <w:r w:rsidR="008B2958">
        <w:rPr>
          <w:sz w:val="24"/>
          <w:szCs w:val="24"/>
        </w:rPr>
        <w:t xml:space="preserve"> This loop should be placed inside the existing loop for rows.</w:t>
      </w:r>
    </w:p>
    <w:p w14:paraId="1B0686CA" w14:textId="008CDEBA" w:rsidR="0082253A" w:rsidRDefault="0082253A" w:rsidP="007B0EA1">
      <w:pPr>
        <w:rPr>
          <w:sz w:val="24"/>
          <w:szCs w:val="24"/>
        </w:rPr>
      </w:pPr>
    </w:p>
    <w:p w14:paraId="30E2FC28" w14:textId="4A5B0C78" w:rsidR="00576AF1" w:rsidRPr="00576AF1" w:rsidRDefault="00576AF1" w:rsidP="00576AF1">
      <w:pPr>
        <w:pStyle w:val="Heading3"/>
      </w:pPr>
      <w:r>
        <w:t xml:space="preserve">6.5 </w:t>
      </w:r>
      <w:r w:rsidR="0082253A" w:rsidRPr="00576AF1">
        <w:t xml:space="preserve">| </w:t>
      </w:r>
      <w:r>
        <w:t>Presenting the Cells in the Console Window</w:t>
      </w:r>
    </w:p>
    <w:p w14:paraId="37493094" w14:textId="1D17CE58" w:rsidR="0082253A" w:rsidRPr="00576AF1" w:rsidRDefault="0082253A" w:rsidP="00576AF1">
      <w:pPr>
        <w:rPr>
          <w:sz w:val="24"/>
          <w:szCs w:val="24"/>
        </w:rPr>
      </w:pPr>
      <w:r w:rsidRPr="00576AF1">
        <w:rPr>
          <w:sz w:val="24"/>
          <w:szCs w:val="24"/>
        </w:rPr>
        <w:t>Now inside both loops</w:t>
      </w:r>
      <w:r w:rsidR="00897123" w:rsidRPr="00576AF1">
        <w:rPr>
          <w:sz w:val="24"/>
          <w:szCs w:val="24"/>
        </w:rPr>
        <w:t xml:space="preserve"> you will be adding code to be executed for each cell</w:t>
      </w:r>
      <w:r w:rsidRPr="00576AF1">
        <w:rPr>
          <w:sz w:val="24"/>
          <w:szCs w:val="24"/>
        </w:rPr>
        <w:t xml:space="preserve">. </w:t>
      </w:r>
      <w:r w:rsidR="00576AF1">
        <w:rPr>
          <w:sz w:val="24"/>
          <w:szCs w:val="24"/>
        </w:rPr>
        <w:t>The reason behind the two loops is as follows; the first loop travels row by row</w:t>
      </w:r>
      <w:r w:rsidR="002C739B">
        <w:rPr>
          <w:sz w:val="24"/>
          <w:szCs w:val="24"/>
        </w:rPr>
        <w:t>,</w:t>
      </w:r>
      <w:r w:rsidR="00576AF1">
        <w:rPr>
          <w:sz w:val="24"/>
          <w:szCs w:val="24"/>
        </w:rPr>
        <w:t xml:space="preserve"> and for each row </w:t>
      </w:r>
      <w:r w:rsidR="002C739B">
        <w:rPr>
          <w:sz w:val="24"/>
          <w:szCs w:val="24"/>
        </w:rPr>
        <w:t xml:space="preserve">the sub-loop </w:t>
      </w:r>
      <w:r w:rsidR="00576AF1">
        <w:rPr>
          <w:sz w:val="24"/>
          <w:szCs w:val="24"/>
        </w:rPr>
        <w:t xml:space="preserve">visits each column in that row. Hence you </w:t>
      </w:r>
      <w:r w:rsidR="002C739B">
        <w:rPr>
          <w:sz w:val="24"/>
          <w:szCs w:val="24"/>
        </w:rPr>
        <w:t>can</w:t>
      </w:r>
      <w:r w:rsidR="00576AF1">
        <w:rPr>
          <w:sz w:val="24"/>
          <w:szCs w:val="24"/>
        </w:rPr>
        <w:t xml:space="preserve"> visit every cell inside the grid of cells one by one top left -&gt; bottom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E82A96" w14:paraId="337034F7" w14:textId="77777777" w:rsidTr="00264E70">
        <w:tc>
          <w:tcPr>
            <w:tcW w:w="601" w:type="dxa"/>
            <w:shd w:val="clear" w:color="auto" w:fill="404040" w:themeFill="text1" w:themeFillTint="BF"/>
            <w:vAlign w:val="center"/>
          </w:tcPr>
          <w:p w14:paraId="49B0342F" w14:textId="77777777" w:rsidR="00E82A96" w:rsidRPr="009F6DD2" w:rsidRDefault="00E82A96" w:rsidP="00264E70">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07CED3A2" w14:textId="6AE9AE19" w:rsidR="00E82A96" w:rsidRDefault="00E82A96" w:rsidP="00264E70">
            <w:pPr>
              <w:pStyle w:val="NoSpacing"/>
            </w:pPr>
            <w:r>
              <w:t>What code did you enter to get a cell at a specific row &amp; column?</w:t>
            </w:r>
          </w:p>
        </w:tc>
        <w:tc>
          <w:tcPr>
            <w:tcW w:w="5850" w:type="dxa"/>
            <w:tcBorders>
              <w:bottom w:val="single" w:sz="8" w:space="0" w:color="auto"/>
            </w:tcBorders>
          </w:tcPr>
          <w:p w14:paraId="24999830" w14:textId="77777777" w:rsidR="00E82A96" w:rsidRDefault="00E82A96" w:rsidP="00264E70">
            <w:pPr>
              <w:rPr>
                <w:sz w:val="24"/>
                <w:szCs w:val="24"/>
              </w:rPr>
            </w:pPr>
            <w:r>
              <w:rPr>
                <w:sz w:val="24"/>
                <w:szCs w:val="24"/>
              </w:rPr>
              <w:t xml:space="preserve"> </w:t>
            </w:r>
          </w:p>
        </w:tc>
      </w:tr>
      <w:tr w:rsidR="00E82A96" w:rsidRPr="005C0B16" w14:paraId="0C71DCEE" w14:textId="77777777" w:rsidTr="00264E70">
        <w:trPr>
          <w:trHeight w:val="144"/>
        </w:trPr>
        <w:tc>
          <w:tcPr>
            <w:tcW w:w="601" w:type="dxa"/>
            <w:shd w:val="clear" w:color="auto" w:fill="auto"/>
            <w:vAlign w:val="center"/>
          </w:tcPr>
          <w:p w14:paraId="72ACC52A" w14:textId="77777777" w:rsidR="00E82A96" w:rsidRPr="005C0B16" w:rsidRDefault="00E82A96" w:rsidP="00264E70">
            <w:pPr>
              <w:pStyle w:val="NoSpacing"/>
              <w:rPr>
                <w:color w:val="F79646" w:themeColor="accent6"/>
                <w:sz w:val="16"/>
                <w:szCs w:val="16"/>
              </w:rPr>
            </w:pPr>
          </w:p>
        </w:tc>
        <w:tc>
          <w:tcPr>
            <w:tcW w:w="2909" w:type="dxa"/>
          </w:tcPr>
          <w:p w14:paraId="6914C980" w14:textId="77777777" w:rsidR="00E82A96" w:rsidRPr="005C0B16" w:rsidRDefault="00E82A96" w:rsidP="00264E70">
            <w:pPr>
              <w:pStyle w:val="NoSpacing"/>
              <w:rPr>
                <w:sz w:val="16"/>
                <w:szCs w:val="16"/>
              </w:rPr>
            </w:pPr>
          </w:p>
        </w:tc>
        <w:tc>
          <w:tcPr>
            <w:tcW w:w="5850" w:type="dxa"/>
            <w:tcBorders>
              <w:top w:val="single" w:sz="8" w:space="0" w:color="auto"/>
            </w:tcBorders>
          </w:tcPr>
          <w:p w14:paraId="5D832D68" w14:textId="77777777" w:rsidR="00E82A96" w:rsidRPr="005C0B16" w:rsidRDefault="00E82A96" w:rsidP="00264E70">
            <w:pPr>
              <w:rPr>
                <w:sz w:val="16"/>
                <w:szCs w:val="16"/>
              </w:rPr>
            </w:pPr>
          </w:p>
        </w:tc>
      </w:tr>
      <w:tr w:rsidR="00E82A96" w14:paraId="60950E81" w14:textId="77777777" w:rsidTr="00264E70">
        <w:tc>
          <w:tcPr>
            <w:tcW w:w="601" w:type="dxa"/>
            <w:shd w:val="clear" w:color="auto" w:fill="404040" w:themeFill="text1" w:themeFillTint="BF"/>
            <w:vAlign w:val="center"/>
          </w:tcPr>
          <w:p w14:paraId="07354A64" w14:textId="77777777" w:rsidR="00E82A96" w:rsidRPr="00B06932" w:rsidRDefault="00E82A96" w:rsidP="00264E70">
            <w:pPr>
              <w:pStyle w:val="NoSpacing"/>
              <w:rPr>
                <w:color w:val="F79646" w:themeColor="accent6"/>
                <w:sz w:val="36"/>
                <w:szCs w:val="36"/>
              </w:rPr>
            </w:pPr>
            <w:r w:rsidRPr="00156236">
              <w:rPr>
                <w:color w:val="F79646" w:themeColor="accent6"/>
                <w:sz w:val="36"/>
                <w:szCs w:val="36"/>
              </w:rPr>
              <w:sym w:font="Wingdings" w:char="F0E8"/>
            </w:r>
          </w:p>
        </w:tc>
        <w:tc>
          <w:tcPr>
            <w:tcW w:w="2909" w:type="dxa"/>
          </w:tcPr>
          <w:p w14:paraId="22738D16" w14:textId="517367E4" w:rsidR="00E82A96" w:rsidRDefault="00897123" w:rsidP="00264E70">
            <w:pPr>
              <w:pStyle w:val="NoSpacing"/>
            </w:pPr>
            <w:r>
              <w:t>What code did you enter to change the console’s text color based off whether the cell is alive or dead?</w:t>
            </w:r>
          </w:p>
        </w:tc>
        <w:tc>
          <w:tcPr>
            <w:tcW w:w="5850" w:type="dxa"/>
            <w:tcBorders>
              <w:bottom w:val="single" w:sz="8" w:space="0" w:color="auto"/>
            </w:tcBorders>
          </w:tcPr>
          <w:p w14:paraId="45F845A8" w14:textId="77777777" w:rsidR="00E82A96" w:rsidRDefault="00E82A96" w:rsidP="00264E70">
            <w:pPr>
              <w:rPr>
                <w:sz w:val="24"/>
                <w:szCs w:val="24"/>
              </w:rPr>
            </w:pPr>
          </w:p>
        </w:tc>
      </w:tr>
      <w:tr w:rsidR="00E82A96" w:rsidRPr="005C0B16" w14:paraId="0D7E5BA3" w14:textId="77777777" w:rsidTr="00264E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515A47D9" w14:textId="77777777" w:rsidR="00E82A96" w:rsidRPr="005C0B16" w:rsidRDefault="00E82A96" w:rsidP="00264E70">
            <w:pPr>
              <w:pStyle w:val="NoSpacing"/>
              <w:rPr>
                <w:color w:val="F79646" w:themeColor="accent6"/>
                <w:sz w:val="16"/>
                <w:szCs w:val="16"/>
              </w:rPr>
            </w:pPr>
          </w:p>
        </w:tc>
        <w:tc>
          <w:tcPr>
            <w:tcW w:w="2909" w:type="dxa"/>
            <w:tcBorders>
              <w:top w:val="nil"/>
              <w:left w:val="nil"/>
              <w:bottom w:val="nil"/>
              <w:right w:val="nil"/>
            </w:tcBorders>
          </w:tcPr>
          <w:p w14:paraId="0F8339A2" w14:textId="77777777" w:rsidR="00E82A96" w:rsidRPr="005C0B16" w:rsidRDefault="00E82A96" w:rsidP="00264E70">
            <w:pPr>
              <w:pStyle w:val="NoSpacing"/>
              <w:rPr>
                <w:sz w:val="16"/>
                <w:szCs w:val="16"/>
              </w:rPr>
            </w:pPr>
          </w:p>
        </w:tc>
        <w:tc>
          <w:tcPr>
            <w:tcW w:w="5850" w:type="dxa"/>
            <w:tcBorders>
              <w:top w:val="single" w:sz="8" w:space="0" w:color="auto"/>
              <w:left w:val="nil"/>
              <w:bottom w:val="nil"/>
              <w:right w:val="nil"/>
            </w:tcBorders>
          </w:tcPr>
          <w:p w14:paraId="3846C19C" w14:textId="77777777" w:rsidR="00E82A96" w:rsidRPr="005C0B16" w:rsidRDefault="00E82A96" w:rsidP="00264E70">
            <w:pPr>
              <w:rPr>
                <w:sz w:val="16"/>
                <w:szCs w:val="16"/>
              </w:rPr>
            </w:pPr>
          </w:p>
        </w:tc>
      </w:tr>
      <w:tr w:rsidR="00E82A96" w14:paraId="601DBAF1" w14:textId="77777777" w:rsidTr="00264E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438E2726" w14:textId="77777777" w:rsidR="00E82A96" w:rsidRPr="00B06932" w:rsidRDefault="00E82A96" w:rsidP="00264E70">
            <w:pPr>
              <w:pStyle w:val="NoSpacing"/>
              <w:jc w:val="center"/>
              <w:rPr>
                <w:color w:val="F79646" w:themeColor="accent6"/>
                <w:sz w:val="36"/>
                <w:szCs w:val="36"/>
              </w:rPr>
            </w:pPr>
            <w:r w:rsidRPr="00156236">
              <w:rPr>
                <w:color w:val="F79646" w:themeColor="accent6"/>
                <w:sz w:val="36"/>
                <w:szCs w:val="36"/>
              </w:rPr>
              <w:lastRenderedPageBreak/>
              <w:sym w:font="Wingdings" w:char="F0E8"/>
            </w:r>
          </w:p>
        </w:tc>
        <w:tc>
          <w:tcPr>
            <w:tcW w:w="2909" w:type="dxa"/>
            <w:tcBorders>
              <w:top w:val="nil"/>
              <w:bottom w:val="nil"/>
              <w:right w:val="nil"/>
            </w:tcBorders>
          </w:tcPr>
          <w:p w14:paraId="3F80B9B7" w14:textId="208208A6" w:rsidR="00E82A96" w:rsidRDefault="00897123" w:rsidP="00264E70">
            <w:pPr>
              <w:pStyle w:val="NoSpacing"/>
            </w:pPr>
            <w:r>
              <w:t>What code did you write to present the cell to the console window as text?</w:t>
            </w:r>
          </w:p>
        </w:tc>
        <w:tc>
          <w:tcPr>
            <w:tcW w:w="5850" w:type="dxa"/>
            <w:tcBorders>
              <w:top w:val="nil"/>
              <w:left w:val="nil"/>
              <w:bottom w:val="single" w:sz="8" w:space="0" w:color="auto"/>
              <w:right w:val="nil"/>
            </w:tcBorders>
          </w:tcPr>
          <w:p w14:paraId="48618450" w14:textId="77777777" w:rsidR="00E82A96" w:rsidRDefault="00E82A96" w:rsidP="00264E70">
            <w:pPr>
              <w:tabs>
                <w:tab w:val="left" w:pos="1419"/>
              </w:tabs>
              <w:rPr>
                <w:sz w:val="24"/>
                <w:szCs w:val="24"/>
              </w:rPr>
            </w:pPr>
          </w:p>
        </w:tc>
      </w:tr>
    </w:tbl>
    <w:p w14:paraId="0D551E9B" w14:textId="59ADCA18" w:rsidR="006A4C4B" w:rsidRDefault="006A4C4B" w:rsidP="007B0EA1">
      <w:pPr>
        <w:rPr>
          <w:sz w:val="24"/>
          <w:szCs w:val="24"/>
        </w:rPr>
      </w:pPr>
    </w:p>
    <w:p w14:paraId="39170C2C" w14:textId="6627DFE8" w:rsidR="00576AF1" w:rsidRDefault="006A4C4B" w:rsidP="00576AF1">
      <w:pPr>
        <w:pStyle w:val="Heading3"/>
      </w:pPr>
      <w:r w:rsidRPr="00576AF1">
        <w:t>6.6</w:t>
      </w:r>
      <w:r>
        <w:t xml:space="preserve"> | </w:t>
      </w:r>
      <w:r w:rsidR="00576AF1">
        <w:t>Moving to a New Line in the Console Window</w:t>
      </w:r>
    </w:p>
    <w:p w14:paraId="7B2EF154" w14:textId="3B9005FB" w:rsidR="006A4C4B" w:rsidRDefault="006A4C4B" w:rsidP="007B0EA1">
      <w:pPr>
        <w:rPr>
          <w:sz w:val="24"/>
          <w:szCs w:val="24"/>
        </w:rPr>
      </w:pPr>
      <w:r>
        <w:rPr>
          <w:sz w:val="24"/>
          <w:szCs w:val="24"/>
        </w:rPr>
        <w:t xml:space="preserve">This small step is responsible for making sure the cells </w:t>
      </w:r>
      <w:r w:rsidR="00576AF1">
        <w:rPr>
          <w:sz w:val="24"/>
          <w:szCs w:val="24"/>
        </w:rPr>
        <w:t xml:space="preserve">don’t print all on the same line </w:t>
      </w:r>
      <w:r w:rsidR="00576AF1" w:rsidRPr="00576AF1">
        <w:rPr>
          <w:i/>
          <w:iCs/>
          <w:sz w:val="24"/>
          <w:szCs w:val="24"/>
        </w:rPr>
        <w:t>(a single row)</w:t>
      </w:r>
      <w:r>
        <w:rPr>
          <w:sz w:val="24"/>
          <w:szCs w:val="24"/>
        </w:rPr>
        <w:t xml:space="preserve">. We want rows and columns and therefore, you need to tell the console window to move to the next </w:t>
      </w:r>
      <w:r w:rsidR="00C81286">
        <w:rPr>
          <w:sz w:val="24"/>
          <w:szCs w:val="24"/>
        </w:rPr>
        <w:t>row</w:t>
      </w:r>
      <w:r w:rsidR="00C81286" w:rsidRPr="00C81286">
        <w:rPr>
          <w:i/>
          <w:iCs/>
          <w:sz w:val="24"/>
          <w:szCs w:val="24"/>
        </w:rPr>
        <w:t xml:space="preserve"> (or line)</w:t>
      </w:r>
      <w:r w:rsidRPr="00C81286">
        <w:rPr>
          <w:i/>
          <w:iCs/>
          <w:sz w:val="24"/>
          <w:szCs w:val="24"/>
        </w:rPr>
        <w:t xml:space="preserve"> </w:t>
      </w:r>
      <w:r>
        <w:rPr>
          <w:sz w:val="24"/>
          <w:szCs w:val="24"/>
        </w:rPr>
        <w:t xml:space="preserve">once we are visiting a new row </w:t>
      </w:r>
      <w:r w:rsidR="00AF16D1">
        <w:rPr>
          <w:sz w:val="24"/>
          <w:szCs w:val="24"/>
        </w:rPr>
        <w:t>after presenting the columns</w:t>
      </w:r>
      <w:r w:rsidR="00C25D7C">
        <w:rPr>
          <w:sz w:val="24"/>
          <w:szCs w:val="24"/>
        </w:rPr>
        <w:t xml:space="preserve"> for that row</w:t>
      </w:r>
      <w:r>
        <w:rPr>
          <w:sz w:val="24"/>
          <w:szCs w:val="24"/>
        </w:rPr>
        <w:t xml:space="preserve">. </w:t>
      </w:r>
    </w:p>
    <w:tbl>
      <w:tblPr>
        <w:tblStyle w:val="TableGrid"/>
        <w:tblW w:w="0" w:type="auto"/>
        <w:tblLook w:val="04A0" w:firstRow="1" w:lastRow="0" w:firstColumn="1" w:lastColumn="0" w:noHBand="0" w:noVBand="1"/>
      </w:tblPr>
      <w:tblGrid>
        <w:gridCol w:w="715"/>
        <w:gridCol w:w="8635"/>
      </w:tblGrid>
      <w:tr w:rsidR="00576AF1" w:rsidRPr="00A51F98" w14:paraId="13BB483E" w14:textId="77777777" w:rsidTr="00264E70">
        <w:trPr>
          <w:trHeight w:val="455"/>
        </w:trPr>
        <w:tc>
          <w:tcPr>
            <w:tcW w:w="715" w:type="dxa"/>
            <w:tcBorders>
              <w:right w:val="nil"/>
            </w:tcBorders>
            <w:shd w:val="clear" w:color="auto" w:fill="000000" w:themeFill="text1"/>
            <w:vAlign w:val="center"/>
          </w:tcPr>
          <w:p w14:paraId="0363B88E" w14:textId="77777777" w:rsidR="00576AF1" w:rsidRPr="0016798A" w:rsidRDefault="00576AF1" w:rsidP="00264E70">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23ABDFF4" w14:textId="4E7E961A" w:rsidR="00576AF1" w:rsidRPr="00A51F98" w:rsidRDefault="00576AF1" w:rsidP="00264E70">
            <w:pPr>
              <w:pStyle w:val="NoSpacing"/>
            </w:pPr>
            <w:r>
              <w:t xml:space="preserve">You </w:t>
            </w:r>
            <w:r w:rsidR="009924AE">
              <w:t>have already been doing this so examine your existing code to find the answer!</w:t>
            </w:r>
          </w:p>
        </w:tc>
      </w:tr>
    </w:tbl>
    <w:p w14:paraId="26FED7AD" w14:textId="1C8B351B" w:rsidR="00551DD2" w:rsidRDefault="00576AF1" w:rsidP="00551DD2">
      <w:pPr>
        <w:pStyle w:val="Heading3"/>
      </w:pPr>
      <w:r>
        <w:rPr>
          <w:i/>
          <w:iCs/>
        </w:rPr>
        <w:br/>
      </w:r>
      <w:r w:rsidR="006A4C4B" w:rsidRPr="00551DD2">
        <w:t>6.7</w:t>
      </w:r>
      <w:r w:rsidR="006A4C4B">
        <w:t xml:space="preserve"> | </w:t>
      </w:r>
      <w:r w:rsidR="00551DD2">
        <w:t>Updating Game Statistics</w:t>
      </w:r>
    </w:p>
    <w:p w14:paraId="7B8125D5" w14:textId="7678DEE4" w:rsidR="006A4C4B" w:rsidRDefault="00016B65" w:rsidP="007B0EA1">
      <w:pPr>
        <w:rPr>
          <w:sz w:val="24"/>
          <w:szCs w:val="24"/>
        </w:rPr>
      </w:pPr>
      <w:r>
        <w:rPr>
          <w:sz w:val="24"/>
          <w:szCs w:val="24"/>
        </w:rPr>
        <w:t xml:space="preserve">For the last section of </w:t>
      </w:r>
      <w:r w:rsidRPr="00551DD2">
        <w:rPr>
          <w:i/>
          <w:iCs/>
          <w:sz w:val="24"/>
          <w:szCs w:val="24"/>
        </w:rPr>
        <w:t xml:space="preserve">Step </w:t>
      </w:r>
      <w:r w:rsidR="00F41AA3">
        <w:rPr>
          <w:i/>
          <w:iCs/>
          <w:sz w:val="24"/>
          <w:szCs w:val="24"/>
        </w:rPr>
        <w:t>6</w:t>
      </w:r>
      <w:r>
        <w:rPr>
          <w:sz w:val="24"/>
          <w:szCs w:val="24"/>
        </w:rPr>
        <w:t xml:space="preserve"> you will need to print the statistics of the game to the console window. The statistics text presented must be yellow and it will display the current cycle number as well as the number of alive cells. </w:t>
      </w:r>
      <w:r w:rsidR="00551DD2">
        <w:rPr>
          <w:sz w:val="24"/>
          <w:szCs w:val="24"/>
        </w:rPr>
        <w:t>What three lines of code are responsible for displaying this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909"/>
        <w:gridCol w:w="5850"/>
      </w:tblGrid>
      <w:tr w:rsidR="00551DD2" w14:paraId="658852B4" w14:textId="77777777" w:rsidTr="00264E70">
        <w:tc>
          <w:tcPr>
            <w:tcW w:w="601" w:type="dxa"/>
            <w:shd w:val="clear" w:color="auto" w:fill="404040" w:themeFill="text1" w:themeFillTint="BF"/>
            <w:vAlign w:val="center"/>
          </w:tcPr>
          <w:p w14:paraId="4324C4FC" w14:textId="77777777" w:rsidR="00551DD2" w:rsidRPr="009F6DD2" w:rsidRDefault="00551DD2" w:rsidP="00264E70">
            <w:pPr>
              <w:pStyle w:val="NoSpacing"/>
              <w:rPr>
                <w:color w:val="F79646" w:themeColor="accent6"/>
                <w:sz w:val="36"/>
                <w:szCs w:val="36"/>
              </w:rPr>
            </w:pPr>
            <w:r w:rsidRPr="00B06932">
              <w:rPr>
                <w:color w:val="F79646" w:themeColor="accent6"/>
                <w:sz w:val="36"/>
                <w:szCs w:val="36"/>
              </w:rPr>
              <w:sym w:font="Wingdings" w:char="F0E8"/>
            </w:r>
          </w:p>
        </w:tc>
        <w:tc>
          <w:tcPr>
            <w:tcW w:w="2909" w:type="dxa"/>
          </w:tcPr>
          <w:p w14:paraId="74A5DF05" w14:textId="0F003263" w:rsidR="00551DD2" w:rsidRDefault="00551DD2" w:rsidP="00264E70">
            <w:pPr>
              <w:pStyle w:val="NoSpacing"/>
            </w:pPr>
            <w:r>
              <w:t>What command must you usher to change the console’s text color to yellow?</w:t>
            </w:r>
          </w:p>
        </w:tc>
        <w:tc>
          <w:tcPr>
            <w:tcW w:w="5850" w:type="dxa"/>
            <w:tcBorders>
              <w:bottom w:val="single" w:sz="8" w:space="0" w:color="auto"/>
            </w:tcBorders>
          </w:tcPr>
          <w:p w14:paraId="1A69BD1A" w14:textId="77777777" w:rsidR="00551DD2" w:rsidRDefault="00551DD2" w:rsidP="00264E70">
            <w:pPr>
              <w:rPr>
                <w:sz w:val="24"/>
                <w:szCs w:val="24"/>
              </w:rPr>
            </w:pPr>
            <w:r>
              <w:rPr>
                <w:sz w:val="24"/>
                <w:szCs w:val="24"/>
              </w:rPr>
              <w:t xml:space="preserve"> </w:t>
            </w:r>
          </w:p>
        </w:tc>
      </w:tr>
      <w:tr w:rsidR="00551DD2" w:rsidRPr="005C0B16" w14:paraId="77548706" w14:textId="77777777" w:rsidTr="00264E70">
        <w:trPr>
          <w:trHeight w:val="144"/>
        </w:trPr>
        <w:tc>
          <w:tcPr>
            <w:tcW w:w="601" w:type="dxa"/>
            <w:shd w:val="clear" w:color="auto" w:fill="auto"/>
            <w:vAlign w:val="center"/>
          </w:tcPr>
          <w:p w14:paraId="39D9AF70" w14:textId="77777777" w:rsidR="00551DD2" w:rsidRPr="005C0B16" w:rsidRDefault="00551DD2" w:rsidP="00264E70">
            <w:pPr>
              <w:pStyle w:val="NoSpacing"/>
              <w:rPr>
                <w:color w:val="F79646" w:themeColor="accent6"/>
                <w:sz w:val="16"/>
                <w:szCs w:val="16"/>
              </w:rPr>
            </w:pPr>
          </w:p>
        </w:tc>
        <w:tc>
          <w:tcPr>
            <w:tcW w:w="2909" w:type="dxa"/>
          </w:tcPr>
          <w:p w14:paraId="6F2C32AD" w14:textId="77777777" w:rsidR="00551DD2" w:rsidRPr="005C0B16" w:rsidRDefault="00551DD2" w:rsidP="00264E70">
            <w:pPr>
              <w:pStyle w:val="NoSpacing"/>
              <w:rPr>
                <w:sz w:val="16"/>
                <w:szCs w:val="16"/>
              </w:rPr>
            </w:pPr>
          </w:p>
        </w:tc>
        <w:tc>
          <w:tcPr>
            <w:tcW w:w="5850" w:type="dxa"/>
            <w:tcBorders>
              <w:top w:val="single" w:sz="8" w:space="0" w:color="auto"/>
            </w:tcBorders>
          </w:tcPr>
          <w:p w14:paraId="0DA112A2" w14:textId="77777777" w:rsidR="00551DD2" w:rsidRPr="005C0B16" w:rsidRDefault="00551DD2" w:rsidP="00264E70">
            <w:pPr>
              <w:rPr>
                <w:sz w:val="16"/>
                <w:szCs w:val="16"/>
              </w:rPr>
            </w:pPr>
          </w:p>
        </w:tc>
      </w:tr>
      <w:tr w:rsidR="00551DD2" w14:paraId="6D3D4BCD" w14:textId="77777777" w:rsidTr="00264E70">
        <w:tc>
          <w:tcPr>
            <w:tcW w:w="601" w:type="dxa"/>
            <w:shd w:val="clear" w:color="auto" w:fill="404040" w:themeFill="text1" w:themeFillTint="BF"/>
            <w:vAlign w:val="center"/>
          </w:tcPr>
          <w:p w14:paraId="00CCD789" w14:textId="77777777" w:rsidR="00551DD2" w:rsidRPr="00B06932" w:rsidRDefault="00551DD2" w:rsidP="00264E70">
            <w:pPr>
              <w:pStyle w:val="NoSpacing"/>
              <w:rPr>
                <w:color w:val="F79646" w:themeColor="accent6"/>
                <w:sz w:val="36"/>
                <w:szCs w:val="36"/>
              </w:rPr>
            </w:pPr>
            <w:r w:rsidRPr="00156236">
              <w:rPr>
                <w:color w:val="F79646" w:themeColor="accent6"/>
                <w:sz w:val="36"/>
                <w:szCs w:val="36"/>
              </w:rPr>
              <w:sym w:font="Wingdings" w:char="F0E8"/>
            </w:r>
          </w:p>
        </w:tc>
        <w:tc>
          <w:tcPr>
            <w:tcW w:w="2909" w:type="dxa"/>
          </w:tcPr>
          <w:p w14:paraId="4D755B0A" w14:textId="508551A2" w:rsidR="00551DD2" w:rsidRDefault="00551DD2" w:rsidP="00264E70">
            <w:pPr>
              <w:pStyle w:val="NoSpacing"/>
            </w:pPr>
            <w:r>
              <w:t xml:space="preserve">What code did you enter to present the </w:t>
            </w:r>
            <w:r w:rsidRPr="00551DD2">
              <w:rPr>
                <w:i/>
                <w:iCs/>
              </w:rPr>
              <w:t>game.CycleCounter</w:t>
            </w:r>
            <w:r>
              <w:t xml:space="preserve"> value?</w:t>
            </w:r>
          </w:p>
        </w:tc>
        <w:tc>
          <w:tcPr>
            <w:tcW w:w="5850" w:type="dxa"/>
            <w:tcBorders>
              <w:bottom w:val="single" w:sz="8" w:space="0" w:color="auto"/>
            </w:tcBorders>
          </w:tcPr>
          <w:p w14:paraId="2A327849" w14:textId="77777777" w:rsidR="00551DD2" w:rsidRDefault="00551DD2" w:rsidP="00264E70">
            <w:pPr>
              <w:rPr>
                <w:sz w:val="24"/>
                <w:szCs w:val="24"/>
              </w:rPr>
            </w:pPr>
          </w:p>
        </w:tc>
      </w:tr>
      <w:tr w:rsidR="00551DD2" w:rsidRPr="005C0B16" w14:paraId="3EADCFA1" w14:textId="77777777" w:rsidTr="00264E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6391FC05" w14:textId="77777777" w:rsidR="00551DD2" w:rsidRPr="005C0B16" w:rsidRDefault="00551DD2" w:rsidP="00264E70">
            <w:pPr>
              <w:pStyle w:val="NoSpacing"/>
              <w:rPr>
                <w:color w:val="F79646" w:themeColor="accent6"/>
                <w:sz w:val="16"/>
                <w:szCs w:val="16"/>
              </w:rPr>
            </w:pPr>
          </w:p>
        </w:tc>
        <w:tc>
          <w:tcPr>
            <w:tcW w:w="2909" w:type="dxa"/>
            <w:tcBorders>
              <w:top w:val="nil"/>
              <w:left w:val="nil"/>
              <w:bottom w:val="nil"/>
              <w:right w:val="nil"/>
            </w:tcBorders>
          </w:tcPr>
          <w:p w14:paraId="727E3217" w14:textId="77777777" w:rsidR="00551DD2" w:rsidRPr="005C0B16" w:rsidRDefault="00551DD2" w:rsidP="00264E70">
            <w:pPr>
              <w:pStyle w:val="NoSpacing"/>
              <w:rPr>
                <w:sz w:val="16"/>
                <w:szCs w:val="16"/>
              </w:rPr>
            </w:pPr>
          </w:p>
        </w:tc>
        <w:tc>
          <w:tcPr>
            <w:tcW w:w="5850" w:type="dxa"/>
            <w:tcBorders>
              <w:top w:val="single" w:sz="8" w:space="0" w:color="auto"/>
              <w:left w:val="nil"/>
              <w:bottom w:val="nil"/>
              <w:right w:val="nil"/>
            </w:tcBorders>
          </w:tcPr>
          <w:p w14:paraId="6E549A3C" w14:textId="77777777" w:rsidR="00551DD2" w:rsidRPr="005C0B16" w:rsidRDefault="00551DD2" w:rsidP="00264E70">
            <w:pPr>
              <w:rPr>
                <w:sz w:val="16"/>
                <w:szCs w:val="16"/>
              </w:rPr>
            </w:pPr>
          </w:p>
        </w:tc>
      </w:tr>
      <w:tr w:rsidR="00551DD2" w14:paraId="1BC61F92" w14:textId="77777777" w:rsidTr="00264E7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2D03399E" w14:textId="77777777" w:rsidR="00551DD2" w:rsidRPr="00B06932" w:rsidRDefault="00551DD2" w:rsidP="00264E70">
            <w:pPr>
              <w:pStyle w:val="NoSpacing"/>
              <w:jc w:val="center"/>
              <w:rPr>
                <w:color w:val="F79646" w:themeColor="accent6"/>
                <w:sz w:val="36"/>
                <w:szCs w:val="36"/>
              </w:rPr>
            </w:pPr>
            <w:r w:rsidRPr="00156236">
              <w:rPr>
                <w:color w:val="F79646" w:themeColor="accent6"/>
                <w:sz w:val="36"/>
                <w:szCs w:val="36"/>
              </w:rPr>
              <w:sym w:font="Wingdings" w:char="F0E8"/>
            </w:r>
          </w:p>
        </w:tc>
        <w:tc>
          <w:tcPr>
            <w:tcW w:w="2909" w:type="dxa"/>
            <w:tcBorders>
              <w:top w:val="nil"/>
              <w:bottom w:val="nil"/>
              <w:right w:val="nil"/>
            </w:tcBorders>
          </w:tcPr>
          <w:p w14:paraId="6FC62BFA" w14:textId="736872A9" w:rsidR="00551DD2" w:rsidRDefault="00551DD2" w:rsidP="00264E70">
            <w:pPr>
              <w:pStyle w:val="NoSpacing"/>
            </w:pPr>
            <w:r>
              <w:t xml:space="preserve">What code did you enter to present the </w:t>
            </w:r>
            <w:r w:rsidRPr="00551DD2">
              <w:rPr>
                <w:i/>
                <w:iCs/>
              </w:rPr>
              <w:t>game.AliveCounter</w:t>
            </w:r>
            <w:r>
              <w:t xml:space="preserve"> value?</w:t>
            </w:r>
          </w:p>
        </w:tc>
        <w:tc>
          <w:tcPr>
            <w:tcW w:w="5850" w:type="dxa"/>
            <w:tcBorders>
              <w:top w:val="nil"/>
              <w:left w:val="nil"/>
              <w:bottom w:val="single" w:sz="8" w:space="0" w:color="auto"/>
              <w:right w:val="nil"/>
            </w:tcBorders>
          </w:tcPr>
          <w:p w14:paraId="2091FDE6" w14:textId="77777777" w:rsidR="00551DD2" w:rsidRDefault="00551DD2" w:rsidP="00264E70">
            <w:pPr>
              <w:tabs>
                <w:tab w:val="left" w:pos="1419"/>
              </w:tabs>
              <w:rPr>
                <w:sz w:val="24"/>
                <w:szCs w:val="24"/>
              </w:rPr>
            </w:pPr>
          </w:p>
        </w:tc>
      </w:tr>
    </w:tbl>
    <w:p w14:paraId="6A9D953E" w14:textId="3BB131F5" w:rsidR="00975CDC" w:rsidRDefault="00576111" w:rsidP="005D250D">
      <w:pPr>
        <w:pStyle w:val="Heading1"/>
      </w:pPr>
      <w:r>
        <w:br/>
      </w:r>
      <w:r w:rsidR="00975CDC">
        <w:t>Step 7 | Starting / Stopping the Game</w:t>
      </w:r>
    </w:p>
    <w:p w14:paraId="626E084F" w14:textId="77777777" w:rsidR="00420377" w:rsidRDefault="00420377" w:rsidP="00D11971">
      <w:pPr>
        <w:rPr>
          <w:sz w:val="24"/>
          <w:szCs w:val="24"/>
        </w:rPr>
      </w:pPr>
      <w:r>
        <w:rPr>
          <w:sz w:val="24"/>
          <w:szCs w:val="24"/>
        </w:rPr>
        <w:t>In this step you will be adding the final bits of logic to the program to control starting and stopping the simulation.</w:t>
      </w:r>
    </w:p>
    <w:p w14:paraId="321F11E4" w14:textId="7D9A79CC" w:rsidR="00420377" w:rsidRPr="00576111" w:rsidRDefault="00420377" w:rsidP="00576111">
      <w:pPr>
        <w:pStyle w:val="ListParagraph"/>
        <w:numPr>
          <w:ilvl w:val="1"/>
          <w:numId w:val="27"/>
        </w:numPr>
        <w:spacing w:after="0"/>
        <w:rPr>
          <w:sz w:val="24"/>
          <w:szCs w:val="24"/>
        </w:rPr>
      </w:pPr>
      <w:r w:rsidRPr="00576111">
        <w:rPr>
          <w:sz w:val="24"/>
          <w:szCs w:val="24"/>
        </w:rPr>
        <w:t>Present control information to user</w:t>
      </w:r>
      <w:r w:rsidR="00576111">
        <w:rPr>
          <w:sz w:val="24"/>
          <w:szCs w:val="24"/>
        </w:rPr>
        <w:t xml:space="preserve"> (7.1)</w:t>
      </w:r>
    </w:p>
    <w:p w14:paraId="2DDEB144" w14:textId="50F1C004" w:rsidR="00420377" w:rsidRPr="00576111" w:rsidRDefault="00420377" w:rsidP="00576111">
      <w:pPr>
        <w:pStyle w:val="ListParagraph"/>
        <w:numPr>
          <w:ilvl w:val="1"/>
          <w:numId w:val="27"/>
        </w:numPr>
        <w:spacing w:after="0"/>
        <w:rPr>
          <w:sz w:val="24"/>
          <w:szCs w:val="24"/>
        </w:rPr>
      </w:pPr>
      <w:r w:rsidRPr="00576111">
        <w:rPr>
          <w:sz w:val="24"/>
          <w:szCs w:val="24"/>
        </w:rPr>
        <w:t>Hide</w:t>
      </w:r>
      <w:r w:rsidR="002F4A51">
        <w:rPr>
          <w:sz w:val="24"/>
          <w:szCs w:val="24"/>
        </w:rPr>
        <w:t xml:space="preserve"> the</w:t>
      </w:r>
      <w:r w:rsidRPr="00576111">
        <w:rPr>
          <w:sz w:val="24"/>
          <w:szCs w:val="24"/>
        </w:rPr>
        <w:t xml:space="preserve"> cursor and wait for</w:t>
      </w:r>
      <w:r w:rsidR="002F4A51">
        <w:rPr>
          <w:sz w:val="24"/>
          <w:szCs w:val="24"/>
        </w:rPr>
        <w:t xml:space="preserve"> </w:t>
      </w:r>
      <w:r w:rsidR="005A35E7">
        <w:rPr>
          <w:sz w:val="24"/>
          <w:szCs w:val="24"/>
        </w:rPr>
        <w:t xml:space="preserve">the </w:t>
      </w:r>
      <w:r w:rsidR="005A35E7">
        <w:rPr>
          <w:i/>
          <w:iCs/>
          <w:sz w:val="24"/>
          <w:szCs w:val="24"/>
        </w:rPr>
        <w:t xml:space="preserve">enter </w:t>
      </w:r>
      <w:r w:rsidR="005A35E7" w:rsidRPr="006A0C7F">
        <w:rPr>
          <w:sz w:val="24"/>
          <w:szCs w:val="24"/>
        </w:rPr>
        <w:t>key to be pressed</w:t>
      </w:r>
      <w:r w:rsidR="00576111">
        <w:rPr>
          <w:sz w:val="24"/>
          <w:szCs w:val="24"/>
        </w:rPr>
        <w:t xml:space="preserve"> (7.2)</w:t>
      </w:r>
    </w:p>
    <w:p w14:paraId="20B42CE0" w14:textId="02957EEE" w:rsidR="00420377" w:rsidRPr="00576111" w:rsidRDefault="00420377" w:rsidP="00576111">
      <w:pPr>
        <w:pStyle w:val="ListParagraph"/>
        <w:numPr>
          <w:ilvl w:val="1"/>
          <w:numId w:val="27"/>
        </w:numPr>
        <w:spacing w:after="0"/>
        <w:rPr>
          <w:sz w:val="24"/>
          <w:szCs w:val="24"/>
        </w:rPr>
      </w:pPr>
      <w:r w:rsidRPr="00576111">
        <w:rPr>
          <w:sz w:val="24"/>
          <w:szCs w:val="24"/>
        </w:rPr>
        <w:t xml:space="preserve">Add another </w:t>
      </w:r>
      <w:r w:rsidR="00261FBB">
        <w:rPr>
          <w:sz w:val="24"/>
          <w:szCs w:val="24"/>
        </w:rPr>
        <w:t>procedure</w:t>
      </w:r>
      <w:r w:rsidRPr="00576111">
        <w:rPr>
          <w:sz w:val="24"/>
          <w:szCs w:val="24"/>
        </w:rPr>
        <w:t xml:space="preserve"> that runs when </w:t>
      </w:r>
      <w:r w:rsidRPr="00261FBB">
        <w:rPr>
          <w:i/>
          <w:iCs/>
          <w:sz w:val="24"/>
          <w:szCs w:val="24"/>
        </w:rPr>
        <w:t>ctrl</w:t>
      </w:r>
      <w:r w:rsidR="00D10B55">
        <w:rPr>
          <w:i/>
          <w:iCs/>
          <w:sz w:val="24"/>
          <w:szCs w:val="24"/>
        </w:rPr>
        <w:t xml:space="preserve"> + </w:t>
      </w:r>
      <w:r w:rsidRPr="00261FBB">
        <w:rPr>
          <w:i/>
          <w:iCs/>
          <w:sz w:val="24"/>
          <w:szCs w:val="24"/>
        </w:rPr>
        <w:t>c</w:t>
      </w:r>
      <w:r w:rsidRPr="00576111">
        <w:rPr>
          <w:sz w:val="24"/>
          <w:szCs w:val="24"/>
        </w:rPr>
        <w:t xml:space="preserve"> is pressed</w:t>
      </w:r>
      <w:r w:rsidR="00576111">
        <w:rPr>
          <w:sz w:val="24"/>
          <w:szCs w:val="24"/>
        </w:rPr>
        <w:t xml:space="preserve"> (7.3)</w:t>
      </w:r>
    </w:p>
    <w:p w14:paraId="1C9C9A5C" w14:textId="147168EF" w:rsidR="00420377" w:rsidRPr="00576111" w:rsidRDefault="00420377" w:rsidP="00576111">
      <w:pPr>
        <w:pStyle w:val="ListParagraph"/>
        <w:numPr>
          <w:ilvl w:val="1"/>
          <w:numId w:val="27"/>
        </w:numPr>
        <w:spacing w:after="0"/>
        <w:rPr>
          <w:sz w:val="24"/>
          <w:szCs w:val="24"/>
        </w:rPr>
      </w:pPr>
      <w:r w:rsidRPr="00576111">
        <w:rPr>
          <w:sz w:val="24"/>
          <w:szCs w:val="24"/>
        </w:rPr>
        <w:t xml:space="preserve">Add </w:t>
      </w:r>
      <w:r w:rsidR="00953F16">
        <w:rPr>
          <w:sz w:val="24"/>
          <w:szCs w:val="24"/>
        </w:rPr>
        <w:t>code that stops the game</w:t>
      </w:r>
      <w:r w:rsidR="004E3A5D">
        <w:rPr>
          <w:sz w:val="24"/>
          <w:szCs w:val="24"/>
        </w:rPr>
        <w:t xml:space="preserve"> </w:t>
      </w:r>
      <w:r w:rsidR="00576111">
        <w:rPr>
          <w:sz w:val="24"/>
          <w:szCs w:val="24"/>
        </w:rPr>
        <w:t>(7.4)</w:t>
      </w:r>
    </w:p>
    <w:p w14:paraId="25313616" w14:textId="01A563DF" w:rsidR="00420377" w:rsidRPr="00576111" w:rsidRDefault="00420377" w:rsidP="00576111">
      <w:pPr>
        <w:pStyle w:val="ListParagraph"/>
        <w:numPr>
          <w:ilvl w:val="1"/>
          <w:numId w:val="27"/>
        </w:numPr>
        <w:spacing w:after="0"/>
        <w:rPr>
          <w:sz w:val="24"/>
          <w:szCs w:val="24"/>
        </w:rPr>
      </w:pPr>
      <w:r w:rsidRPr="00576111">
        <w:rPr>
          <w:sz w:val="24"/>
          <w:szCs w:val="24"/>
        </w:rPr>
        <w:lastRenderedPageBreak/>
        <w:t xml:space="preserve">Add </w:t>
      </w:r>
      <w:r w:rsidR="00CE380C">
        <w:rPr>
          <w:sz w:val="24"/>
          <w:szCs w:val="24"/>
        </w:rPr>
        <w:t>code that starts the game</w:t>
      </w:r>
      <w:r w:rsidR="00576111">
        <w:rPr>
          <w:sz w:val="24"/>
          <w:szCs w:val="24"/>
        </w:rPr>
        <w:t xml:space="preserve"> (7.5)</w:t>
      </w:r>
    </w:p>
    <w:p w14:paraId="129892BE" w14:textId="177DCB6B" w:rsidR="00420377" w:rsidRDefault="00420377" w:rsidP="00420377">
      <w:pPr>
        <w:spacing w:after="0"/>
        <w:ind w:firstLine="720"/>
        <w:rPr>
          <w:sz w:val="24"/>
          <w:szCs w:val="24"/>
        </w:rPr>
      </w:pPr>
    </w:p>
    <w:p w14:paraId="3ECD11EF" w14:textId="725D7170" w:rsidR="001F64AC" w:rsidRDefault="00420377" w:rsidP="001F64AC">
      <w:pPr>
        <w:pStyle w:val="Heading3"/>
      </w:pPr>
      <w:r w:rsidRPr="001F64AC">
        <w:t>7.1</w:t>
      </w:r>
      <w:r>
        <w:t xml:space="preserve"> | </w:t>
      </w:r>
      <w:r w:rsidR="001F64AC">
        <w:t>Present Control Information</w:t>
      </w:r>
    </w:p>
    <w:p w14:paraId="4FF17FFE" w14:textId="58F9E811" w:rsidR="00420377" w:rsidRDefault="00420377" w:rsidP="00420377">
      <w:pPr>
        <w:spacing w:after="0"/>
        <w:rPr>
          <w:sz w:val="24"/>
          <w:szCs w:val="24"/>
        </w:rPr>
      </w:pPr>
      <w:r>
        <w:rPr>
          <w:sz w:val="24"/>
          <w:szCs w:val="24"/>
        </w:rPr>
        <w:t>In this section you will present text to the user explaining how to start and stop the simulation</w:t>
      </w:r>
      <w:r w:rsidR="00726F35">
        <w:rPr>
          <w:sz w:val="24"/>
          <w:szCs w:val="24"/>
        </w:rPr>
        <w:t xml:space="preserve"> </w:t>
      </w:r>
      <w:r w:rsidR="00726F35" w:rsidRPr="00726F35">
        <w:rPr>
          <w:i/>
          <w:iCs/>
          <w:sz w:val="24"/>
          <w:szCs w:val="24"/>
        </w:rPr>
        <w:t>(on separate lines)</w:t>
      </w:r>
      <w:r w:rsidRPr="00726F35">
        <w:rPr>
          <w:i/>
          <w:iCs/>
          <w:sz w:val="24"/>
          <w:szCs w:val="24"/>
        </w:rPr>
        <w:t>.</w:t>
      </w:r>
      <w:r>
        <w:rPr>
          <w:sz w:val="24"/>
          <w:szCs w:val="24"/>
        </w:rPr>
        <w:t xml:space="preserve"> </w:t>
      </w:r>
      <w:r w:rsidR="00AE54FF">
        <w:rPr>
          <w:sz w:val="24"/>
          <w:szCs w:val="24"/>
        </w:rPr>
        <w:t>This text</w:t>
      </w:r>
      <w:r w:rsidR="00D10B55">
        <w:rPr>
          <w:sz w:val="24"/>
          <w:szCs w:val="24"/>
        </w:rPr>
        <w:t xml:space="preserve"> presented</w:t>
      </w:r>
      <w:r w:rsidR="00AE54FF">
        <w:rPr>
          <w:sz w:val="24"/>
          <w:szCs w:val="24"/>
        </w:rPr>
        <w:t xml:space="preserve"> will </w:t>
      </w:r>
      <w:r w:rsidR="00726F35">
        <w:rPr>
          <w:sz w:val="24"/>
          <w:szCs w:val="24"/>
        </w:rPr>
        <w:t xml:space="preserve">need to </w:t>
      </w:r>
      <w:r w:rsidR="00AE54FF">
        <w:rPr>
          <w:sz w:val="24"/>
          <w:szCs w:val="24"/>
        </w:rPr>
        <w:t xml:space="preserve">be yellow. </w:t>
      </w:r>
      <w:r w:rsidR="00D10B55">
        <w:rPr>
          <w:sz w:val="24"/>
          <w:szCs w:val="24"/>
        </w:rPr>
        <w:t xml:space="preserve">To start the simulation the user should press </w:t>
      </w:r>
      <w:r w:rsidR="00D10B55">
        <w:rPr>
          <w:i/>
          <w:iCs/>
          <w:sz w:val="24"/>
          <w:szCs w:val="24"/>
        </w:rPr>
        <w:t>enter</w:t>
      </w:r>
      <w:r w:rsidR="00D10B55">
        <w:rPr>
          <w:sz w:val="24"/>
          <w:szCs w:val="24"/>
        </w:rPr>
        <w:t xml:space="preserve"> on their keyboard. Further, to stop the simulation, the user should press the key combo </w:t>
      </w:r>
      <w:r w:rsidR="00D10B55" w:rsidRPr="00D10B55">
        <w:rPr>
          <w:i/>
          <w:iCs/>
          <w:sz w:val="24"/>
          <w:szCs w:val="24"/>
        </w:rPr>
        <w:t>ctrl</w:t>
      </w:r>
      <w:r w:rsidR="00D10B55">
        <w:rPr>
          <w:i/>
          <w:iCs/>
          <w:sz w:val="24"/>
          <w:szCs w:val="24"/>
        </w:rPr>
        <w:t xml:space="preserve"> </w:t>
      </w:r>
      <w:r w:rsidR="00D10B55" w:rsidRPr="00D10B55">
        <w:rPr>
          <w:i/>
          <w:iCs/>
          <w:sz w:val="24"/>
          <w:szCs w:val="24"/>
        </w:rPr>
        <w:t>+</w:t>
      </w:r>
      <w:r w:rsidR="00D10B55">
        <w:rPr>
          <w:i/>
          <w:iCs/>
          <w:sz w:val="24"/>
          <w:szCs w:val="24"/>
        </w:rPr>
        <w:t xml:space="preserve"> </w:t>
      </w:r>
      <w:r w:rsidR="00D10B55" w:rsidRPr="00D10B55">
        <w:rPr>
          <w:i/>
          <w:iCs/>
          <w:sz w:val="24"/>
          <w:szCs w:val="24"/>
        </w:rPr>
        <w:t>c</w:t>
      </w:r>
      <w:r w:rsidR="00D10B55">
        <w:rPr>
          <w:sz w:val="24"/>
          <w:szCs w:val="24"/>
        </w:rPr>
        <w:t xml:space="preserve">. </w:t>
      </w:r>
      <w:r w:rsidR="00726F35">
        <w:rPr>
          <w:sz w:val="24"/>
          <w:szCs w:val="24"/>
        </w:rPr>
        <w:t>What three lines of code are responsible for the previously mentioned?</w:t>
      </w:r>
      <w:r w:rsidR="004B7F7A">
        <w:rPr>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549"/>
        <w:gridCol w:w="5850"/>
      </w:tblGrid>
      <w:tr w:rsidR="00726F35" w14:paraId="59A24678" w14:textId="77777777" w:rsidTr="00D10B55">
        <w:tc>
          <w:tcPr>
            <w:tcW w:w="601" w:type="dxa"/>
            <w:shd w:val="clear" w:color="auto" w:fill="404040" w:themeFill="text1" w:themeFillTint="BF"/>
            <w:vAlign w:val="center"/>
          </w:tcPr>
          <w:p w14:paraId="24EE8789" w14:textId="77777777" w:rsidR="00726F35" w:rsidRPr="009F6DD2" w:rsidRDefault="00726F35" w:rsidP="00264E70">
            <w:pPr>
              <w:pStyle w:val="NoSpacing"/>
              <w:rPr>
                <w:color w:val="F79646" w:themeColor="accent6"/>
                <w:sz w:val="36"/>
                <w:szCs w:val="36"/>
              </w:rPr>
            </w:pPr>
            <w:r w:rsidRPr="00B06932">
              <w:rPr>
                <w:color w:val="F79646" w:themeColor="accent6"/>
                <w:sz w:val="36"/>
                <w:szCs w:val="36"/>
              </w:rPr>
              <w:sym w:font="Wingdings" w:char="F0E8"/>
            </w:r>
          </w:p>
        </w:tc>
        <w:tc>
          <w:tcPr>
            <w:tcW w:w="2549" w:type="dxa"/>
          </w:tcPr>
          <w:p w14:paraId="6DD25B73" w14:textId="11121D1A" w:rsidR="00726F35" w:rsidRDefault="00726F35" w:rsidP="00264E70">
            <w:pPr>
              <w:pStyle w:val="NoSpacing"/>
            </w:pPr>
            <w:r>
              <w:t xml:space="preserve">What </w:t>
            </w:r>
            <w:r w:rsidR="00D10B55">
              <w:t>code did you enter to change the console window’s text to yellow?</w:t>
            </w:r>
          </w:p>
        </w:tc>
        <w:tc>
          <w:tcPr>
            <w:tcW w:w="5850" w:type="dxa"/>
            <w:tcBorders>
              <w:bottom w:val="single" w:sz="8" w:space="0" w:color="auto"/>
            </w:tcBorders>
          </w:tcPr>
          <w:p w14:paraId="3A0B2BF6" w14:textId="77777777" w:rsidR="00726F35" w:rsidRDefault="00726F35" w:rsidP="00264E70">
            <w:pPr>
              <w:rPr>
                <w:sz w:val="24"/>
                <w:szCs w:val="24"/>
              </w:rPr>
            </w:pPr>
            <w:r>
              <w:rPr>
                <w:sz w:val="24"/>
                <w:szCs w:val="24"/>
              </w:rPr>
              <w:t xml:space="preserve"> </w:t>
            </w:r>
          </w:p>
        </w:tc>
      </w:tr>
      <w:tr w:rsidR="00726F35" w:rsidRPr="005C0B16" w14:paraId="07BB57A2" w14:textId="77777777" w:rsidTr="00D10B55">
        <w:trPr>
          <w:trHeight w:val="144"/>
        </w:trPr>
        <w:tc>
          <w:tcPr>
            <w:tcW w:w="601" w:type="dxa"/>
            <w:shd w:val="clear" w:color="auto" w:fill="auto"/>
            <w:vAlign w:val="center"/>
          </w:tcPr>
          <w:p w14:paraId="41765C16" w14:textId="77777777" w:rsidR="00726F35" w:rsidRPr="005C0B16" w:rsidRDefault="00726F35" w:rsidP="00264E70">
            <w:pPr>
              <w:pStyle w:val="NoSpacing"/>
              <w:rPr>
                <w:color w:val="F79646" w:themeColor="accent6"/>
                <w:sz w:val="16"/>
                <w:szCs w:val="16"/>
              </w:rPr>
            </w:pPr>
          </w:p>
        </w:tc>
        <w:tc>
          <w:tcPr>
            <w:tcW w:w="2549" w:type="dxa"/>
          </w:tcPr>
          <w:p w14:paraId="74B78072" w14:textId="77777777" w:rsidR="00726F35" w:rsidRPr="005C0B16" w:rsidRDefault="00726F35" w:rsidP="00264E70">
            <w:pPr>
              <w:pStyle w:val="NoSpacing"/>
              <w:rPr>
                <w:sz w:val="16"/>
                <w:szCs w:val="16"/>
              </w:rPr>
            </w:pPr>
          </w:p>
        </w:tc>
        <w:tc>
          <w:tcPr>
            <w:tcW w:w="5850" w:type="dxa"/>
            <w:tcBorders>
              <w:top w:val="single" w:sz="8" w:space="0" w:color="auto"/>
            </w:tcBorders>
          </w:tcPr>
          <w:p w14:paraId="3EC7880E" w14:textId="77777777" w:rsidR="00726F35" w:rsidRPr="005C0B16" w:rsidRDefault="00726F35" w:rsidP="00264E70">
            <w:pPr>
              <w:rPr>
                <w:sz w:val="16"/>
                <w:szCs w:val="16"/>
              </w:rPr>
            </w:pPr>
          </w:p>
        </w:tc>
      </w:tr>
      <w:tr w:rsidR="00726F35" w14:paraId="3A59E0F3" w14:textId="77777777" w:rsidTr="00D10B55">
        <w:tc>
          <w:tcPr>
            <w:tcW w:w="601" w:type="dxa"/>
            <w:shd w:val="clear" w:color="auto" w:fill="404040" w:themeFill="text1" w:themeFillTint="BF"/>
            <w:vAlign w:val="center"/>
          </w:tcPr>
          <w:p w14:paraId="391D8D76" w14:textId="77777777" w:rsidR="00726F35" w:rsidRPr="00B06932" w:rsidRDefault="00726F35" w:rsidP="00264E70">
            <w:pPr>
              <w:pStyle w:val="NoSpacing"/>
              <w:rPr>
                <w:color w:val="F79646" w:themeColor="accent6"/>
                <w:sz w:val="36"/>
                <w:szCs w:val="36"/>
              </w:rPr>
            </w:pPr>
            <w:r w:rsidRPr="00156236">
              <w:rPr>
                <w:color w:val="F79646" w:themeColor="accent6"/>
                <w:sz w:val="36"/>
                <w:szCs w:val="36"/>
              </w:rPr>
              <w:sym w:font="Wingdings" w:char="F0E8"/>
            </w:r>
          </w:p>
        </w:tc>
        <w:tc>
          <w:tcPr>
            <w:tcW w:w="2549" w:type="dxa"/>
          </w:tcPr>
          <w:p w14:paraId="3DC8B6C4" w14:textId="5EAB90CF" w:rsidR="00726F35" w:rsidRPr="00D10B55" w:rsidRDefault="00D10B55" w:rsidP="00264E70">
            <w:pPr>
              <w:pStyle w:val="NoSpacing"/>
            </w:pPr>
            <w:r>
              <w:t xml:space="preserve">What </w:t>
            </w:r>
            <w:r w:rsidR="0011214A">
              <w:t>command</w:t>
            </w:r>
            <w:r>
              <w:t xml:space="preserve"> did you enter to inform the user that pressing </w:t>
            </w:r>
            <w:r>
              <w:rPr>
                <w:i/>
                <w:iCs/>
              </w:rPr>
              <w:t>ctrl + c</w:t>
            </w:r>
            <w:r>
              <w:t xml:space="preserve"> will stop the simulation?</w:t>
            </w:r>
          </w:p>
        </w:tc>
        <w:tc>
          <w:tcPr>
            <w:tcW w:w="5850" w:type="dxa"/>
            <w:tcBorders>
              <w:bottom w:val="single" w:sz="8" w:space="0" w:color="auto"/>
            </w:tcBorders>
          </w:tcPr>
          <w:p w14:paraId="5818614E" w14:textId="77777777" w:rsidR="00726F35" w:rsidRDefault="00726F35" w:rsidP="00264E70">
            <w:pPr>
              <w:rPr>
                <w:sz w:val="24"/>
                <w:szCs w:val="24"/>
              </w:rPr>
            </w:pPr>
          </w:p>
        </w:tc>
      </w:tr>
      <w:tr w:rsidR="00726F35" w:rsidRPr="005C0B16" w14:paraId="7F046C5E" w14:textId="77777777" w:rsidTr="00D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2517AE89" w14:textId="77777777" w:rsidR="00726F35" w:rsidRPr="005C0B16" w:rsidRDefault="00726F35" w:rsidP="00264E70">
            <w:pPr>
              <w:pStyle w:val="NoSpacing"/>
              <w:rPr>
                <w:color w:val="F79646" w:themeColor="accent6"/>
                <w:sz w:val="16"/>
                <w:szCs w:val="16"/>
              </w:rPr>
            </w:pPr>
          </w:p>
        </w:tc>
        <w:tc>
          <w:tcPr>
            <w:tcW w:w="2549" w:type="dxa"/>
            <w:tcBorders>
              <w:top w:val="nil"/>
              <w:left w:val="nil"/>
              <w:bottom w:val="nil"/>
              <w:right w:val="nil"/>
            </w:tcBorders>
          </w:tcPr>
          <w:p w14:paraId="188F7299" w14:textId="77777777" w:rsidR="00726F35" w:rsidRPr="005C0B16" w:rsidRDefault="00726F35" w:rsidP="00264E70">
            <w:pPr>
              <w:pStyle w:val="NoSpacing"/>
              <w:rPr>
                <w:sz w:val="16"/>
                <w:szCs w:val="16"/>
              </w:rPr>
            </w:pPr>
          </w:p>
        </w:tc>
        <w:tc>
          <w:tcPr>
            <w:tcW w:w="5850" w:type="dxa"/>
            <w:tcBorders>
              <w:top w:val="single" w:sz="8" w:space="0" w:color="auto"/>
              <w:left w:val="nil"/>
              <w:bottom w:val="nil"/>
              <w:right w:val="nil"/>
            </w:tcBorders>
          </w:tcPr>
          <w:p w14:paraId="522C0D3B" w14:textId="77777777" w:rsidR="00726F35" w:rsidRPr="005C0B16" w:rsidRDefault="00726F35" w:rsidP="00264E70">
            <w:pPr>
              <w:rPr>
                <w:sz w:val="16"/>
                <w:szCs w:val="16"/>
              </w:rPr>
            </w:pPr>
          </w:p>
        </w:tc>
      </w:tr>
      <w:tr w:rsidR="00726F35" w14:paraId="2B959DF6" w14:textId="77777777" w:rsidTr="00D10B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67BE4D7A" w14:textId="77777777" w:rsidR="00726F35" w:rsidRPr="00B06932" w:rsidRDefault="00726F35" w:rsidP="00264E70">
            <w:pPr>
              <w:pStyle w:val="NoSpacing"/>
              <w:jc w:val="center"/>
              <w:rPr>
                <w:color w:val="F79646" w:themeColor="accent6"/>
                <w:sz w:val="36"/>
                <w:szCs w:val="36"/>
              </w:rPr>
            </w:pPr>
            <w:r w:rsidRPr="00156236">
              <w:rPr>
                <w:color w:val="F79646" w:themeColor="accent6"/>
                <w:sz w:val="36"/>
                <w:szCs w:val="36"/>
              </w:rPr>
              <w:sym w:font="Wingdings" w:char="F0E8"/>
            </w:r>
          </w:p>
        </w:tc>
        <w:tc>
          <w:tcPr>
            <w:tcW w:w="2549" w:type="dxa"/>
            <w:tcBorders>
              <w:top w:val="nil"/>
              <w:bottom w:val="nil"/>
              <w:right w:val="nil"/>
            </w:tcBorders>
          </w:tcPr>
          <w:p w14:paraId="0AAF40ED" w14:textId="7C769B41" w:rsidR="00726F35" w:rsidRPr="00D10B55" w:rsidRDefault="00D10B55" w:rsidP="00264E70">
            <w:pPr>
              <w:pStyle w:val="NoSpacing"/>
            </w:pPr>
            <w:r>
              <w:t xml:space="preserve">What </w:t>
            </w:r>
            <w:r w:rsidR="0011214A">
              <w:t xml:space="preserve">command </w:t>
            </w:r>
            <w:r>
              <w:t xml:space="preserve">did you enter to inform the user that pressing </w:t>
            </w:r>
            <w:r>
              <w:rPr>
                <w:i/>
                <w:iCs/>
              </w:rPr>
              <w:t xml:space="preserve">enter </w:t>
            </w:r>
            <w:r>
              <w:t>will start the simulation?</w:t>
            </w:r>
          </w:p>
        </w:tc>
        <w:tc>
          <w:tcPr>
            <w:tcW w:w="5850" w:type="dxa"/>
            <w:tcBorders>
              <w:top w:val="nil"/>
              <w:left w:val="nil"/>
              <w:bottom w:val="single" w:sz="8" w:space="0" w:color="auto"/>
              <w:right w:val="nil"/>
            </w:tcBorders>
          </w:tcPr>
          <w:p w14:paraId="005A8464" w14:textId="77777777" w:rsidR="00726F35" w:rsidRDefault="00726F35" w:rsidP="00264E70">
            <w:pPr>
              <w:tabs>
                <w:tab w:val="left" w:pos="1419"/>
              </w:tabs>
              <w:rPr>
                <w:sz w:val="24"/>
                <w:szCs w:val="24"/>
              </w:rPr>
            </w:pPr>
          </w:p>
        </w:tc>
      </w:tr>
    </w:tbl>
    <w:p w14:paraId="3BA31F46" w14:textId="2E5A1989" w:rsidR="00AE54FF" w:rsidRDefault="00AE54FF" w:rsidP="00420377">
      <w:pPr>
        <w:spacing w:after="0"/>
        <w:rPr>
          <w:sz w:val="24"/>
          <w:szCs w:val="24"/>
        </w:rPr>
      </w:pPr>
    </w:p>
    <w:p w14:paraId="77EBF6F5" w14:textId="65E8D940" w:rsidR="002F4A51" w:rsidRDefault="00AE54FF" w:rsidP="005E7B37">
      <w:pPr>
        <w:pStyle w:val="Heading3"/>
      </w:pPr>
      <w:r w:rsidRPr="004B7F7A">
        <w:t>7.2</w:t>
      </w:r>
      <w:r>
        <w:t xml:space="preserve"> | </w:t>
      </w:r>
      <w:r w:rsidR="008C74B3">
        <w:t>Hiding the Cursor and Waiting</w:t>
      </w:r>
    </w:p>
    <w:p w14:paraId="51925A23" w14:textId="53984E00" w:rsidR="00AE54FF" w:rsidRDefault="005E7B37" w:rsidP="00420377">
      <w:pPr>
        <w:spacing w:after="0"/>
        <w:rPr>
          <w:sz w:val="24"/>
          <w:szCs w:val="24"/>
        </w:rPr>
      </w:pPr>
      <w:r>
        <w:rPr>
          <w:sz w:val="24"/>
          <w:szCs w:val="24"/>
        </w:rPr>
        <w:t>In this section</w:t>
      </w:r>
      <w:r w:rsidR="00AE54FF">
        <w:rPr>
          <w:sz w:val="24"/>
          <w:szCs w:val="24"/>
        </w:rPr>
        <w:t xml:space="preserve"> </w:t>
      </w:r>
      <w:r>
        <w:rPr>
          <w:sz w:val="24"/>
          <w:szCs w:val="24"/>
        </w:rPr>
        <w:t>you will add code to</w:t>
      </w:r>
      <w:r w:rsidR="00AE54FF">
        <w:rPr>
          <w:sz w:val="24"/>
          <w:szCs w:val="24"/>
        </w:rPr>
        <w:t xml:space="preserve"> hide the user’s cursor in the console window and </w:t>
      </w:r>
      <w:r>
        <w:rPr>
          <w:sz w:val="24"/>
          <w:szCs w:val="24"/>
        </w:rPr>
        <w:t xml:space="preserve">then </w:t>
      </w:r>
      <w:r w:rsidR="00AE54FF">
        <w:rPr>
          <w:sz w:val="24"/>
          <w:szCs w:val="24"/>
        </w:rPr>
        <w:t xml:space="preserve">wait for user to press the </w:t>
      </w:r>
      <w:r w:rsidR="00AE54FF" w:rsidRPr="005E7B37">
        <w:rPr>
          <w:i/>
          <w:iCs/>
          <w:sz w:val="24"/>
          <w:szCs w:val="24"/>
        </w:rPr>
        <w:t>enter</w:t>
      </w:r>
      <w:r w:rsidR="00AE54FF">
        <w:rPr>
          <w:sz w:val="24"/>
          <w:szCs w:val="24"/>
        </w:rPr>
        <w:t xml:space="preserve"> key to start the simulation. What two lines of code are responsible for this?</w:t>
      </w:r>
      <w:r w:rsidR="004B7F7A">
        <w:rPr>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549"/>
        <w:gridCol w:w="5850"/>
      </w:tblGrid>
      <w:tr w:rsidR="004B7F7A" w14:paraId="357115BA" w14:textId="77777777" w:rsidTr="00264E70">
        <w:tc>
          <w:tcPr>
            <w:tcW w:w="601" w:type="dxa"/>
            <w:shd w:val="clear" w:color="auto" w:fill="404040" w:themeFill="text1" w:themeFillTint="BF"/>
            <w:vAlign w:val="center"/>
          </w:tcPr>
          <w:p w14:paraId="3848BC85" w14:textId="77777777" w:rsidR="004B7F7A" w:rsidRPr="009F6DD2" w:rsidRDefault="004B7F7A" w:rsidP="00264E70">
            <w:pPr>
              <w:pStyle w:val="NoSpacing"/>
              <w:rPr>
                <w:color w:val="F79646" w:themeColor="accent6"/>
                <w:sz w:val="36"/>
                <w:szCs w:val="36"/>
              </w:rPr>
            </w:pPr>
            <w:r w:rsidRPr="00B06932">
              <w:rPr>
                <w:color w:val="F79646" w:themeColor="accent6"/>
                <w:sz w:val="36"/>
                <w:szCs w:val="36"/>
              </w:rPr>
              <w:sym w:font="Wingdings" w:char="F0E8"/>
            </w:r>
          </w:p>
        </w:tc>
        <w:tc>
          <w:tcPr>
            <w:tcW w:w="2549" w:type="dxa"/>
          </w:tcPr>
          <w:p w14:paraId="59750159" w14:textId="2B4F92E4" w:rsidR="004B7F7A" w:rsidRDefault="00CA6616" w:rsidP="00264E70">
            <w:pPr>
              <w:pStyle w:val="NoSpacing"/>
            </w:pPr>
            <w:r>
              <w:t>What code did you enter to set the cursor’s visibility to invisible?</w:t>
            </w:r>
          </w:p>
        </w:tc>
        <w:tc>
          <w:tcPr>
            <w:tcW w:w="5850" w:type="dxa"/>
            <w:tcBorders>
              <w:bottom w:val="single" w:sz="8" w:space="0" w:color="auto"/>
            </w:tcBorders>
          </w:tcPr>
          <w:p w14:paraId="78C194A9" w14:textId="77777777" w:rsidR="004B7F7A" w:rsidRDefault="004B7F7A" w:rsidP="00264E70">
            <w:pPr>
              <w:rPr>
                <w:sz w:val="24"/>
                <w:szCs w:val="24"/>
              </w:rPr>
            </w:pPr>
            <w:r>
              <w:rPr>
                <w:sz w:val="24"/>
                <w:szCs w:val="24"/>
              </w:rPr>
              <w:t xml:space="preserve"> </w:t>
            </w:r>
          </w:p>
        </w:tc>
      </w:tr>
      <w:tr w:rsidR="004B7F7A" w:rsidRPr="005C0B16" w14:paraId="3AAAB9CA" w14:textId="77777777" w:rsidTr="00264E70">
        <w:trPr>
          <w:trHeight w:val="144"/>
        </w:trPr>
        <w:tc>
          <w:tcPr>
            <w:tcW w:w="601" w:type="dxa"/>
            <w:shd w:val="clear" w:color="auto" w:fill="auto"/>
            <w:vAlign w:val="center"/>
          </w:tcPr>
          <w:p w14:paraId="4E5B3DA3" w14:textId="77777777" w:rsidR="004B7F7A" w:rsidRPr="005C0B16" w:rsidRDefault="004B7F7A" w:rsidP="00264E70">
            <w:pPr>
              <w:pStyle w:val="NoSpacing"/>
              <w:rPr>
                <w:color w:val="F79646" w:themeColor="accent6"/>
                <w:sz w:val="16"/>
                <w:szCs w:val="16"/>
              </w:rPr>
            </w:pPr>
          </w:p>
        </w:tc>
        <w:tc>
          <w:tcPr>
            <w:tcW w:w="2549" w:type="dxa"/>
          </w:tcPr>
          <w:p w14:paraId="1D58717B" w14:textId="77777777" w:rsidR="004B7F7A" w:rsidRPr="005C0B16" w:rsidRDefault="004B7F7A" w:rsidP="00264E70">
            <w:pPr>
              <w:pStyle w:val="NoSpacing"/>
              <w:rPr>
                <w:sz w:val="16"/>
                <w:szCs w:val="16"/>
              </w:rPr>
            </w:pPr>
          </w:p>
        </w:tc>
        <w:tc>
          <w:tcPr>
            <w:tcW w:w="5850" w:type="dxa"/>
            <w:tcBorders>
              <w:top w:val="single" w:sz="8" w:space="0" w:color="auto"/>
            </w:tcBorders>
          </w:tcPr>
          <w:p w14:paraId="6506384C" w14:textId="77777777" w:rsidR="004B7F7A" w:rsidRPr="005C0B16" w:rsidRDefault="004B7F7A" w:rsidP="00264E70">
            <w:pPr>
              <w:rPr>
                <w:sz w:val="16"/>
                <w:szCs w:val="16"/>
              </w:rPr>
            </w:pPr>
          </w:p>
        </w:tc>
      </w:tr>
      <w:tr w:rsidR="004B7F7A" w14:paraId="66519C8C" w14:textId="77777777" w:rsidTr="00264E70">
        <w:tc>
          <w:tcPr>
            <w:tcW w:w="601" w:type="dxa"/>
            <w:shd w:val="clear" w:color="auto" w:fill="404040" w:themeFill="text1" w:themeFillTint="BF"/>
            <w:vAlign w:val="center"/>
          </w:tcPr>
          <w:p w14:paraId="42A64FBA" w14:textId="77777777" w:rsidR="004B7F7A" w:rsidRPr="00B06932" w:rsidRDefault="004B7F7A" w:rsidP="00264E70">
            <w:pPr>
              <w:pStyle w:val="NoSpacing"/>
              <w:rPr>
                <w:color w:val="F79646" w:themeColor="accent6"/>
                <w:sz w:val="36"/>
                <w:szCs w:val="36"/>
              </w:rPr>
            </w:pPr>
            <w:r w:rsidRPr="00156236">
              <w:rPr>
                <w:color w:val="F79646" w:themeColor="accent6"/>
                <w:sz w:val="36"/>
                <w:szCs w:val="36"/>
              </w:rPr>
              <w:sym w:font="Wingdings" w:char="F0E8"/>
            </w:r>
          </w:p>
        </w:tc>
        <w:tc>
          <w:tcPr>
            <w:tcW w:w="2549" w:type="dxa"/>
          </w:tcPr>
          <w:p w14:paraId="014D6824" w14:textId="60481A18" w:rsidR="004B7F7A" w:rsidRPr="00D10B55" w:rsidRDefault="00CA6616" w:rsidP="00264E70">
            <w:pPr>
              <w:pStyle w:val="NoSpacing"/>
            </w:pPr>
            <w:r>
              <w:t xml:space="preserve">What </w:t>
            </w:r>
            <w:r w:rsidR="00F16680">
              <w:t xml:space="preserve">command did you enter to make execution halt until </w:t>
            </w:r>
            <w:r w:rsidR="003F0D16">
              <w:t xml:space="preserve">the </w:t>
            </w:r>
            <w:r w:rsidR="00F16680" w:rsidRPr="00F16680">
              <w:rPr>
                <w:i/>
                <w:iCs/>
              </w:rPr>
              <w:t>enter</w:t>
            </w:r>
            <w:r w:rsidR="00F16680">
              <w:t xml:space="preserve"> </w:t>
            </w:r>
            <w:r w:rsidR="003F0D16">
              <w:t xml:space="preserve">key </w:t>
            </w:r>
            <w:r w:rsidR="00F16680">
              <w:t>is pressed?</w:t>
            </w:r>
          </w:p>
        </w:tc>
        <w:tc>
          <w:tcPr>
            <w:tcW w:w="5850" w:type="dxa"/>
            <w:tcBorders>
              <w:bottom w:val="single" w:sz="8" w:space="0" w:color="auto"/>
            </w:tcBorders>
          </w:tcPr>
          <w:p w14:paraId="11A0F131" w14:textId="77777777" w:rsidR="004B7F7A" w:rsidRDefault="004B7F7A" w:rsidP="00264E70">
            <w:pPr>
              <w:rPr>
                <w:sz w:val="24"/>
                <w:szCs w:val="24"/>
              </w:rPr>
            </w:pPr>
          </w:p>
        </w:tc>
      </w:tr>
    </w:tbl>
    <w:p w14:paraId="0B557ED8" w14:textId="77777777" w:rsidR="002F4A51" w:rsidRDefault="002F4A51" w:rsidP="00420377">
      <w:pPr>
        <w:spacing w:after="0"/>
        <w:rPr>
          <w:sz w:val="24"/>
          <w:szCs w:val="24"/>
        </w:rPr>
      </w:pPr>
    </w:p>
    <w:p w14:paraId="1A964785" w14:textId="31489043" w:rsidR="006A6590" w:rsidRDefault="00AE54FF" w:rsidP="006A6590">
      <w:pPr>
        <w:pStyle w:val="Heading3"/>
      </w:pPr>
      <w:r w:rsidRPr="006A6590">
        <w:t>7.3</w:t>
      </w:r>
      <w:r>
        <w:t xml:space="preserve"> | </w:t>
      </w:r>
      <w:r w:rsidR="006A6590">
        <w:t>Stop Simulation Procedure</w:t>
      </w:r>
    </w:p>
    <w:p w14:paraId="700BFEEC" w14:textId="5AA86923" w:rsidR="00307A3A" w:rsidRDefault="00BA15CD" w:rsidP="00AE54FF">
      <w:pPr>
        <w:spacing w:after="0"/>
        <w:rPr>
          <w:sz w:val="24"/>
          <w:szCs w:val="24"/>
        </w:rPr>
      </w:pPr>
      <w:r>
        <w:rPr>
          <w:sz w:val="24"/>
          <w:szCs w:val="24"/>
        </w:rPr>
        <w:t xml:space="preserve">Here </w:t>
      </w:r>
      <w:r w:rsidR="00AE54FF">
        <w:rPr>
          <w:sz w:val="24"/>
          <w:szCs w:val="24"/>
        </w:rPr>
        <w:t xml:space="preserve">you will add </w:t>
      </w:r>
      <w:r>
        <w:rPr>
          <w:sz w:val="24"/>
          <w:szCs w:val="24"/>
        </w:rPr>
        <w:t xml:space="preserve">another procedure that is executed when </w:t>
      </w:r>
      <w:r w:rsidRPr="00BA15CD">
        <w:rPr>
          <w:i/>
          <w:iCs/>
          <w:sz w:val="24"/>
          <w:szCs w:val="24"/>
        </w:rPr>
        <w:t>ctrl + c</w:t>
      </w:r>
      <w:r>
        <w:rPr>
          <w:sz w:val="24"/>
          <w:szCs w:val="24"/>
        </w:rPr>
        <w:t xml:space="preserve"> is pressed</w:t>
      </w:r>
      <w:r w:rsidR="00AE54FF">
        <w:rPr>
          <w:sz w:val="24"/>
          <w:szCs w:val="24"/>
        </w:rPr>
        <w:t xml:space="preserve">. </w:t>
      </w:r>
      <w:r w:rsidR="0092452E">
        <w:rPr>
          <w:sz w:val="24"/>
          <w:szCs w:val="24"/>
        </w:rPr>
        <w:t xml:space="preserve">Unlike the previous procedure you </w:t>
      </w:r>
      <w:r w:rsidR="009F5B9A">
        <w:rPr>
          <w:sz w:val="24"/>
          <w:szCs w:val="24"/>
        </w:rPr>
        <w:t>wrote</w:t>
      </w:r>
      <w:r w:rsidR="0092452E">
        <w:rPr>
          <w:sz w:val="24"/>
          <w:szCs w:val="24"/>
        </w:rPr>
        <w:t xml:space="preserve"> in </w:t>
      </w:r>
      <w:r w:rsidR="0092452E" w:rsidRPr="0092452E">
        <w:rPr>
          <w:i/>
          <w:iCs/>
          <w:sz w:val="24"/>
          <w:szCs w:val="24"/>
        </w:rPr>
        <w:t>6.1</w:t>
      </w:r>
      <w:r w:rsidR="0092452E">
        <w:rPr>
          <w:sz w:val="24"/>
          <w:szCs w:val="24"/>
        </w:rPr>
        <w:t xml:space="preserve"> this one is a little different in appearance</w:t>
      </w:r>
      <w:r w:rsidR="00AE54FF">
        <w:rPr>
          <w:sz w:val="24"/>
          <w:szCs w:val="24"/>
        </w:rPr>
        <w:t>.</w:t>
      </w:r>
      <w:r w:rsidR="000405F3">
        <w:rPr>
          <w:sz w:val="24"/>
          <w:szCs w:val="24"/>
        </w:rPr>
        <w:t xml:space="preserve"> What three lines </w:t>
      </w:r>
      <w:r w:rsidR="000405F3">
        <w:rPr>
          <w:sz w:val="24"/>
          <w:szCs w:val="24"/>
        </w:rPr>
        <w:lastRenderedPageBreak/>
        <w:t>of code will create this procedure?</w:t>
      </w:r>
      <w:r w:rsidR="00307A3A">
        <w:rPr>
          <w:sz w:val="24"/>
          <w:szCs w:val="24"/>
        </w:rPr>
        <w:br/>
      </w:r>
    </w:p>
    <w:tbl>
      <w:tblPr>
        <w:tblStyle w:val="TableGrid"/>
        <w:tblW w:w="0" w:type="auto"/>
        <w:tblInd w:w="-5" w:type="dxa"/>
        <w:tblLook w:val="04A0" w:firstRow="1" w:lastRow="0" w:firstColumn="1" w:lastColumn="0" w:noHBand="0" w:noVBand="1"/>
      </w:tblPr>
      <w:tblGrid>
        <w:gridCol w:w="715"/>
        <w:gridCol w:w="8635"/>
      </w:tblGrid>
      <w:tr w:rsidR="00307A3A" w:rsidRPr="00A51F98" w14:paraId="36F33211" w14:textId="77777777" w:rsidTr="00264E70">
        <w:trPr>
          <w:trHeight w:val="455"/>
        </w:trPr>
        <w:tc>
          <w:tcPr>
            <w:tcW w:w="715" w:type="dxa"/>
            <w:tcBorders>
              <w:right w:val="nil"/>
            </w:tcBorders>
            <w:shd w:val="clear" w:color="auto" w:fill="000000" w:themeFill="text1"/>
            <w:vAlign w:val="center"/>
          </w:tcPr>
          <w:p w14:paraId="173F8B70" w14:textId="77777777" w:rsidR="00307A3A" w:rsidRPr="0016798A" w:rsidRDefault="00307A3A" w:rsidP="00264E70">
            <w:pPr>
              <w:pStyle w:val="NoSpacing"/>
              <w:rPr>
                <w:b/>
                <w:bCs/>
              </w:rPr>
            </w:pPr>
            <w:r>
              <w:rPr>
                <w:b/>
                <w:bCs/>
                <w:color w:val="F79646" w:themeColor="accent6"/>
                <w:sz w:val="32"/>
                <w:szCs w:val="32"/>
              </w:rPr>
              <w:t>Tip</w:t>
            </w:r>
          </w:p>
        </w:tc>
        <w:tc>
          <w:tcPr>
            <w:tcW w:w="8635" w:type="dxa"/>
            <w:tcBorders>
              <w:top w:val="nil"/>
              <w:left w:val="nil"/>
              <w:bottom w:val="nil"/>
              <w:right w:val="nil"/>
            </w:tcBorders>
            <w:vAlign w:val="center"/>
          </w:tcPr>
          <w:p w14:paraId="7BD50A25" w14:textId="0E74FAE0" w:rsidR="00307A3A" w:rsidRPr="00307A3A" w:rsidRDefault="00307A3A" w:rsidP="00264E70">
            <w:pPr>
              <w:pStyle w:val="NoSpacing"/>
            </w:pPr>
            <w:r w:rsidRPr="00307A3A">
              <w:rPr>
                <w:i/>
                <w:iCs/>
              </w:rPr>
              <w:t>Ctrl + C</w:t>
            </w:r>
            <w:r>
              <w:rPr>
                <w:i/>
                <w:iCs/>
              </w:rPr>
              <w:t xml:space="preserve"> </w:t>
            </w:r>
            <w:r>
              <w:t xml:space="preserve">is also known as a </w:t>
            </w:r>
            <w:r w:rsidRPr="00307A3A">
              <w:rPr>
                <w:i/>
                <w:iCs/>
              </w:rPr>
              <w:t>Cancel Key</w:t>
            </w:r>
            <w:r>
              <w:t xml:space="preserve"> which can be used to </w:t>
            </w:r>
            <w:r w:rsidR="001815BC">
              <w:t>stop running programs.</w:t>
            </w:r>
          </w:p>
        </w:tc>
      </w:tr>
    </w:tbl>
    <w:p w14:paraId="642105F8" w14:textId="1BF35DA0" w:rsidR="00307A3A" w:rsidRDefault="00307A3A" w:rsidP="00AE54FF">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269"/>
        <w:gridCol w:w="5130"/>
      </w:tblGrid>
      <w:tr w:rsidR="00307A3A" w14:paraId="1C2ABE71" w14:textId="77777777" w:rsidTr="000F0358">
        <w:tc>
          <w:tcPr>
            <w:tcW w:w="601" w:type="dxa"/>
            <w:shd w:val="clear" w:color="auto" w:fill="404040" w:themeFill="text1" w:themeFillTint="BF"/>
            <w:vAlign w:val="center"/>
          </w:tcPr>
          <w:p w14:paraId="4C90B8C3" w14:textId="3272122A" w:rsidR="00307A3A" w:rsidRPr="009F6DD2" w:rsidRDefault="00307A3A" w:rsidP="00264E70">
            <w:pPr>
              <w:pStyle w:val="NoSpacing"/>
              <w:rPr>
                <w:color w:val="F79646" w:themeColor="accent6"/>
                <w:sz w:val="36"/>
                <w:szCs w:val="36"/>
              </w:rPr>
            </w:pPr>
            <w:r w:rsidRPr="00B06932">
              <w:rPr>
                <w:color w:val="F79646" w:themeColor="accent6"/>
                <w:sz w:val="36"/>
                <w:szCs w:val="36"/>
              </w:rPr>
              <w:sym w:font="Wingdings" w:char="F0E8"/>
            </w:r>
          </w:p>
        </w:tc>
        <w:tc>
          <w:tcPr>
            <w:tcW w:w="3269" w:type="dxa"/>
          </w:tcPr>
          <w:p w14:paraId="670CFFF5" w14:textId="1537383C" w:rsidR="00307A3A" w:rsidRPr="000172A5" w:rsidRDefault="00307A3A" w:rsidP="00264E70">
            <w:pPr>
              <w:pStyle w:val="NoSpacing"/>
            </w:pPr>
            <w:r>
              <w:t xml:space="preserve">What code did you write to </w:t>
            </w:r>
            <w:r w:rsidR="000172A5">
              <w:t xml:space="preserve">attach a procedure to the </w:t>
            </w:r>
            <w:r w:rsidR="000172A5">
              <w:rPr>
                <w:i/>
                <w:iCs/>
              </w:rPr>
              <w:t>CancelKeyPress</w:t>
            </w:r>
            <w:r w:rsidR="000172A5">
              <w:t xml:space="preserve"> or </w:t>
            </w:r>
            <w:r w:rsidR="000172A5" w:rsidRPr="000172A5">
              <w:rPr>
                <w:i/>
                <w:iCs/>
              </w:rPr>
              <w:t>ctrl + c</w:t>
            </w:r>
            <w:r w:rsidR="000172A5">
              <w:t>?</w:t>
            </w:r>
          </w:p>
        </w:tc>
        <w:tc>
          <w:tcPr>
            <w:tcW w:w="5130" w:type="dxa"/>
            <w:tcBorders>
              <w:bottom w:val="single" w:sz="8" w:space="0" w:color="auto"/>
            </w:tcBorders>
          </w:tcPr>
          <w:p w14:paraId="78C44227" w14:textId="77777777" w:rsidR="00307A3A" w:rsidRDefault="00307A3A" w:rsidP="00264E70">
            <w:pPr>
              <w:rPr>
                <w:sz w:val="24"/>
                <w:szCs w:val="24"/>
              </w:rPr>
            </w:pPr>
            <w:r>
              <w:rPr>
                <w:sz w:val="24"/>
                <w:szCs w:val="24"/>
              </w:rPr>
              <w:t xml:space="preserve"> </w:t>
            </w:r>
          </w:p>
        </w:tc>
      </w:tr>
      <w:tr w:rsidR="00307A3A" w:rsidRPr="005C0B16" w14:paraId="5D7ACF4E" w14:textId="77777777" w:rsidTr="000F0358">
        <w:trPr>
          <w:trHeight w:val="144"/>
        </w:trPr>
        <w:tc>
          <w:tcPr>
            <w:tcW w:w="601" w:type="dxa"/>
            <w:shd w:val="clear" w:color="auto" w:fill="auto"/>
            <w:vAlign w:val="center"/>
          </w:tcPr>
          <w:p w14:paraId="2ED8BAA9" w14:textId="77777777" w:rsidR="00307A3A" w:rsidRPr="005C0B16" w:rsidRDefault="00307A3A" w:rsidP="00264E70">
            <w:pPr>
              <w:pStyle w:val="NoSpacing"/>
              <w:rPr>
                <w:color w:val="F79646" w:themeColor="accent6"/>
                <w:sz w:val="16"/>
                <w:szCs w:val="16"/>
              </w:rPr>
            </w:pPr>
          </w:p>
        </w:tc>
        <w:tc>
          <w:tcPr>
            <w:tcW w:w="3269" w:type="dxa"/>
          </w:tcPr>
          <w:p w14:paraId="4B7DB56B" w14:textId="77777777" w:rsidR="00307A3A" w:rsidRPr="005C0B16" w:rsidRDefault="00307A3A" w:rsidP="00264E70">
            <w:pPr>
              <w:pStyle w:val="NoSpacing"/>
              <w:rPr>
                <w:sz w:val="16"/>
                <w:szCs w:val="16"/>
              </w:rPr>
            </w:pPr>
          </w:p>
        </w:tc>
        <w:tc>
          <w:tcPr>
            <w:tcW w:w="5130" w:type="dxa"/>
            <w:tcBorders>
              <w:top w:val="single" w:sz="8" w:space="0" w:color="auto"/>
            </w:tcBorders>
          </w:tcPr>
          <w:p w14:paraId="30A5A369" w14:textId="77777777" w:rsidR="00307A3A" w:rsidRPr="005C0B16" w:rsidRDefault="00307A3A" w:rsidP="00264E70">
            <w:pPr>
              <w:rPr>
                <w:sz w:val="16"/>
                <w:szCs w:val="16"/>
              </w:rPr>
            </w:pPr>
          </w:p>
        </w:tc>
      </w:tr>
      <w:tr w:rsidR="00307A3A" w14:paraId="650920DE" w14:textId="77777777" w:rsidTr="000F0358">
        <w:tc>
          <w:tcPr>
            <w:tcW w:w="601" w:type="dxa"/>
            <w:shd w:val="clear" w:color="auto" w:fill="404040" w:themeFill="text1" w:themeFillTint="BF"/>
            <w:vAlign w:val="center"/>
          </w:tcPr>
          <w:p w14:paraId="4B6FCD36" w14:textId="77777777" w:rsidR="00307A3A" w:rsidRPr="00B06932" w:rsidRDefault="00307A3A" w:rsidP="00264E70">
            <w:pPr>
              <w:pStyle w:val="NoSpacing"/>
              <w:rPr>
                <w:color w:val="F79646" w:themeColor="accent6"/>
                <w:sz w:val="36"/>
                <w:szCs w:val="36"/>
              </w:rPr>
            </w:pPr>
            <w:r w:rsidRPr="00156236">
              <w:rPr>
                <w:color w:val="F79646" w:themeColor="accent6"/>
                <w:sz w:val="36"/>
                <w:szCs w:val="36"/>
              </w:rPr>
              <w:sym w:font="Wingdings" w:char="F0E8"/>
            </w:r>
          </w:p>
        </w:tc>
        <w:tc>
          <w:tcPr>
            <w:tcW w:w="3269" w:type="dxa"/>
          </w:tcPr>
          <w:p w14:paraId="1B205D59" w14:textId="2742E34C" w:rsidR="00307A3A" w:rsidRPr="00D10B55" w:rsidRDefault="003F59B3" w:rsidP="00264E70">
            <w:pPr>
              <w:pStyle w:val="NoSpacing"/>
            </w:pPr>
            <w:r>
              <w:t>What code did you add to mark the beginning of your procedure?</w:t>
            </w:r>
          </w:p>
        </w:tc>
        <w:tc>
          <w:tcPr>
            <w:tcW w:w="5130" w:type="dxa"/>
            <w:tcBorders>
              <w:bottom w:val="single" w:sz="8" w:space="0" w:color="auto"/>
            </w:tcBorders>
          </w:tcPr>
          <w:p w14:paraId="43A9D2CF" w14:textId="77777777" w:rsidR="00307A3A" w:rsidRDefault="00307A3A" w:rsidP="00264E70">
            <w:pPr>
              <w:rPr>
                <w:sz w:val="24"/>
                <w:szCs w:val="24"/>
              </w:rPr>
            </w:pPr>
          </w:p>
        </w:tc>
      </w:tr>
      <w:tr w:rsidR="00307A3A" w:rsidRPr="005C0B16" w14:paraId="101622A5" w14:textId="77777777" w:rsidTr="000F035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2A3EE467" w14:textId="77777777" w:rsidR="00307A3A" w:rsidRPr="005C0B16" w:rsidRDefault="00307A3A" w:rsidP="00264E70">
            <w:pPr>
              <w:pStyle w:val="NoSpacing"/>
              <w:rPr>
                <w:color w:val="F79646" w:themeColor="accent6"/>
                <w:sz w:val="16"/>
                <w:szCs w:val="16"/>
              </w:rPr>
            </w:pPr>
          </w:p>
        </w:tc>
        <w:tc>
          <w:tcPr>
            <w:tcW w:w="3269" w:type="dxa"/>
            <w:tcBorders>
              <w:top w:val="nil"/>
              <w:left w:val="nil"/>
              <w:bottom w:val="nil"/>
              <w:right w:val="nil"/>
            </w:tcBorders>
          </w:tcPr>
          <w:p w14:paraId="49CD11A5" w14:textId="77777777" w:rsidR="00307A3A" w:rsidRPr="005C0B16" w:rsidRDefault="00307A3A" w:rsidP="00264E70">
            <w:pPr>
              <w:pStyle w:val="NoSpacing"/>
              <w:rPr>
                <w:sz w:val="16"/>
                <w:szCs w:val="16"/>
              </w:rPr>
            </w:pPr>
          </w:p>
        </w:tc>
        <w:tc>
          <w:tcPr>
            <w:tcW w:w="5130" w:type="dxa"/>
            <w:tcBorders>
              <w:top w:val="single" w:sz="8" w:space="0" w:color="auto"/>
              <w:left w:val="nil"/>
              <w:bottom w:val="nil"/>
              <w:right w:val="nil"/>
            </w:tcBorders>
          </w:tcPr>
          <w:p w14:paraId="5B2AB2B1" w14:textId="77777777" w:rsidR="00307A3A" w:rsidRPr="005C0B16" w:rsidRDefault="00307A3A" w:rsidP="00264E70">
            <w:pPr>
              <w:rPr>
                <w:sz w:val="16"/>
                <w:szCs w:val="16"/>
              </w:rPr>
            </w:pPr>
          </w:p>
        </w:tc>
      </w:tr>
      <w:tr w:rsidR="00307A3A" w14:paraId="4E5A2BC0" w14:textId="77777777" w:rsidTr="000F035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3C3BCE76" w14:textId="77777777" w:rsidR="00307A3A" w:rsidRPr="00B06932" w:rsidRDefault="00307A3A" w:rsidP="00264E70">
            <w:pPr>
              <w:pStyle w:val="NoSpacing"/>
              <w:jc w:val="center"/>
              <w:rPr>
                <w:color w:val="F79646" w:themeColor="accent6"/>
                <w:sz w:val="36"/>
                <w:szCs w:val="36"/>
              </w:rPr>
            </w:pPr>
            <w:r w:rsidRPr="00156236">
              <w:rPr>
                <w:color w:val="F79646" w:themeColor="accent6"/>
                <w:sz w:val="36"/>
                <w:szCs w:val="36"/>
              </w:rPr>
              <w:sym w:font="Wingdings" w:char="F0E8"/>
            </w:r>
          </w:p>
        </w:tc>
        <w:tc>
          <w:tcPr>
            <w:tcW w:w="3269" w:type="dxa"/>
            <w:tcBorders>
              <w:top w:val="nil"/>
              <w:bottom w:val="nil"/>
              <w:right w:val="nil"/>
            </w:tcBorders>
          </w:tcPr>
          <w:p w14:paraId="5D6C5963" w14:textId="79113C24" w:rsidR="00307A3A" w:rsidRPr="00D10B55" w:rsidRDefault="00307A3A" w:rsidP="00264E70">
            <w:pPr>
              <w:pStyle w:val="NoSpacing"/>
            </w:pPr>
            <w:r>
              <w:t>Wh</w:t>
            </w:r>
            <w:r w:rsidR="003F59B3">
              <w:t>at code did you enter to mark the end of your procedure?</w:t>
            </w:r>
          </w:p>
        </w:tc>
        <w:tc>
          <w:tcPr>
            <w:tcW w:w="5130" w:type="dxa"/>
            <w:tcBorders>
              <w:top w:val="nil"/>
              <w:left w:val="nil"/>
              <w:bottom w:val="single" w:sz="8" w:space="0" w:color="auto"/>
              <w:right w:val="nil"/>
            </w:tcBorders>
          </w:tcPr>
          <w:p w14:paraId="20AE009C" w14:textId="77777777" w:rsidR="00307A3A" w:rsidRDefault="00307A3A" w:rsidP="00264E70">
            <w:pPr>
              <w:tabs>
                <w:tab w:val="left" w:pos="1419"/>
              </w:tabs>
              <w:rPr>
                <w:sz w:val="24"/>
                <w:szCs w:val="24"/>
              </w:rPr>
            </w:pPr>
          </w:p>
        </w:tc>
      </w:tr>
    </w:tbl>
    <w:p w14:paraId="3F3BD719" w14:textId="4BD0F0A4" w:rsidR="00AE54FF" w:rsidRDefault="00AE54FF" w:rsidP="00420377">
      <w:pPr>
        <w:spacing w:after="0"/>
        <w:ind w:firstLine="720"/>
        <w:rPr>
          <w:sz w:val="24"/>
          <w:szCs w:val="24"/>
        </w:rPr>
      </w:pPr>
    </w:p>
    <w:p w14:paraId="2991D102" w14:textId="4A745FC0" w:rsidR="00427AE3" w:rsidRDefault="00AE54FF" w:rsidP="0000067F">
      <w:pPr>
        <w:pStyle w:val="Heading3"/>
      </w:pPr>
      <w:r w:rsidRPr="00427AE3">
        <w:t>7.4 |</w:t>
      </w:r>
      <w:r>
        <w:t xml:space="preserve"> </w:t>
      </w:r>
      <w:r w:rsidR="00427AE3">
        <w:t>Stopping the Game</w:t>
      </w:r>
    </w:p>
    <w:p w14:paraId="724A4851" w14:textId="5300E9BA" w:rsidR="00AE54FF" w:rsidRDefault="00A20B69" w:rsidP="00AE54FF">
      <w:pPr>
        <w:spacing w:after="0"/>
        <w:rPr>
          <w:sz w:val="24"/>
          <w:szCs w:val="24"/>
        </w:rPr>
      </w:pPr>
      <w:r>
        <w:rPr>
          <w:sz w:val="24"/>
          <w:szCs w:val="24"/>
        </w:rPr>
        <w:t>In this section you will add code inside the procedure you just created</w:t>
      </w:r>
      <w:r w:rsidR="00AE54FF">
        <w:rPr>
          <w:sz w:val="24"/>
          <w:szCs w:val="24"/>
        </w:rPr>
        <w:t xml:space="preserve">. </w:t>
      </w:r>
      <w:r>
        <w:rPr>
          <w:sz w:val="24"/>
          <w:szCs w:val="24"/>
        </w:rPr>
        <w:t>This code will stop the game and then inform the user of this in yellow text</w:t>
      </w:r>
      <w:r w:rsidR="00AE54FF">
        <w:rPr>
          <w:sz w:val="24"/>
          <w:szCs w:val="24"/>
        </w:rPr>
        <w:t xml:space="preserve">. </w:t>
      </w:r>
      <w:r>
        <w:rPr>
          <w:sz w:val="24"/>
          <w:szCs w:val="24"/>
        </w:rPr>
        <w:t>What three lines of code must you put inside the procedure to make this happen?</w:t>
      </w:r>
      <w:r>
        <w:rPr>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459"/>
        <w:gridCol w:w="5940"/>
      </w:tblGrid>
      <w:tr w:rsidR="00A20B69" w14:paraId="052E952E" w14:textId="77777777" w:rsidTr="00A20B69">
        <w:tc>
          <w:tcPr>
            <w:tcW w:w="601" w:type="dxa"/>
            <w:shd w:val="clear" w:color="auto" w:fill="404040" w:themeFill="text1" w:themeFillTint="BF"/>
            <w:vAlign w:val="center"/>
          </w:tcPr>
          <w:p w14:paraId="6CF9048F" w14:textId="77777777" w:rsidR="00A20B69" w:rsidRPr="009F6DD2" w:rsidRDefault="00A20B69" w:rsidP="00264E70">
            <w:pPr>
              <w:pStyle w:val="NoSpacing"/>
              <w:rPr>
                <w:color w:val="F79646" w:themeColor="accent6"/>
                <w:sz w:val="36"/>
                <w:szCs w:val="36"/>
              </w:rPr>
            </w:pPr>
            <w:r w:rsidRPr="00B06932">
              <w:rPr>
                <w:color w:val="F79646" w:themeColor="accent6"/>
                <w:sz w:val="36"/>
                <w:szCs w:val="36"/>
              </w:rPr>
              <w:sym w:font="Wingdings" w:char="F0E8"/>
            </w:r>
          </w:p>
        </w:tc>
        <w:tc>
          <w:tcPr>
            <w:tcW w:w="2459" w:type="dxa"/>
          </w:tcPr>
          <w:p w14:paraId="2830DEDB" w14:textId="382E378D" w:rsidR="00A20B69" w:rsidRPr="000172A5" w:rsidRDefault="00A20B69" w:rsidP="00264E70">
            <w:pPr>
              <w:pStyle w:val="NoSpacing"/>
            </w:pPr>
            <w:r>
              <w:t>What command did you usher to stop the game?</w:t>
            </w:r>
          </w:p>
        </w:tc>
        <w:tc>
          <w:tcPr>
            <w:tcW w:w="5940" w:type="dxa"/>
            <w:tcBorders>
              <w:bottom w:val="single" w:sz="8" w:space="0" w:color="auto"/>
            </w:tcBorders>
          </w:tcPr>
          <w:p w14:paraId="75E2499A" w14:textId="77777777" w:rsidR="00A20B69" w:rsidRDefault="00A20B69" w:rsidP="00264E70">
            <w:pPr>
              <w:rPr>
                <w:sz w:val="24"/>
                <w:szCs w:val="24"/>
              </w:rPr>
            </w:pPr>
            <w:r>
              <w:rPr>
                <w:sz w:val="24"/>
                <w:szCs w:val="24"/>
              </w:rPr>
              <w:t xml:space="preserve"> </w:t>
            </w:r>
          </w:p>
        </w:tc>
      </w:tr>
      <w:tr w:rsidR="00A20B69" w:rsidRPr="005C0B16" w14:paraId="0A09AAA6" w14:textId="77777777" w:rsidTr="00A20B69">
        <w:trPr>
          <w:trHeight w:val="144"/>
        </w:trPr>
        <w:tc>
          <w:tcPr>
            <w:tcW w:w="601" w:type="dxa"/>
            <w:shd w:val="clear" w:color="auto" w:fill="auto"/>
            <w:vAlign w:val="center"/>
          </w:tcPr>
          <w:p w14:paraId="671DBF7B" w14:textId="77777777" w:rsidR="00A20B69" w:rsidRPr="005C0B16" w:rsidRDefault="00A20B69" w:rsidP="00264E70">
            <w:pPr>
              <w:pStyle w:val="NoSpacing"/>
              <w:rPr>
                <w:color w:val="F79646" w:themeColor="accent6"/>
                <w:sz w:val="16"/>
                <w:szCs w:val="16"/>
              </w:rPr>
            </w:pPr>
          </w:p>
        </w:tc>
        <w:tc>
          <w:tcPr>
            <w:tcW w:w="2459" w:type="dxa"/>
          </w:tcPr>
          <w:p w14:paraId="7B47AD3E" w14:textId="77777777" w:rsidR="00A20B69" w:rsidRPr="005C0B16" w:rsidRDefault="00A20B69" w:rsidP="00264E70">
            <w:pPr>
              <w:pStyle w:val="NoSpacing"/>
              <w:rPr>
                <w:sz w:val="16"/>
                <w:szCs w:val="16"/>
              </w:rPr>
            </w:pPr>
          </w:p>
        </w:tc>
        <w:tc>
          <w:tcPr>
            <w:tcW w:w="5940" w:type="dxa"/>
            <w:tcBorders>
              <w:top w:val="single" w:sz="8" w:space="0" w:color="auto"/>
            </w:tcBorders>
          </w:tcPr>
          <w:p w14:paraId="07CE2261" w14:textId="77777777" w:rsidR="00A20B69" w:rsidRPr="005C0B16" w:rsidRDefault="00A20B69" w:rsidP="00264E70">
            <w:pPr>
              <w:rPr>
                <w:sz w:val="16"/>
                <w:szCs w:val="16"/>
              </w:rPr>
            </w:pPr>
          </w:p>
        </w:tc>
      </w:tr>
      <w:tr w:rsidR="00A20B69" w14:paraId="6B4BC340" w14:textId="77777777" w:rsidTr="00A20B69">
        <w:tc>
          <w:tcPr>
            <w:tcW w:w="601" w:type="dxa"/>
            <w:shd w:val="clear" w:color="auto" w:fill="404040" w:themeFill="text1" w:themeFillTint="BF"/>
            <w:vAlign w:val="center"/>
          </w:tcPr>
          <w:p w14:paraId="2FE459C1" w14:textId="77777777" w:rsidR="00A20B69" w:rsidRPr="00B06932" w:rsidRDefault="00A20B69" w:rsidP="00264E70">
            <w:pPr>
              <w:pStyle w:val="NoSpacing"/>
              <w:rPr>
                <w:color w:val="F79646" w:themeColor="accent6"/>
                <w:sz w:val="36"/>
                <w:szCs w:val="36"/>
              </w:rPr>
            </w:pPr>
            <w:r w:rsidRPr="00156236">
              <w:rPr>
                <w:color w:val="F79646" w:themeColor="accent6"/>
                <w:sz w:val="36"/>
                <w:szCs w:val="36"/>
              </w:rPr>
              <w:sym w:font="Wingdings" w:char="F0E8"/>
            </w:r>
          </w:p>
        </w:tc>
        <w:tc>
          <w:tcPr>
            <w:tcW w:w="2459" w:type="dxa"/>
          </w:tcPr>
          <w:p w14:paraId="66540479" w14:textId="68ED4D2F" w:rsidR="00A20B69" w:rsidRPr="00D10B55" w:rsidRDefault="00A20B69" w:rsidP="00264E70">
            <w:pPr>
              <w:pStyle w:val="NoSpacing"/>
            </w:pPr>
            <w:r>
              <w:t>What code did you add to change the console’s text color to yellow?</w:t>
            </w:r>
          </w:p>
        </w:tc>
        <w:tc>
          <w:tcPr>
            <w:tcW w:w="5940" w:type="dxa"/>
            <w:tcBorders>
              <w:bottom w:val="single" w:sz="8" w:space="0" w:color="auto"/>
            </w:tcBorders>
          </w:tcPr>
          <w:p w14:paraId="403C7B1C" w14:textId="77777777" w:rsidR="00A20B69" w:rsidRDefault="00A20B69" w:rsidP="00264E70">
            <w:pPr>
              <w:rPr>
                <w:sz w:val="24"/>
                <w:szCs w:val="24"/>
              </w:rPr>
            </w:pPr>
          </w:p>
        </w:tc>
      </w:tr>
      <w:tr w:rsidR="00A20B69" w:rsidRPr="005C0B16" w14:paraId="3462BBE3" w14:textId="77777777" w:rsidTr="00A20B6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44"/>
        </w:trPr>
        <w:tc>
          <w:tcPr>
            <w:tcW w:w="601" w:type="dxa"/>
            <w:tcBorders>
              <w:top w:val="nil"/>
              <w:left w:val="nil"/>
              <w:bottom w:val="nil"/>
              <w:right w:val="nil"/>
            </w:tcBorders>
          </w:tcPr>
          <w:p w14:paraId="548E6589" w14:textId="77777777" w:rsidR="00A20B69" w:rsidRPr="005C0B16" w:rsidRDefault="00A20B69" w:rsidP="00264E70">
            <w:pPr>
              <w:pStyle w:val="NoSpacing"/>
              <w:rPr>
                <w:color w:val="F79646" w:themeColor="accent6"/>
                <w:sz w:val="16"/>
                <w:szCs w:val="16"/>
              </w:rPr>
            </w:pPr>
          </w:p>
        </w:tc>
        <w:tc>
          <w:tcPr>
            <w:tcW w:w="2459" w:type="dxa"/>
            <w:tcBorders>
              <w:top w:val="nil"/>
              <w:left w:val="nil"/>
              <w:bottom w:val="nil"/>
              <w:right w:val="nil"/>
            </w:tcBorders>
          </w:tcPr>
          <w:p w14:paraId="75DA1933" w14:textId="77777777" w:rsidR="00A20B69" w:rsidRPr="005C0B16" w:rsidRDefault="00A20B69" w:rsidP="00264E70">
            <w:pPr>
              <w:pStyle w:val="NoSpacing"/>
              <w:rPr>
                <w:sz w:val="16"/>
                <w:szCs w:val="16"/>
              </w:rPr>
            </w:pPr>
          </w:p>
        </w:tc>
        <w:tc>
          <w:tcPr>
            <w:tcW w:w="5940" w:type="dxa"/>
            <w:tcBorders>
              <w:top w:val="single" w:sz="8" w:space="0" w:color="auto"/>
              <w:left w:val="nil"/>
              <w:bottom w:val="nil"/>
              <w:right w:val="nil"/>
            </w:tcBorders>
          </w:tcPr>
          <w:p w14:paraId="4B05B0F6" w14:textId="77777777" w:rsidR="00A20B69" w:rsidRPr="005C0B16" w:rsidRDefault="00A20B69" w:rsidP="00264E70">
            <w:pPr>
              <w:rPr>
                <w:sz w:val="16"/>
                <w:szCs w:val="16"/>
              </w:rPr>
            </w:pPr>
          </w:p>
        </w:tc>
      </w:tr>
      <w:tr w:rsidR="00A20B69" w14:paraId="34AD55D0" w14:textId="77777777" w:rsidTr="00A20B6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601" w:type="dxa"/>
            <w:tcBorders>
              <w:top w:val="nil"/>
              <w:bottom w:val="nil"/>
            </w:tcBorders>
            <w:shd w:val="clear" w:color="auto" w:fill="404040" w:themeFill="text1" w:themeFillTint="BF"/>
            <w:vAlign w:val="center"/>
          </w:tcPr>
          <w:p w14:paraId="4ACECA3B" w14:textId="77777777" w:rsidR="00A20B69" w:rsidRPr="00B06932" w:rsidRDefault="00A20B69" w:rsidP="00264E70">
            <w:pPr>
              <w:pStyle w:val="NoSpacing"/>
              <w:jc w:val="center"/>
              <w:rPr>
                <w:color w:val="F79646" w:themeColor="accent6"/>
                <w:sz w:val="36"/>
                <w:szCs w:val="36"/>
              </w:rPr>
            </w:pPr>
            <w:r w:rsidRPr="00156236">
              <w:rPr>
                <w:color w:val="F79646" w:themeColor="accent6"/>
                <w:sz w:val="36"/>
                <w:szCs w:val="36"/>
              </w:rPr>
              <w:sym w:font="Wingdings" w:char="F0E8"/>
            </w:r>
          </w:p>
        </w:tc>
        <w:tc>
          <w:tcPr>
            <w:tcW w:w="2459" w:type="dxa"/>
            <w:tcBorders>
              <w:top w:val="nil"/>
              <w:bottom w:val="nil"/>
              <w:right w:val="nil"/>
            </w:tcBorders>
          </w:tcPr>
          <w:p w14:paraId="7A31204F" w14:textId="3D441A64" w:rsidR="00A20B69" w:rsidRPr="00D10B55" w:rsidRDefault="00A20B69" w:rsidP="00264E70">
            <w:pPr>
              <w:pStyle w:val="NoSpacing"/>
            </w:pPr>
            <w:r>
              <w:t>What command did you write to present the user of stopping the game?</w:t>
            </w:r>
          </w:p>
        </w:tc>
        <w:tc>
          <w:tcPr>
            <w:tcW w:w="5940" w:type="dxa"/>
            <w:tcBorders>
              <w:top w:val="nil"/>
              <w:left w:val="nil"/>
              <w:bottom w:val="single" w:sz="8" w:space="0" w:color="auto"/>
              <w:right w:val="nil"/>
            </w:tcBorders>
          </w:tcPr>
          <w:p w14:paraId="49B15F99" w14:textId="77777777" w:rsidR="00A20B69" w:rsidRDefault="00A20B69" w:rsidP="00264E70">
            <w:pPr>
              <w:tabs>
                <w:tab w:val="left" w:pos="1419"/>
              </w:tabs>
              <w:rPr>
                <w:sz w:val="24"/>
                <w:szCs w:val="24"/>
              </w:rPr>
            </w:pPr>
          </w:p>
        </w:tc>
      </w:tr>
    </w:tbl>
    <w:p w14:paraId="3E0BDDA6" w14:textId="56F135B4" w:rsidR="00AE54FF" w:rsidRDefault="00AE54FF" w:rsidP="00AE54FF">
      <w:pPr>
        <w:spacing w:after="0"/>
        <w:rPr>
          <w:sz w:val="24"/>
          <w:szCs w:val="24"/>
        </w:rPr>
      </w:pPr>
    </w:p>
    <w:p w14:paraId="2E29113F" w14:textId="57AAB8D6" w:rsidR="004250C7" w:rsidRDefault="00AE54FF" w:rsidP="004250C7">
      <w:pPr>
        <w:pStyle w:val="Heading3"/>
      </w:pPr>
      <w:r w:rsidRPr="004250C7">
        <w:t>7.5</w:t>
      </w:r>
      <w:r>
        <w:t xml:space="preserve"> |</w:t>
      </w:r>
      <w:r w:rsidR="007B5A12">
        <w:t xml:space="preserve"> </w:t>
      </w:r>
      <w:r w:rsidR="007B5A12">
        <w:rPr>
          <w:rStyle w:val="hgkelc"/>
          <w:rFonts w:ascii="Segoe UI Emoji" w:hAnsi="Segoe UI Emoji" w:cs="Segoe UI Emoji"/>
        </w:rPr>
        <w:t>🎉</w:t>
      </w:r>
      <w:r>
        <w:t xml:space="preserve"> </w:t>
      </w:r>
      <w:r w:rsidR="004250C7">
        <w:t>Starting the Game</w:t>
      </w:r>
      <w:r w:rsidR="007B5A12">
        <w:t xml:space="preserve"> </w:t>
      </w:r>
      <w:r w:rsidR="007B5A12">
        <w:rPr>
          <w:rStyle w:val="hgkelc"/>
          <w:rFonts w:ascii="Segoe UI Emoji" w:hAnsi="Segoe UI Emoji" w:cs="Segoe UI Emoji"/>
        </w:rPr>
        <w:t>🎉</w:t>
      </w:r>
    </w:p>
    <w:p w14:paraId="7EA61234" w14:textId="55C5BAC1" w:rsidR="00AE54FF" w:rsidRDefault="00AE54FF" w:rsidP="00AE54FF">
      <w:pPr>
        <w:spacing w:after="0"/>
        <w:rPr>
          <w:sz w:val="24"/>
          <w:szCs w:val="24"/>
        </w:rPr>
      </w:pPr>
      <w:r>
        <w:rPr>
          <w:sz w:val="24"/>
          <w:szCs w:val="24"/>
        </w:rPr>
        <w:t xml:space="preserve">Finally, </w:t>
      </w:r>
      <w:r w:rsidR="00AF374F">
        <w:rPr>
          <w:sz w:val="24"/>
          <w:szCs w:val="24"/>
        </w:rPr>
        <w:t>here</w:t>
      </w:r>
      <w:r>
        <w:rPr>
          <w:sz w:val="24"/>
          <w:szCs w:val="24"/>
        </w:rPr>
        <w:t xml:space="preserve"> is the last </w:t>
      </w:r>
      <w:r w:rsidR="00AF374F">
        <w:rPr>
          <w:sz w:val="24"/>
          <w:szCs w:val="24"/>
        </w:rPr>
        <w:t xml:space="preserve">requirement </w:t>
      </w:r>
      <w:r>
        <w:rPr>
          <w:sz w:val="24"/>
          <w:szCs w:val="24"/>
        </w:rPr>
        <w:t>before your program is complete</w:t>
      </w:r>
      <w:r w:rsidR="00AF374F">
        <w:rPr>
          <w:sz w:val="24"/>
          <w:szCs w:val="24"/>
        </w:rPr>
        <w:t>d</w:t>
      </w:r>
      <w:r>
        <w:rPr>
          <w:sz w:val="24"/>
          <w:szCs w:val="24"/>
        </w:rPr>
        <w:t xml:space="preserve">! </w:t>
      </w:r>
      <w:r w:rsidR="004F2096">
        <w:rPr>
          <w:sz w:val="24"/>
          <w:szCs w:val="24"/>
        </w:rPr>
        <w:t>T</w:t>
      </w:r>
      <w:r>
        <w:rPr>
          <w:sz w:val="24"/>
          <w:szCs w:val="24"/>
        </w:rPr>
        <w:t>o finish things up you will need to tell the simulation to start and then make the program wait indefinitely. Don’t worry about understanding the 2</w:t>
      </w:r>
      <w:r w:rsidRPr="00AE54FF">
        <w:rPr>
          <w:sz w:val="24"/>
          <w:szCs w:val="24"/>
          <w:vertAlign w:val="superscript"/>
        </w:rPr>
        <w:t>nd</w:t>
      </w:r>
      <w:r>
        <w:rPr>
          <w:sz w:val="24"/>
          <w:szCs w:val="24"/>
        </w:rPr>
        <w:t xml:space="preserve"> line for it is out of the scope of </w:t>
      </w:r>
      <w:r w:rsidR="004F2096">
        <w:rPr>
          <w:sz w:val="24"/>
          <w:szCs w:val="24"/>
        </w:rPr>
        <w:t>today’s</w:t>
      </w:r>
      <w:r w:rsidR="002B719A">
        <w:rPr>
          <w:sz w:val="24"/>
          <w:szCs w:val="24"/>
        </w:rPr>
        <w:t xml:space="preserve"> session. </w:t>
      </w:r>
      <w:r w:rsidR="004F2096">
        <w:rPr>
          <w:sz w:val="24"/>
          <w:szCs w:val="24"/>
        </w:rPr>
        <w:t>What two lines of code are responsible for the previous mentioned?</w:t>
      </w:r>
      <w:r w:rsidR="004F2096">
        <w:rPr>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2459"/>
        <w:gridCol w:w="5940"/>
      </w:tblGrid>
      <w:tr w:rsidR="004F2096" w14:paraId="14864DC6" w14:textId="77777777" w:rsidTr="00264E70">
        <w:tc>
          <w:tcPr>
            <w:tcW w:w="601" w:type="dxa"/>
            <w:shd w:val="clear" w:color="auto" w:fill="404040" w:themeFill="text1" w:themeFillTint="BF"/>
            <w:vAlign w:val="center"/>
          </w:tcPr>
          <w:p w14:paraId="63ABE142" w14:textId="77777777" w:rsidR="004F2096" w:rsidRPr="009F6DD2" w:rsidRDefault="004F2096" w:rsidP="00264E70">
            <w:pPr>
              <w:pStyle w:val="NoSpacing"/>
              <w:rPr>
                <w:color w:val="F79646" w:themeColor="accent6"/>
                <w:sz w:val="36"/>
                <w:szCs w:val="36"/>
              </w:rPr>
            </w:pPr>
            <w:r w:rsidRPr="00B06932">
              <w:rPr>
                <w:color w:val="F79646" w:themeColor="accent6"/>
                <w:sz w:val="36"/>
                <w:szCs w:val="36"/>
              </w:rPr>
              <w:sym w:font="Wingdings" w:char="F0E8"/>
            </w:r>
          </w:p>
        </w:tc>
        <w:tc>
          <w:tcPr>
            <w:tcW w:w="2459" w:type="dxa"/>
          </w:tcPr>
          <w:p w14:paraId="53ED806F" w14:textId="6F8DE495" w:rsidR="004F2096" w:rsidRPr="000172A5" w:rsidRDefault="00097122" w:rsidP="00264E70">
            <w:pPr>
              <w:pStyle w:val="NoSpacing"/>
            </w:pPr>
            <w:r>
              <w:t>What command did you enter to start the game?</w:t>
            </w:r>
          </w:p>
        </w:tc>
        <w:tc>
          <w:tcPr>
            <w:tcW w:w="5940" w:type="dxa"/>
            <w:tcBorders>
              <w:bottom w:val="single" w:sz="8" w:space="0" w:color="auto"/>
            </w:tcBorders>
          </w:tcPr>
          <w:p w14:paraId="59650BE6" w14:textId="77777777" w:rsidR="004F2096" w:rsidRDefault="004F2096" w:rsidP="00264E70">
            <w:pPr>
              <w:rPr>
                <w:sz w:val="24"/>
                <w:szCs w:val="24"/>
              </w:rPr>
            </w:pPr>
            <w:r>
              <w:rPr>
                <w:sz w:val="24"/>
                <w:szCs w:val="24"/>
              </w:rPr>
              <w:t xml:space="preserve"> </w:t>
            </w:r>
          </w:p>
        </w:tc>
      </w:tr>
      <w:tr w:rsidR="004F2096" w:rsidRPr="005C0B16" w14:paraId="3B7CE20F" w14:textId="77777777" w:rsidTr="00264E70">
        <w:trPr>
          <w:trHeight w:val="144"/>
        </w:trPr>
        <w:tc>
          <w:tcPr>
            <w:tcW w:w="601" w:type="dxa"/>
            <w:shd w:val="clear" w:color="auto" w:fill="auto"/>
            <w:vAlign w:val="center"/>
          </w:tcPr>
          <w:p w14:paraId="7F6268E3" w14:textId="77777777" w:rsidR="004F2096" w:rsidRPr="005C0B16" w:rsidRDefault="004F2096" w:rsidP="00264E70">
            <w:pPr>
              <w:pStyle w:val="NoSpacing"/>
              <w:rPr>
                <w:color w:val="F79646" w:themeColor="accent6"/>
                <w:sz w:val="16"/>
                <w:szCs w:val="16"/>
              </w:rPr>
            </w:pPr>
          </w:p>
        </w:tc>
        <w:tc>
          <w:tcPr>
            <w:tcW w:w="2459" w:type="dxa"/>
          </w:tcPr>
          <w:p w14:paraId="7D5EC2FF" w14:textId="77777777" w:rsidR="004F2096" w:rsidRPr="005C0B16" w:rsidRDefault="004F2096" w:rsidP="00264E70">
            <w:pPr>
              <w:pStyle w:val="NoSpacing"/>
              <w:rPr>
                <w:sz w:val="16"/>
                <w:szCs w:val="16"/>
              </w:rPr>
            </w:pPr>
          </w:p>
        </w:tc>
        <w:tc>
          <w:tcPr>
            <w:tcW w:w="5940" w:type="dxa"/>
            <w:tcBorders>
              <w:top w:val="single" w:sz="8" w:space="0" w:color="auto"/>
            </w:tcBorders>
          </w:tcPr>
          <w:p w14:paraId="376BBEA0" w14:textId="77777777" w:rsidR="004F2096" w:rsidRPr="005C0B16" w:rsidRDefault="004F2096" w:rsidP="00264E70">
            <w:pPr>
              <w:rPr>
                <w:sz w:val="16"/>
                <w:szCs w:val="16"/>
              </w:rPr>
            </w:pPr>
          </w:p>
        </w:tc>
      </w:tr>
      <w:tr w:rsidR="004F2096" w14:paraId="1B2F7E34" w14:textId="77777777" w:rsidTr="00264E70">
        <w:tc>
          <w:tcPr>
            <w:tcW w:w="601" w:type="dxa"/>
            <w:shd w:val="clear" w:color="auto" w:fill="404040" w:themeFill="text1" w:themeFillTint="BF"/>
            <w:vAlign w:val="center"/>
          </w:tcPr>
          <w:p w14:paraId="40F91C6F" w14:textId="77777777" w:rsidR="004F2096" w:rsidRPr="00B06932" w:rsidRDefault="004F2096" w:rsidP="00264E70">
            <w:pPr>
              <w:pStyle w:val="NoSpacing"/>
              <w:rPr>
                <w:color w:val="F79646" w:themeColor="accent6"/>
                <w:sz w:val="36"/>
                <w:szCs w:val="36"/>
              </w:rPr>
            </w:pPr>
            <w:r w:rsidRPr="00156236">
              <w:rPr>
                <w:color w:val="F79646" w:themeColor="accent6"/>
                <w:sz w:val="36"/>
                <w:szCs w:val="36"/>
              </w:rPr>
              <w:sym w:font="Wingdings" w:char="F0E8"/>
            </w:r>
          </w:p>
        </w:tc>
        <w:tc>
          <w:tcPr>
            <w:tcW w:w="2459" w:type="dxa"/>
          </w:tcPr>
          <w:p w14:paraId="2FC4B700" w14:textId="1A7797F8" w:rsidR="004F2096" w:rsidRPr="00D10B55" w:rsidRDefault="0023631A" w:rsidP="00264E70">
            <w:pPr>
              <w:pStyle w:val="NoSpacing"/>
            </w:pPr>
            <w:r>
              <w:t>What code did you enter to make the program wait indefinitely?</w:t>
            </w:r>
          </w:p>
        </w:tc>
        <w:tc>
          <w:tcPr>
            <w:tcW w:w="5940" w:type="dxa"/>
            <w:tcBorders>
              <w:bottom w:val="single" w:sz="8" w:space="0" w:color="auto"/>
            </w:tcBorders>
          </w:tcPr>
          <w:p w14:paraId="28AD4B53" w14:textId="77777777" w:rsidR="004F2096" w:rsidRDefault="004F2096" w:rsidP="00264E70">
            <w:pPr>
              <w:rPr>
                <w:sz w:val="24"/>
                <w:szCs w:val="24"/>
              </w:rPr>
            </w:pPr>
          </w:p>
        </w:tc>
      </w:tr>
    </w:tbl>
    <w:p w14:paraId="5FB707D5" w14:textId="7E4D8A78" w:rsidR="002B719A" w:rsidRDefault="002B719A" w:rsidP="00AE54FF">
      <w:pPr>
        <w:spacing w:after="0"/>
        <w:rPr>
          <w:sz w:val="24"/>
          <w:szCs w:val="24"/>
        </w:rPr>
      </w:pPr>
    </w:p>
    <w:p w14:paraId="3812EA2A" w14:textId="77777777" w:rsidR="00D7144C" w:rsidRDefault="002B719A" w:rsidP="00D11971">
      <w:pPr>
        <w:rPr>
          <w:sz w:val="24"/>
          <w:szCs w:val="24"/>
        </w:rPr>
      </w:pPr>
      <w:r>
        <w:rPr>
          <w:sz w:val="24"/>
          <w:szCs w:val="24"/>
        </w:rPr>
        <w:t xml:space="preserve">Now run your console </w:t>
      </w:r>
      <w:r w:rsidR="00CE0D10">
        <w:rPr>
          <w:sz w:val="24"/>
          <w:szCs w:val="24"/>
        </w:rPr>
        <w:t>app</w:t>
      </w:r>
      <w:r>
        <w:rPr>
          <w:sz w:val="24"/>
          <w:szCs w:val="24"/>
        </w:rPr>
        <w:t xml:space="preserve"> and you should be able to see the simulation after providing </w:t>
      </w:r>
      <w:r w:rsidR="006738A5">
        <w:rPr>
          <w:sz w:val="24"/>
          <w:szCs w:val="24"/>
        </w:rPr>
        <w:t>correct</w:t>
      </w:r>
      <w:r>
        <w:rPr>
          <w:sz w:val="24"/>
          <w:szCs w:val="24"/>
        </w:rPr>
        <w:t xml:space="preserve"> user input! </w:t>
      </w:r>
    </w:p>
    <w:p w14:paraId="2CDE4EF1" w14:textId="56648A02" w:rsidR="002B719A" w:rsidRPr="00D7144C" w:rsidRDefault="002B719A" w:rsidP="00D7144C">
      <w:pPr>
        <w:jc w:val="center"/>
        <w:rPr>
          <w:sz w:val="48"/>
          <w:szCs w:val="48"/>
        </w:rPr>
      </w:pPr>
      <w:r w:rsidRPr="00D7144C">
        <w:rPr>
          <w:rStyle w:val="hgkelc"/>
          <w:rFonts w:ascii="Segoe UI Emoji" w:hAnsi="Segoe UI Emoji" w:cs="Segoe UI Emoji"/>
          <w:sz w:val="48"/>
          <w:szCs w:val="48"/>
        </w:rPr>
        <w:t xml:space="preserve">🎉 </w:t>
      </w:r>
      <w:r w:rsidRPr="00D7144C">
        <w:rPr>
          <w:sz w:val="48"/>
          <w:szCs w:val="48"/>
        </w:rPr>
        <w:t xml:space="preserve">Congratulations you made it </w:t>
      </w:r>
      <w:r w:rsidRPr="00D7144C">
        <w:rPr>
          <w:rStyle w:val="hgkelc"/>
          <w:rFonts w:ascii="Segoe UI Emoji" w:hAnsi="Segoe UI Emoji" w:cs="Segoe UI Emoji"/>
          <w:sz w:val="48"/>
          <w:szCs w:val="48"/>
        </w:rPr>
        <w:t>🎉</w:t>
      </w:r>
    </w:p>
    <w:sectPr w:rsidR="002B719A" w:rsidRPr="00D7144C" w:rsidSect="00E84753">
      <w:headerReference w:type="default" r:id="rId20"/>
      <w:footerReference w:type="default" r:id="rId21"/>
      <w:pgSz w:w="12240" w:h="15840" w:code="1"/>
      <w:pgMar w:top="435"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AEBAD" w14:textId="77777777" w:rsidR="0077742D" w:rsidRDefault="0077742D" w:rsidP="00FD0C18">
      <w:pPr>
        <w:spacing w:after="0" w:line="240" w:lineRule="auto"/>
      </w:pPr>
      <w:r>
        <w:separator/>
      </w:r>
    </w:p>
  </w:endnote>
  <w:endnote w:type="continuationSeparator" w:id="0">
    <w:p w14:paraId="1D11DFC4" w14:textId="77777777" w:rsidR="0077742D" w:rsidRDefault="0077742D" w:rsidP="00FD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9633" w14:textId="6C636A26" w:rsidR="00A96A01" w:rsidRDefault="00A96A01">
    <w:pPr>
      <w:pStyle w:val="Footer"/>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r w:rsidR="0077742D">
      <w:fldChar w:fldCharType="begin"/>
    </w:r>
    <w:r w:rsidR="0077742D">
      <w:instrText xml:space="preserve"> SECTIONPAGES   \* MERGEFORMAT </w:instrText>
    </w:r>
    <w:r w:rsidR="0077742D">
      <w:fldChar w:fldCharType="separate"/>
    </w:r>
    <w:r w:rsidR="00D7144C">
      <w:rPr>
        <w:noProof/>
      </w:rPr>
      <w:t>13</w:t>
    </w:r>
    <w:r w:rsidR="0077742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5AA3" w14:textId="77777777" w:rsidR="0077742D" w:rsidRDefault="0077742D" w:rsidP="00FD0C18">
      <w:pPr>
        <w:spacing w:after="0" w:line="240" w:lineRule="auto"/>
      </w:pPr>
      <w:r>
        <w:separator/>
      </w:r>
    </w:p>
  </w:footnote>
  <w:footnote w:type="continuationSeparator" w:id="0">
    <w:p w14:paraId="6C511B3F" w14:textId="77777777" w:rsidR="0077742D" w:rsidRDefault="0077742D" w:rsidP="00FD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0" w:type="dxa"/>
      <w:tblInd w:w="-90" w:type="dxa"/>
      <w:tblBorders>
        <w:bottom w:val="single" w:sz="8" w:space="0" w:color="auto"/>
      </w:tblBorders>
      <w:tblLayout w:type="fixed"/>
      <w:tblLook w:val="0600" w:firstRow="0" w:lastRow="0" w:firstColumn="0" w:lastColumn="0" w:noHBand="1" w:noVBand="1"/>
    </w:tblPr>
    <w:tblGrid>
      <w:gridCol w:w="6120"/>
      <w:gridCol w:w="3330"/>
    </w:tblGrid>
    <w:tr w:rsidR="00A96A01" w14:paraId="0EF32DC7" w14:textId="77777777" w:rsidTr="006D2F18">
      <w:trPr>
        <w:trHeight w:val="20"/>
      </w:trPr>
      <w:tc>
        <w:tcPr>
          <w:tcW w:w="6120" w:type="dxa"/>
        </w:tcPr>
        <w:p w14:paraId="5925B8A1" w14:textId="77777777" w:rsidR="00A96A01" w:rsidRPr="005C3D7A" w:rsidRDefault="00A96A01" w:rsidP="00F35BE9">
          <w:pPr>
            <w:tabs>
              <w:tab w:val="center" w:pos="3771"/>
              <w:tab w:val="left" w:pos="6570"/>
            </w:tabs>
            <w:spacing w:after="0" w:line="240" w:lineRule="auto"/>
            <w:ind w:left="-120" w:right="-14"/>
            <w:rPr>
              <w:rFonts w:ascii="Tw Cen MT Condensed" w:eastAsia="Times New Roman" w:hAnsi="Tw Cen MT Condensed"/>
              <w:sz w:val="24"/>
              <w:szCs w:val="24"/>
            </w:rPr>
          </w:pPr>
          <w:r>
            <w:rPr>
              <w:rFonts w:ascii="Tw Cen MT Condensed" w:eastAsia="Times New Roman" w:hAnsi="Tw Cen MT Condensed"/>
              <w:noProof/>
              <w:sz w:val="24"/>
              <w:szCs w:val="24"/>
            </w:rPr>
            <w:drawing>
              <wp:inline distT="0" distB="0" distL="0" distR="0" wp14:anchorId="4270D9D6" wp14:editId="7E61BEB4">
                <wp:extent cx="3740785" cy="372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8192" cy="394996"/>
                        </a:xfrm>
                        <a:prstGeom prst="rect">
                          <a:avLst/>
                        </a:prstGeom>
                        <a:noFill/>
                        <a:ln>
                          <a:noFill/>
                        </a:ln>
                      </pic:spPr>
                    </pic:pic>
                  </a:graphicData>
                </a:graphic>
              </wp:inline>
            </w:drawing>
          </w:r>
        </w:p>
      </w:tc>
      <w:tc>
        <w:tcPr>
          <w:tcW w:w="3330" w:type="dxa"/>
          <w:vAlign w:val="center"/>
        </w:tcPr>
        <w:p w14:paraId="1728E79C" w14:textId="536FC28E" w:rsidR="00A96A01" w:rsidRPr="006D2F18" w:rsidRDefault="00591E7E" w:rsidP="006D2F18">
          <w:pPr>
            <w:tabs>
              <w:tab w:val="center" w:pos="3771"/>
              <w:tab w:val="left" w:pos="6570"/>
            </w:tabs>
            <w:spacing w:after="0" w:line="240" w:lineRule="auto"/>
            <w:ind w:left="-120" w:right="-14"/>
            <w:jc w:val="right"/>
            <w:rPr>
              <w:rFonts w:ascii="Tw Cen MT Condensed" w:eastAsia="Times New Roman" w:hAnsi="Tw Cen MT Condensed"/>
            </w:rPr>
          </w:pPr>
          <w:r>
            <w:rPr>
              <w:rFonts w:ascii="Tw Cen MT Condensed" w:eastAsia="Times New Roman" w:hAnsi="Tw Cen MT Condensed"/>
            </w:rPr>
            <w:t>SVP 2021 – Game of Life</w:t>
          </w:r>
        </w:p>
        <w:p w14:paraId="174A0D76" w14:textId="0F857AB5" w:rsidR="00A96A01" w:rsidRPr="005C3D7A" w:rsidRDefault="00591E7E" w:rsidP="006D2F18">
          <w:pPr>
            <w:tabs>
              <w:tab w:val="center" w:pos="3771"/>
              <w:tab w:val="left" w:pos="6570"/>
            </w:tabs>
            <w:spacing w:after="0" w:line="240" w:lineRule="auto"/>
            <w:ind w:left="-120" w:right="-14"/>
            <w:jc w:val="right"/>
            <w:rPr>
              <w:rFonts w:ascii="Tw Cen MT Condensed" w:eastAsia="Times New Roman" w:hAnsi="Tw Cen MT Condensed"/>
              <w:sz w:val="24"/>
              <w:szCs w:val="24"/>
            </w:rPr>
          </w:pPr>
          <w:r>
            <w:rPr>
              <w:rFonts w:ascii="Tw Cen MT Condensed" w:eastAsia="Times New Roman" w:hAnsi="Tw Cen MT Condensed"/>
              <w:sz w:val="24"/>
              <w:szCs w:val="24"/>
            </w:rPr>
            <w:t>Phase #1 – Console Application</w:t>
          </w:r>
        </w:p>
      </w:tc>
    </w:tr>
  </w:tbl>
  <w:p w14:paraId="222FF0D4" w14:textId="77777777" w:rsidR="00A96A01" w:rsidRDefault="00A96A01" w:rsidP="00071E7F">
    <w:pPr>
      <w:pStyle w:val="Header"/>
      <w:tabs>
        <w:tab w:val="center" w:pos="5040"/>
        <w:tab w:val="right" w:pos="9900"/>
      </w:tabs>
      <w:spacing w:after="120"/>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CD"/>
    <w:multiLevelType w:val="hybridMultilevel"/>
    <w:tmpl w:val="624E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A1494"/>
    <w:multiLevelType w:val="hybridMultilevel"/>
    <w:tmpl w:val="5BC88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21CC6"/>
    <w:multiLevelType w:val="hybridMultilevel"/>
    <w:tmpl w:val="00564E3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2B3D54"/>
    <w:multiLevelType w:val="hybridMultilevel"/>
    <w:tmpl w:val="E2EC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85131"/>
    <w:multiLevelType w:val="multilevel"/>
    <w:tmpl w:val="152EC2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5" w15:restartNumberingAfterBreak="0">
    <w:nsid w:val="0BA14641"/>
    <w:multiLevelType w:val="hybridMultilevel"/>
    <w:tmpl w:val="CC6E1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62E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8787B36"/>
    <w:multiLevelType w:val="hybridMultilevel"/>
    <w:tmpl w:val="10E8E62C"/>
    <w:lvl w:ilvl="0" w:tplc="AEF8004A">
      <w:start w:val="1"/>
      <w:numFmt w:val="decimal"/>
      <w:lvlText w:val="%1."/>
      <w:lvlJc w:val="left"/>
      <w:pPr>
        <w:ind w:left="720" w:hanging="360"/>
      </w:pPr>
    </w:lvl>
    <w:lvl w:ilvl="1" w:tplc="87DC743E">
      <w:start w:val="1"/>
      <w:numFmt w:val="lowerLetter"/>
      <w:lvlText w:val="%2."/>
      <w:lvlJc w:val="left"/>
      <w:pPr>
        <w:ind w:left="1440" w:hanging="360"/>
      </w:pPr>
    </w:lvl>
    <w:lvl w:ilvl="2" w:tplc="08BC7A28">
      <w:start w:val="1"/>
      <w:numFmt w:val="lowerRoman"/>
      <w:lvlText w:val="%3."/>
      <w:lvlJc w:val="right"/>
      <w:pPr>
        <w:ind w:left="2160" w:hanging="180"/>
      </w:pPr>
    </w:lvl>
    <w:lvl w:ilvl="3" w:tplc="ADB8D97E">
      <w:start w:val="1"/>
      <w:numFmt w:val="decimal"/>
      <w:lvlText w:val="%4."/>
      <w:lvlJc w:val="left"/>
      <w:pPr>
        <w:ind w:left="2880" w:hanging="360"/>
      </w:pPr>
    </w:lvl>
    <w:lvl w:ilvl="4" w:tplc="798A4278">
      <w:start w:val="1"/>
      <w:numFmt w:val="lowerLetter"/>
      <w:lvlText w:val="%5."/>
      <w:lvlJc w:val="left"/>
      <w:pPr>
        <w:ind w:left="3600" w:hanging="360"/>
      </w:pPr>
    </w:lvl>
    <w:lvl w:ilvl="5" w:tplc="7E260260">
      <w:start w:val="1"/>
      <w:numFmt w:val="lowerRoman"/>
      <w:lvlText w:val="%6."/>
      <w:lvlJc w:val="right"/>
      <w:pPr>
        <w:ind w:left="4320" w:hanging="180"/>
      </w:pPr>
    </w:lvl>
    <w:lvl w:ilvl="6" w:tplc="876001C8">
      <w:start w:val="1"/>
      <w:numFmt w:val="decimal"/>
      <w:lvlText w:val="%7."/>
      <w:lvlJc w:val="left"/>
      <w:pPr>
        <w:ind w:left="5040" w:hanging="360"/>
      </w:pPr>
    </w:lvl>
    <w:lvl w:ilvl="7" w:tplc="9580F1F8">
      <w:start w:val="1"/>
      <w:numFmt w:val="lowerLetter"/>
      <w:lvlText w:val="%8."/>
      <w:lvlJc w:val="left"/>
      <w:pPr>
        <w:ind w:left="5760" w:hanging="360"/>
      </w:pPr>
    </w:lvl>
    <w:lvl w:ilvl="8" w:tplc="55703884">
      <w:start w:val="1"/>
      <w:numFmt w:val="lowerRoman"/>
      <w:lvlText w:val="%9."/>
      <w:lvlJc w:val="right"/>
      <w:pPr>
        <w:ind w:left="6480" w:hanging="180"/>
      </w:pPr>
    </w:lvl>
  </w:abstractNum>
  <w:abstractNum w:abstractNumId="8" w15:restartNumberingAfterBreak="0">
    <w:nsid w:val="19EE726B"/>
    <w:multiLevelType w:val="hybridMultilevel"/>
    <w:tmpl w:val="7466D5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AF3C0E"/>
    <w:multiLevelType w:val="hybridMultilevel"/>
    <w:tmpl w:val="3DB4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877AF"/>
    <w:multiLevelType w:val="hybridMultilevel"/>
    <w:tmpl w:val="976CB386"/>
    <w:lvl w:ilvl="0" w:tplc="D4C635CE">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B0E5A"/>
    <w:multiLevelType w:val="hybridMultilevel"/>
    <w:tmpl w:val="95C2B9B4"/>
    <w:lvl w:ilvl="0" w:tplc="AE50ADC2">
      <w:start w:val="1"/>
      <w:numFmt w:val="bullet"/>
      <w:lvlText w:val=" "/>
      <w:lvlJc w:val="left"/>
      <w:pPr>
        <w:tabs>
          <w:tab w:val="num" w:pos="720"/>
        </w:tabs>
        <w:ind w:left="720" w:hanging="360"/>
      </w:pPr>
      <w:rPr>
        <w:rFonts w:ascii="Calibri" w:hAnsi="Calibri" w:hint="default"/>
      </w:rPr>
    </w:lvl>
    <w:lvl w:ilvl="1" w:tplc="95CC49D6">
      <w:numFmt w:val="bullet"/>
      <w:lvlText w:val=""/>
      <w:lvlJc w:val="left"/>
      <w:pPr>
        <w:tabs>
          <w:tab w:val="num" w:pos="1440"/>
        </w:tabs>
        <w:ind w:left="1440" w:hanging="360"/>
      </w:pPr>
      <w:rPr>
        <w:rFonts w:ascii="Wingdings" w:hAnsi="Wingdings" w:hint="default"/>
      </w:rPr>
    </w:lvl>
    <w:lvl w:ilvl="2" w:tplc="FF4E0588">
      <w:numFmt w:val="bullet"/>
      <w:lvlText w:val=""/>
      <w:lvlJc w:val="left"/>
      <w:pPr>
        <w:tabs>
          <w:tab w:val="num" w:pos="2160"/>
        </w:tabs>
        <w:ind w:left="2160" w:hanging="360"/>
      </w:pPr>
      <w:rPr>
        <w:rFonts w:ascii="Wingdings" w:hAnsi="Wingdings" w:hint="default"/>
      </w:rPr>
    </w:lvl>
    <w:lvl w:ilvl="3" w:tplc="8E4A33D0" w:tentative="1">
      <w:start w:val="1"/>
      <w:numFmt w:val="bullet"/>
      <w:lvlText w:val=" "/>
      <w:lvlJc w:val="left"/>
      <w:pPr>
        <w:tabs>
          <w:tab w:val="num" w:pos="2880"/>
        </w:tabs>
        <w:ind w:left="2880" w:hanging="360"/>
      </w:pPr>
      <w:rPr>
        <w:rFonts w:ascii="Calibri" w:hAnsi="Calibri" w:hint="default"/>
      </w:rPr>
    </w:lvl>
    <w:lvl w:ilvl="4" w:tplc="05E819D0" w:tentative="1">
      <w:start w:val="1"/>
      <w:numFmt w:val="bullet"/>
      <w:lvlText w:val=" "/>
      <w:lvlJc w:val="left"/>
      <w:pPr>
        <w:tabs>
          <w:tab w:val="num" w:pos="3600"/>
        </w:tabs>
        <w:ind w:left="3600" w:hanging="360"/>
      </w:pPr>
      <w:rPr>
        <w:rFonts w:ascii="Calibri" w:hAnsi="Calibri" w:hint="default"/>
      </w:rPr>
    </w:lvl>
    <w:lvl w:ilvl="5" w:tplc="8F727AFE" w:tentative="1">
      <w:start w:val="1"/>
      <w:numFmt w:val="bullet"/>
      <w:lvlText w:val=" "/>
      <w:lvlJc w:val="left"/>
      <w:pPr>
        <w:tabs>
          <w:tab w:val="num" w:pos="4320"/>
        </w:tabs>
        <w:ind w:left="4320" w:hanging="360"/>
      </w:pPr>
      <w:rPr>
        <w:rFonts w:ascii="Calibri" w:hAnsi="Calibri" w:hint="default"/>
      </w:rPr>
    </w:lvl>
    <w:lvl w:ilvl="6" w:tplc="ED86EC90" w:tentative="1">
      <w:start w:val="1"/>
      <w:numFmt w:val="bullet"/>
      <w:lvlText w:val=" "/>
      <w:lvlJc w:val="left"/>
      <w:pPr>
        <w:tabs>
          <w:tab w:val="num" w:pos="5040"/>
        </w:tabs>
        <w:ind w:left="5040" w:hanging="360"/>
      </w:pPr>
      <w:rPr>
        <w:rFonts w:ascii="Calibri" w:hAnsi="Calibri" w:hint="default"/>
      </w:rPr>
    </w:lvl>
    <w:lvl w:ilvl="7" w:tplc="192AA690" w:tentative="1">
      <w:start w:val="1"/>
      <w:numFmt w:val="bullet"/>
      <w:lvlText w:val=" "/>
      <w:lvlJc w:val="left"/>
      <w:pPr>
        <w:tabs>
          <w:tab w:val="num" w:pos="5760"/>
        </w:tabs>
        <w:ind w:left="5760" w:hanging="360"/>
      </w:pPr>
      <w:rPr>
        <w:rFonts w:ascii="Calibri" w:hAnsi="Calibri" w:hint="default"/>
      </w:rPr>
    </w:lvl>
    <w:lvl w:ilvl="8" w:tplc="4A7A9BA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2A7F76C5"/>
    <w:multiLevelType w:val="hybridMultilevel"/>
    <w:tmpl w:val="8FEE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C4E01"/>
    <w:multiLevelType w:val="hybridMultilevel"/>
    <w:tmpl w:val="A03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B5798"/>
    <w:multiLevelType w:val="hybridMultilevel"/>
    <w:tmpl w:val="30DC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32003"/>
    <w:multiLevelType w:val="hybridMultilevel"/>
    <w:tmpl w:val="8C28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77348"/>
    <w:multiLevelType w:val="hybridMultilevel"/>
    <w:tmpl w:val="4E520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67A39"/>
    <w:multiLevelType w:val="hybridMultilevel"/>
    <w:tmpl w:val="AFEC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2677C"/>
    <w:multiLevelType w:val="hybridMultilevel"/>
    <w:tmpl w:val="BDB2D9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71ECA"/>
    <w:multiLevelType w:val="hybridMultilevel"/>
    <w:tmpl w:val="191CA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47CB5"/>
    <w:multiLevelType w:val="multilevel"/>
    <w:tmpl w:val="009C9968"/>
    <w:lvl w:ilvl="0">
      <w:start w:val="6"/>
      <w:numFmt w:val="decimal"/>
      <w:lvlText w:val="%1"/>
      <w:lvlJc w:val="left"/>
      <w:pPr>
        <w:ind w:left="360" w:hanging="360"/>
      </w:pPr>
      <w:rPr>
        <w:rFonts w:hint="default"/>
        <w:color w:val="002060"/>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2060"/>
      </w:rPr>
    </w:lvl>
    <w:lvl w:ilvl="3">
      <w:start w:val="1"/>
      <w:numFmt w:val="decimal"/>
      <w:lvlText w:val="%1.%2.%3.%4"/>
      <w:lvlJc w:val="left"/>
      <w:pPr>
        <w:ind w:left="1800" w:hanging="720"/>
      </w:pPr>
      <w:rPr>
        <w:rFonts w:hint="default"/>
        <w:color w:val="002060"/>
      </w:rPr>
    </w:lvl>
    <w:lvl w:ilvl="4">
      <w:start w:val="1"/>
      <w:numFmt w:val="decimal"/>
      <w:lvlText w:val="%1.%2.%3.%4.%5"/>
      <w:lvlJc w:val="left"/>
      <w:pPr>
        <w:ind w:left="2520" w:hanging="1080"/>
      </w:pPr>
      <w:rPr>
        <w:rFonts w:hint="default"/>
        <w:color w:val="002060"/>
      </w:rPr>
    </w:lvl>
    <w:lvl w:ilvl="5">
      <w:start w:val="1"/>
      <w:numFmt w:val="decimal"/>
      <w:lvlText w:val="%1.%2.%3.%4.%5.%6"/>
      <w:lvlJc w:val="left"/>
      <w:pPr>
        <w:ind w:left="2880" w:hanging="1080"/>
      </w:pPr>
      <w:rPr>
        <w:rFonts w:hint="default"/>
        <w:color w:val="002060"/>
      </w:rPr>
    </w:lvl>
    <w:lvl w:ilvl="6">
      <w:start w:val="1"/>
      <w:numFmt w:val="decimal"/>
      <w:lvlText w:val="%1.%2.%3.%4.%5.%6.%7"/>
      <w:lvlJc w:val="left"/>
      <w:pPr>
        <w:ind w:left="3600" w:hanging="1440"/>
      </w:pPr>
      <w:rPr>
        <w:rFonts w:hint="default"/>
        <w:color w:val="002060"/>
      </w:rPr>
    </w:lvl>
    <w:lvl w:ilvl="7">
      <w:start w:val="1"/>
      <w:numFmt w:val="decimal"/>
      <w:lvlText w:val="%1.%2.%3.%4.%5.%6.%7.%8"/>
      <w:lvlJc w:val="left"/>
      <w:pPr>
        <w:ind w:left="3960" w:hanging="1440"/>
      </w:pPr>
      <w:rPr>
        <w:rFonts w:hint="default"/>
        <w:color w:val="002060"/>
      </w:rPr>
    </w:lvl>
    <w:lvl w:ilvl="8">
      <w:start w:val="1"/>
      <w:numFmt w:val="decimal"/>
      <w:lvlText w:val="%1.%2.%3.%4.%5.%6.%7.%8.%9"/>
      <w:lvlJc w:val="left"/>
      <w:pPr>
        <w:ind w:left="4680" w:hanging="1800"/>
      </w:pPr>
      <w:rPr>
        <w:rFonts w:hint="default"/>
        <w:color w:val="002060"/>
      </w:rPr>
    </w:lvl>
  </w:abstractNum>
  <w:abstractNum w:abstractNumId="21" w15:restartNumberingAfterBreak="0">
    <w:nsid w:val="643644C1"/>
    <w:multiLevelType w:val="hybridMultilevel"/>
    <w:tmpl w:val="97D8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C06E4"/>
    <w:multiLevelType w:val="hybridMultilevel"/>
    <w:tmpl w:val="F1B8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73B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A5A3452"/>
    <w:multiLevelType w:val="hybridMultilevel"/>
    <w:tmpl w:val="D2163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127E0"/>
    <w:multiLevelType w:val="hybridMultilevel"/>
    <w:tmpl w:val="DBC6D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5E18C8"/>
    <w:multiLevelType w:val="hybridMultilevel"/>
    <w:tmpl w:val="3EC4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
  </w:num>
  <w:num w:numId="4">
    <w:abstractNumId w:val="2"/>
  </w:num>
  <w:num w:numId="5">
    <w:abstractNumId w:val="14"/>
  </w:num>
  <w:num w:numId="6">
    <w:abstractNumId w:val="3"/>
  </w:num>
  <w:num w:numId="7">
    <w:abstractNumId w:val="0"/>
  </w:num>
  <w:num w:numId="8">
    <w:abstractNumId w:val="16"/>
  </w:num>
  <w:num w:numId="9">
    <w:abstractNumId w:val="17"/>
  </w:num>
  <w:num w:numId="10">
    <w:abstractNumId w:val="9"/>
  </w:num>
  <w:num w:numId="11">
    <w:abstractNumId w:val="13"/>
  </w:num>
  <w:num w:numId="12">
    <w:abstractNumId w:val="25"/>
  </w:num>
  <w:num w:numId="13">
    <w:abstractNumId w:val="19"/>
  </w:num>
  <w:num w:numId="14">
    <w:abstractNumId w:val="26"/>
  </w:num>
  <w:num w:numId="15">
    <w:abstractNumId w:val="22"/>
  </w:num>
  <w:num w:numId="16">
    <w:abstractNumId w:val="15"/>
  </w:num>
  <w:num w:numId="17">
    <w:abstractNumId w:val="11"/>
  </w:num>
  <w:num w:numId="18">
    <w:abstractNumId w:val="7"/>
  </w:num>
  <w:num w:numId="19">
    <w:abstractNumId w:val="10"/>
  </w:num>
  <w:num w:numId="20">
    <w:abstractNumId w:val="20"/>
  </w:num>
  <w:num w:numId="21">
    <w:abstractNumId w:val="8"/>
  </w:num>
  <w:num w:numId="22">
    <w:abstractNumId w:val="24"/>
  </w:num>
  <w:num w:numId="23">
    <w:abstractNumId w:val="4"/>
  </w:num>
  <w:num w:numId="24">
    <w:abstractNumId w:val="18"/>
  </w:num>
  <w:num w:numId="25">
    <w:abstractNumId w:val="5"/>
  </w:num>
  <w:num w:numId="26">
    <w:abstractNumId w:val="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66A"/>
    <w:rsid w:val="0000067F"/>
    <w:rsid w:val="00006B32"/>
    <w:rsid w:val="00011EA9"/>
    <w:rsid w:val="00014564"/>
    <w:rsid w:val="00016B65"/>
    <w:rsid w:val="000172A5"/>
    <w:rsid w:val="00020CDB"/>
    <w:rsid w:val="000220F1"/>
    <w:rsid w:val="00022C0C"/>
    <w:rsid w:val="00023C71"/>
    <w:rsid w:val="000270E2"/>
    <w:rsid w:val="000278BE"/>
    <w:rsid w:val="000310F3"/>
    <w:rsid w:val="00040324"/>
    <w:rsid w:val="000405F3"/>
    <w:rsid w:val="00040D1E"/>
    <w:rsid w:val="0004435C"/>
    <w:rsid w:val="00045412"/>
    <w:rsid w:val="000459FA"/>
    <w:rsid w:val="00046A4E"/>
    <w:rsid w:val="00046CA5"/>
    <w:rsid w:val="000536F1"/>
    <w:rsid w:val="00054C48"/>
    <w:rsid w:val="0005675B"/>
    <w:rsid w:val="00057E1E"/>
    <w:rsid w:val="000600A8"/>
    <w:rsid w:val="00060F8B"/>
    <w:rsid w:val="00061249"/>
    <w:rsid w:val="00063185"/>
    <w:rsid w:val="00065BAD"/>
    <w:rsid w:val="00071975"/>
    <w:rsid w:val="00071E7F"/>
    <w:rsid w:val="00074414"/>
    <w:rsid w:val="00076709"/>
    <w:rsid w:val="00077306"/>
    <w:rsid w:val="000776A6"/>
    <w:rsid w:val="000779F5"/>
    <w:rsid w:val="000829E7"/>
    <w:rsid w:val="00086F8E"/>
    <w:rsid w:val="000921A1"/>
    <w:rsid w:val="000933AC"/>
    <w:rsid w:val="00094B19"/>
    <w:rsid w:val="00096825"/>
    <w:rsid w:val="00096982"/>
    <w:rsid w:val="00096BCC"/>
    <w:rsid w:val="00097122"/>
    <w:rsid w:val="00097EDF"/>
    <w:rsid w:val="000A05AA"/>
    <w:rsid w:val="000A1829"/>
    <w:rsid w:val="000A42E8"/>
    <w:rsid w:val="000A71E8"/>
    <w:rsid w:val="000A7216"/>
    <w:rsid w:val="000B10B6"/>
    <w:rsid w:val="000B2D9B"/>
    <w:rsid w:val="000B3012"/>
    <w:rsid w:val="000B5B83"/>
    <w:rsid w:val="000B64CF"/>
    <w:rsid w:val="000C3B3D"/>
    <w:rsid w:val="000C573C"/>
    <w:rsid w:val="000D3937"/>
    <w:rsid w:val="000D45A4"/>
    <w:rsid w:val="000E045A"/>
    <w:rsid w:val="000E1CB6"/>
    <w:rsid w:val="000F0358"/>
    <w:rsid w:val="000F11D3"/>
    <w:rsid w:val="00100503"/>
    <w:rsid w:val="00103480"/>
    <w:rsid w:val="00105013"/>
    <w:rsid w:val="00105E5F"/>
    <w:rsid w:val="00105ECD"/>
    <w:rsid w:val="00106D70"/>
    <w:rsid w:val="0011214A"/>
    <w:rsid w:val="00116569"/>
    <w:rsid w:val="00117C75"/>
    <w:rsid w:val="0012366A"/>
    <w:rsid w:val="00125430"/>
    <w:rsid w:val="001273D5"/>
    <w:rsid w:val="00127B26"/>
    <w:rsid w:val="00133143"/>
    <w:rsid w:val="00133E39"/>
    <w:rsid w:val="0013684F"/>
    <w:rsid w:val="00137207"/>
    <w:rsid w:val="001377BA"/>
    <w:rsid w:val="00144C82"/>
    <w:rsid w:val="00144D0D"/>
    <w:rsid w:val="00146D65"/>
    <w:rsid w:val="00150DCE"/>
    <w:rsid w:val="00154168"/>
    <w:rsid w:val="00156236"/>
    <w:rsid w:val="00160BDF"/>
    <w:rsid w:val="001631CB"/>
    <w:rsid w:val="0016798A"/>
    <w:rsid w:val="00171779"/>
    <w:rsid w:val="00171CE5"/>
    <w:rsid w:val="00172243"/>
    <w:rsid w:val="00173976"/>
    <w:rsid w:val="001749C5"/>
    <w:rsid w:val="001764D9"/>
    <w:rsid w:val="0018018F"/>
    <w:rsid w:val="001815BC"/>
    <w:rsid w:val="00184B2E"/>
    <w:rsid w:val="00193946"/>
    <w:rsid w:val="00194A0A"/>
    <w:rsid w:val="00196D39"/>
    <w:rsid w:val="001A1E92"/>
    <w:rsid w:val="001A2C3E"/>
    <w:rsid w:val="001A5544"/>
    <w:rsid w:val="001A7FAC"/>
    <w:rsid w:val="001B086A"/>
    <w:rsid w:val="001B3610"/>
    <w:rsid w:val="001B75DD"/>
    <w:rsid w:val="001C4520"/>
    <w:rsid w:val="001C7595"/>
    <w:rsid w:val="001D4200"/>
    <w:rsid w:val="001D4C64"/>
    <w:rsid w:val="001E0F58"/>
    <w:rsid w:val="001F06DF"/>
    <w:rsid w:val="001F0E80"/>
    <w:rsid w:val="001F1B30"/>
    <w:rsid w:val="001F5A75"/>
    <w:rsid w:val="001F64AC"/>
    <w:rsid w:val="001F6B0A"/>
    <w:rsid w:val="00200AFD"/>
    <w:rsid w:val="00212852"/>
    <w:rsid w:val="00213FC5"/>
    <w:rsid w:val="00216F33"/>
    <w:rsid w:val="00217538"/>
    <w:rsid w:val="00226F47"/>
    <w:rsid w:val="0023163E"/>
    <w:rsid w:val="00231AB9"/>
    <w:rsid w:val="002325BF"/>
    <w:rsid w:val="0023631A"/>
    <w:rsid w:val="00236831"/>
    <w:rsid w:val="00240152"/>
    <w:rsid w:val="00240486"/>
    <w:rsid w:val="00251056"/>
    <w:rsid w:val="00254F32"/>
    <w:rsid w:val="002577CD"/>
    <w:rsid w:val="002600BD"/>
    <w:rsid w:val="00260F55"/>
    <w:rsid w:val="002610C1"/>
    <w:rsid w:val="00261FBB"/>
    <w:rsid w:val="00263D9B"/>
    <w:rsid w:val="00264308"/>
    <w:rsid w:val="0026526C"/>
    <w:rsid w:val="002666FB"/>
    <w:rsid w:val="00270B88"/>
    <w:rsid w:val="002712CC"/>
    <w:rsid w:val="00272032"/>
    <w:rsid w:val="002750AB"/>
    <w:rsid w:val="00275503"/>
    <w:rsid w:val="00275B99"/>
    <w:rsid w:val="002776EA"/>
    <w:rsid w:val="00280F1E"/>
    <w:rsid w:val="00286730"/>
    <w:rsid w:val="002911E5"/>
    <w:rsid w:val="0029297A"/>
    <w:rsid w:val="002963E1"/>
    <w:rsid w:val="002A1E6C"/>
    <w:rsid w:val="002B16F6"/>
    <w:rsid w:val="002B3F1A"/>
    <w:rsid w:val="002B59BE"/>
    <w:rsid w:val="002B5D3C"/>
    <w:rsid w:val="002B5D72"/>
    <w:rsid w:val="002B5E7A"/>
    <w:rsid w:val="002B719A"/>
    <w:rsid w:val="002C38E4"/>
    <w:rsid w:val="002C49A2"/>
    <w:rsid w:val="002C739B"/>
    <w:rsid w:val="002C76AB"/>
    <w:rsid w:val="002C76DA"/>
    <w:rsid w:val="002D4315"/>
    <w:rsid w:val="002D539C"/>
    <w:rsid w:val="002D5A22"/>
    <w:rsid w:val="002E1238"/>
    <w:rsid w:val="002E5C0D"/>
    <w:rsid w:val="002E653B"/>
    <w:rsid w:val="002E7005"/>
    <w:rsid w:val="002E7F14"/>
    <w:rsid w:val="002F0299"/>
    <w:rsid w:val="002F2948"/>
    <w:rsid w:val="002F4A51"/>
    <w:rsid w:val="002F65D5"/>
    <w:rsid w:val="002F6820"/>
    <w:rsid w:val="002F6B3F"/>
    <w:rsid w:val="0030149F"/>
    <w:rsid w:val="003019DC"/>
    <w:rsid w:val="00302BD6"/>
    <w:rsid w:val="00303563"/>
    <w:rsid w:val="00305D01"/>
    <w:rsid w:val="00307A3A"/>
    <w:rsid w:val="00310464"/>
    <w:rsid w:val="003116F8"/>
    <w:rsid w:val="003139BD"/>
    <w:rsid w:val="00313EE3"/>
    <w:rsid w:val="00317476"/>
    <w:rsid w:val="003177FE"/>
    <w:rsid w:val="003222CB"/>
    <w:rsid w:val="003232C1"/>
    <w:rsid w:val="0032503E"/>
    <w:rsid w:val="00325F77"/>
    <w:rsid w:val="00331274"/>
    <w:rsid w:val="003363CA"/>
    <w:rsid w:val="00343C1F"/>
    <w:rsid w:val="00346705"/>
    <w:rsid w:val="0035020B"/>
    <w:rsid w:val="00350BE0"/>
    <w:rsid w:val="00351D44"/>
    <w:rsid w:val="00352F11"/>
    <w:rsid w:val="0035756E"/>
    <w:rsid w:val="00360B7B"/>
    <w:rsid w:val="003650AF"/>
    <w:rsid w:val="00366A2C"/>
    <w:rsid w:val="003709B5"/>
    <w:rsid w:val="00375DC8"/>
    <w:rsid w:val="00375E01"/>
    <w:rsid w:val="0037726D"/>
    <w:rsid w:val="003776E7"/>
    <w:rsid w:val="00383C4E"/>
    <w:rsid w:val="0038790E"/>
    <w:rsid w:val="00391338"/>
    <w:rsid w:val="00391C6D"/>
    <w:rsid w:val="00393A77"/>
    <w:rsid w:val="00396A8B"/>
    <w:rsid w:val="00396B9A"/>
    <w:rsid w:val="00396E08"/>
    <w:rsid w:val="00397184"/>
    <w:rsid w:val="003A3102"/>
    <w:rsid w:val="003A52D0"/>
    <w:rsid w:val="003A6E42"/>
    <w:rsid w:val="003B02CC"/>
    <w:rsid w:val="003B312D"/>
    <w:rsid w:val="003B53B6"/>
    <w:rsid w:val="003B58B0"/>
    <w:rsid w:val="003B7FC6"/>
    <w:rsid w:val="003C0E95"/>
    <w:rsid w:val="003C2347"/>
    <w:rsid w:val="003C3761"/>
    <w:rsid w:val="003C3B2E"/>
    <w:rsid w:val="003C6150"/>
    <w:rsid w:val="003C7744"/>
    <w:rsid w:val="003C7A69"/>
    <w:rsid w:val="003D56B9"/>
    <w:rsid w:val="003D6DC4"/>
    <w:rsid w:val="003D7058"/>
    <w:rsid w:val="003E0549"/>
    <w:rsid w:val="003E0717"/>
    <w:rsid w:val="003E49E6"/>
    <w:rsid w:val="003E52B4"/>
    <w:rsid w:val="003E5ECA"/>
    <w:rsid w:val="003E6D60"/>
    <w:rsid w:val="003E7CE3"/>
    <w:rsid w:val="003F0D16"/>
    <w:rsid w:val="003F3167"/>
    <w:rsid w:val="003F4E66"/>
    <w:rsid w:val="003F59B3"/>
    <w:rsid w:val="0040263C"/>
    <w:rsid w:val="00403BF4"/>
    <w:rsid w:val="00406A61"/>
    <w:rsid w:val="00406E42"/>
    <w:rsid w:val="00410C1B"/>
    <w:rsid w:val="00414675"/>
    <w:rsid w:val="00417398"/>
    <w:rsid w:val="00417A67"/>
    <w:rsid w:val="00420377"/>
    <w:rsid w:val="00421834"/>
    <w:rsid w:val="004235EC"/>
    <w:rsid w:val="0042374D"/>
    <w:rsid w:val="004250C7"/>
    <w:rsid w:val="00427AE3"/>
    <w:rsid w:val="00431203"/>
    <w:rsid w:val="00433360"/>
    <w:rsid w:val="004336E9"/>
    <w:rsid w:val="0044373D"/>
    <w:rsid w:val="004439EE"/>
    <w:rsid w:val="004502EE"/>
    <w:rsid w:val="004538D6"/>
    <w:rsid w:val="00465C7B"/>
    <w:rsid w:val="004742D6"/>
    <w:rsid w:val="00475D63"/>
    <w:rsid w:val="00480694"/>
    <w:rsid w:val="00481EAA"/>
    <w:rsid w:val="00482DE1"/>
    <w:rsid w:val="00483B40"/>
    <w:rsid w:val="00484A20"/>
    <w:rsid w:val="004868C4"/>
    <w:rsid w:val="00495FAD"/>
    <w:rsid w:val="004971A6"/>
    <w:rsid w:val="004A76FA"/>
    <w:rsid w:val="004B66DB"/>
    <w:rsid w:val="004B7F7A"/>
    <w:rsid w:val="004C42EE"/>
    <w:rsid w:val="004D0C51"/>
    <w:rsid w:val="004D30A6"/>
    <w:rsid w:val="004D6A7F"/>
    <w:rsid w:val="004D7737"/>
    <w:rsid w:val="004E3A5D"/>
    <w:rsid w:val="004E6A56"/>
    <w:rsid w:val="004F2096"/>
    <w:rsid w:val="004F5DEF"/>
    <w:rsid w:val="004F665D"/>
    <w:rsid w:val="005025B2"/>
    <w:rsid w:val="005040EC"/>
    <w:rsid w:val="00505A03"/>
    <w:rsid w:val="005063C2"/>
    <w:rsid w:val="005067B8"/>
    <w:rsid w:val="00515ECE"/>
    <w:rsid w:val="005243F1"/>
    <w:rsid w:val="005274ED"/>
    <w:rsid w:val="005302C0"/>
    <w:rsid w:val="00537E8A"/>
    <w:rsid w:val="0054044D"/>
    <w:rsid w:val="00540E11"/>
    <w:rsid w:val="0054245D"/>
    <w:rsid w:val="00547099"/>
    <w:rsid w:val="00551BA3"/>
    <w:rsid w:val="00551DD2"/>
    <w:rsid w:val="00553800"/>
    <w:rsid w:val="00557D28"/>
    <w:rsid w:val="00562EB8"/>
    <w:rsid w:val="005641C4"/>
    <w:rsid w:val="005645E1"/>
    <w:rsid w:val="00565E1D"/>
    <w:rsid w:val="00570244"/>
    <w:rsid w:val="00570250"/>
    <w:rsid w:val="00574839"/>
    <w:rsid w:val="00576111"/>
    <w:rsid w:val="00576AF1"/>
    <w:rsid w:val="00577AE9"/>
    <w:rsid w:val="00587DD0"/>
    <w:rsid w:val="00590D44"/>
    <w:rsid w:val="00591E7E"/>
    <w:rsid w:val="00593E64"/>
    <w:rsid w:val="005954A4"/>
    <w:rsid w:val="005A35E7"/>
    <w:rsid w:val="005A688D"/>
    <w:rsid w:val="005B0B44"/>
    <w:rsid w:val="005B2178"/>
    <w:rsid w:val="005B28BA"/>
    <w:rsid w:val="005B422E"/>
    <w:rsid w:val="005B5070"/>
    <w:rsid w:val="005B5DB8"/>
    <w:rsid w:val="005C0B16"/>
    <w:rsid w:val="005C10B3"/>
    <w:rsid w:val="005C2668"/>
    <w:rsid w:val="005C3D7A"/>
    <w:rsid w:val="005C72D9"/>
    <w:rsid w:val="005D214C"/>
    <w:rsid w:val="005D250D"/>
    <w:rsid w:val="005D293A"/>
    <w:rsid w:val="005D4CB4"/>
    <w:rsid w:val="005D4E92"/>
    <w:rsid w:val="005D7526"/>
    <w:rsid w:val="005E2690"/>
    <w:rsid w:val="005E3CEA"/>
    <w:rsid w:val="005E401B"/>
    <w:rsid w:val="005E5380"/>
    <w:rsid w:val="005E7B37"/>
    <w:rsid w:val="005E7C91"/>
    <w:rsid w:val="005F177F"/>
    <w:rsid w:val="005F3E1D"/>
    <w:rsid w:val="005F664E"/>
    <w:rsid w:val="005F7B89"/>
    <w:rsid w:val="006010C9"/>
    <w:rsid w:val="00603869"/>
    <w:rsid w:val="00603FA3"/>
    <w:rsid w:val="00607B08"/>
    <w:rsid w:val="00607BEB"/>
    <w:rsid w:val="00612F60"/>
    <w:rsid w:val="00623140"/>
    <w:rsid w:val="0062485F"/>
    <w:rsid w:val="00624B07"/>
    <w:rsid w:val="006251E3"/>
    <w:rsid w:val="00640616"/>
    <w:rsid w:val="00642BC2"/>
    <w:rsid w:val="00645BD1"/>
    <w:rsid w:val="00650D30"/>
    <w:rsid w:val="00661E38"/>
    <w:rsid w:val="00661F0B"/>
    <w:rsid w:val="00662881"/>
    <w:rsid w:val="006634AC"/>
    <w:rsid w:val="0066541D"/>
    <w:rsid w:val="00666DFC"/>
    <w:rsid w:val="00667DBD"/>
    <w:rsid w:val="006708F4"/>
    <w:rsid w:val="00671AF4"/>
    <w:rsid w:val="006738A5"/>
    <w:rsid w:val="00674E95"/>
    <w:rsid w:val="00676A2F"/>
    <w:rsid w:val="00676DD2"/>
    <w:rsid w:val="00677379"/>
    <w:rsid w:val="0068455C"/>
    <w:rsid w:val="00693409"/>
    <w:rsid w:val="006954D0"/>
    <w:rsid w:val="00696CA0"/>
    <w:rsid w:val="006A0C7F"/>
    <w:rsid w:val="006A160F"/>
    <w:rsid w:val="006A3F3C"/>
    <w:rsid w:val="006A4C4B"/>
    <w:rsid w:val="006A4DDA"/>
    <w:rsid w:val="006A6590"/>
    <w:rsid w:val="006A6E0A"/>
    <w:rsid w:val="006B162C"/>
    <w:rsid w:val="006B3227"/>
    <w:rsid w:val="006B5E27"/>
    <w:rsid w:val="006B7550"/>
    <w:rsid w:val="006B7FD0"/>
    <w:rsid w:val="006C27AF"/>
    <w:rsid w:val="006D20B6"/>
    <w:rsid w:val="006D2F18"/>
    <w:rsid w:val="006D4141"/>
    <w:rsid w:val="006E0C0B"/>
    <w:rsid w:val="006E2661"/>
    <w:rsid w:val="006E3E55"/>
    <w:rsid w:val="006E7F67"/>
    <w:rsid w:val="006F1FD0"/>
    <w:rsid w:val="006F4359"/>
    <w:rsid w:val="006F48A2"/>
    <w:rsid w:val="006F7EF9"/>
    <w:rsid w:val="00700423"/>
    <w:rsid w:val="00704E6A"/>
    <w:rsid w:val="00704F21"/>
    <w:rsid w:val="00707E3C"/>
    <w:rsid w:val="00712D27"/>
    <w:rsid w:val="0071496B"/>
    <w:rsid w:val="007170C1"/>
    <w:rsid w:val="007223A8"/>
    <w:rsid w:val="007223FB"/>
    <w:rsid w:val="00722418"/>
    <w:rsid w:val="00722D20"/>
    <w:rsid w:val="00724E3C"/>
    <w:rsid w:val="00726F35"/>
    <w:rsid w:val="007274F7"/>
    <w:rsid w:val="00733FE1"/>
    <w:rsid w:val="007417F8"/>
    <w:rsid w:val="007448D3"/>
    <w:rsid w:val="007467F9"/>
    <w:rsid w:val="0075363C"/>
    <w:rsid w:val="00761471"/>
    <w:rsid w:val="00761DE5"/>
    <w:rsid w:val="007643B0"/>
    <w:rsid w:val="007670FE"/>
    <w:rsid w:val="00771C8A"/>
    <w:rsid w:val="00771D71"/>
    <w:rsid w:val="00775106"/>
    <w:rsid w:val="0077742D"/>
    <w:rsid w:val="007810E0"/>
    <w:rsid w:val="007853FE"/>
    <w:rsid w:val="0078600E"/>
    <w:rsid w:val="00787123"/>
    <w:rsid w:val="007929B4"/>
    <w:rsid w:val="00797C1F"/>
    <w:rsid w:val="007A1A57"/>
    <w:rsid w:val="007A36A3"/>
    <w:rsid w:val="007A776E"/>
    <w:rsid w:val="007A78E3"/>
    <w:rsid w:val="007B0EA1"/>
    <w:rsid w:val="007B44A1"/>
    <w:rsid w:val="007B5A12"/>
    <w:rsid w:val="007B5D93"/>
    <w:rsid w:val="007B6306"/>
    <w:rsid w:val="007B7BA0"/>
    <w:rsid w:val="007C0E15"/>
    <w:rsid w:val="007C2655"/>
    <w:rsid w:val="007C3066"/>
    <w:rsid w:val="007C7569"/>
    <w:rsid w:val="007D09B6"/>
    <w:rsid w:val="007D368B"/>
    <w:rsid w:val="007D55C3"/>
    <w:rsid w:val="007D5960"/>
    <w:rsid w:val="007D62EB"/>
    <w:rsid w:val="007E094D"/>
    <w:rsid w:val="007E4196"/>
    <w:rsid w:val="007E50EA"/>
    <w:rsid w:val="007E5B41"/>
    <w:rsid w:val="007F07E6"/>
    <w:rsid w:val="007F0ADB"/>
    <w:rsid w:val="007F14FA"/>
    <w:rsid w:val="007F2D43"/>
    <w:rsid w:val="007F76E5"/>
    <w:rsid w:val="008006DC"/>
    <w:rsid w:val="00801B92"/>
    <w:rsid w:val="00801E9B"/>
    <w:rsid w:val="00802D16"/>
    <w:rsid w:val="00804E90"/>
    <w:rsid w:val="008056CE"/>
    <w:rsid w:val="00805BA1"/>
    <w:rsid w:val="00806580"/>
    <w:rsid w:val="00806C2B"/>
    <w:rsid w:val="00810357"/>
    <w:rsid w:val="00810C76"/>
    <w:rsid w:val="008146C4"/>
    <w:rsid w:val="0081717A"/>
    <w:rsid w:val="0081741A"/>
    <w:rsid w:val="0082253A"/>
    <w:rsid w:val="008239EA"/>
    <w:rsid w:val="00824503"/>
    <w:rsid w:val="00826EEA"/>
    <w:rsid w:val="00830487"/>
    <w:rsid w:val="00833046"/>
    <w:rsid w:val="00836712"/>
    <w:rsid w:val="008400AC"/>
    <w:rsid w:val="00840FC8"/>
    <w:rsid w:val="0084120A"/>
    <w:rsid w:val="00841B42"/>
    <w:rsid w:val="00843448"/>
    <w:rsid w:val="00846524"/>
    <w:rsid w:val="00847726"/>
    <w:rsid w:val="00860EBD"/>
    <w:rsid w:val="0086541B"/>
    <w:rsid w:val="008654A3"/>
    <w:rsid w:val="00867DB3"/>
    <w:rsid w:val="00867E26"/>
    <w:rsid w:val="00873003"/>
    <w:rsid w:val="008740DB"/>
    <w:rsid w:val="008753B9"/>
    <w:rsid w:val="008761A7"/>
    <w:rsid w:val="008820D9"/>
    <w:rsid w:val="00887FBF"/>
    <w:rsid w:val="008904F1"/>
    <w:rsid w:val="00897123"/>
    <w:rsid w:val="008A182C"/>
    <w:rsid w:val="008A295C"/>
    <w:rsid w:val="008A2DA7"/>
    <w:rsid w:val="008A59B5"/>
    <w:rsid w:val="008A7FBE"/>
    <w:rsid w:val="008B1C32"/>
    <w:rsid w:val="008B2958"/>
    <w:rsid w:val="008B3007"/>
    <w:rsid w:val="008C16B3"/>
    <w:rsid w:val="008C2304"/>
    <w:rsid w:val="008C74B3"/>
    <w:rsid w:val="008D1942"/>
    <w:rsid w:val="008D4025"/>
    <w:rsid w:val="008D518A"/>
    <w:rsid w:val="008E2533"/>
    <w:rsid w:val="008E3A9E"/>
    <w:rsid w:val="008E59FE"/>
    <w:rsid w:val="008F4938"/>
    <w:rsid w:val="008F60D0"/>
    <w:rsid w:val="008F6939"/>
    <w:rsid w:val="009040A8"/>
    <w:rsid w:val="00911E0C"/>
    <w:rsid w:val="00914662"/>
    <w:rsid w:val="009153EA"/>
    <w:rsid w:val="00920BCA"/>
    <w:rsid w:val="00922E82"/>
    <w:rsid w:val="0092353E"/>
    <w:rsid w:val="0092452E"/>
    <w:rsid w:val="0092527E"/>
    <w:rsid w:val="009253E2"/>
    <w:rsid w:val="00926A94"/>
    <w:rsid w:val="00927B75"/>
    <w:rsid w:val="009336C8"/>
    <w:rsid w:val="00935A99"/>
    <w:rsid w:val="00941568"/>
    <w:rsid w:val="009432DD"/>
    <w:rsid w:val="009434EA"/>
    <w:rsid w:val="00953579"/>
    <w:rsid w:val="00953F16"/>
    <w:rsid w:val="00956CD6"/>
    <w:rsid w:val="00967653"/>
    <w:rsid w:val="009726B4"/>
    <w:rsid w:val="00975CDC"/>
    <w:rsid w:val="00985DAF"/>
    <w:rsid w:val="00991A11"/>
    <w:rsid w:val="009924AE"/>
    <w:rsid w:val="00993027"/>
    <w:rsid w:val="00997815"/>
    <w:rsid w:val="009A1989"/>
    <w:rsid w:val="009A2FE2"/>
    <w:rsid w:val="009A33E7"/>
    <w:rsid w:val="009A421F"/>
    <w:rsid w:val="009A60AE"/>
    <w:rsid w:val="009B2E39"/>
    <w:rsid w:val="009B6FFD"/>
    <w:rsid w:val="009C4891"/>
    <w:rsid w:val="009C5A5D"/>
    <w:rsid w:val="009C7320"/>
    <w:rsid w:val="009D1962"/>
    <w:rsid w:val="009D67EF"/>
    <w:rsid w:val="009D7FE8"/>
    <w:rsid w:val="009E19F1"/>
    <w:rsid w:val="009E270C"/>
    <w:rsid w:val="009E44DA"/>
    <w:rsid w:val="009E6272"/>
    <w:rsid w:val="009E790A"/>
    <w:rsid w:val="009F31A6"/>
    <w:rsid w:val="009F570E"/>
    <w:rsid w:val="009F5B9A"/>
    <w:rsid w:val="009F6DD2"/>
    <w:rsid w:val="00A0007A"/>
    <w:rsid w:val="00A0016D"/>
    <w:rsid w:val="00A00720"/>
    <w:rsid w:val="00A01197"/>
    <w:rsid w:val="00A02115"/>
    <w:rsid w:val="00A054FB"/>
    <w:rsid w:val="00A05507"/>
    <w:rsid w:val="00A05D50"/>
    <w:rsid w:val="00A118DC"/>
    <w:rsid w:val="00A16A2A"/>
    <w:rsid w:val="00A17269"/>
    <w:rsid w:val="00A20B69"/>
    <w:rsid w:val="00A20CB1"/>
    <w:rsid w:val="00A31F64"/>
    <w:rsid w:val="00A32A1F"/>
    <w:rsid w:val="00A33C6C"/>
    <w:rsid w:val="00A34B75"/>
    <w:rsid w:val="00A41952"/>
    <w:rsid w:val="00A46F31"/>
    <w:rsid w:val="00A51F98"/>
    <w:rsid w:val="00A52F91"/>
    <w:rsid w:val="00A53A00"/>
    <w:rsid w:val="00A53BD1"/>
    <w:rsid w:val="00A5401C"/>
    <w:rsid w:val="00A55384"/>
    <w:rsid w:val="00A60645"/>
    <w:rsid w:val="00A66499"/>
    <w:rsid w:val="00A70503"/>
    <w:rsid w:val="00A70679"/>
    <w:rsid w:val="00A756EA"/>
    <w:rsid w:val="00A76FF5"/>
    <w:rsid w:val="00A772E8"/>
    <w:rsid w:val="00A82035"/>
    <w:rsid w:val="00A87160"/>
    <w:rsid w:val="00A87B90"/>
    <w:rsid w:val="00A87D4C"/>
    <w:rsid w:val="00A92A94"/>
    <w:rsid w:val="00A93A17"/>
    <w:rsid w:val="00A93ED7"/>
    <w:rsid w:val="00A96A01"/>
    <w:rsid w:val="00AA19EB"/>
    <w:rsid w:val="00AA5066"/>
    <w:rsid w:val="00AA5460"/>
    <w:rsid w:val="00AB166B"/>
    <w:rsid w:val="00AB3347"/>
    <w:rsid w:val="00AB4343"/>
    <w:rsid w:val="00AB46D3"/>
    <w:rsid w:val="00AC0851"/>
    <w:rsid w:val="00AC1050"/>
    <w:rsid w:val="00AC350E"/>
    <w:rsid w:val="00AC5215"/>
    <w:rsid w:val="00AC55F9"/>
    <w:rsid w:val="00AD028C"/>
    <w:rsid w:val="00AD06E2"/>
    <w:rsid w:val="00AD6895"/>
    <w:rsid w:val="00AE2559"/>
    <w:rsid w:val="00AE3FF9"/>
    <w:rsid w:val="00AE54FF"/>
    <w:rsid w:val="00AF0D20"/>
    <w:rsid w:val="00AF1625"/>
    <w:rsid w:val="00AF16D1"/>
    <w:rsid w:val="00AF374F"/>
    <w:rsid w:val="00AF3A16"/>
    <w:rsid w:val="00AF5392"/>
    <w:rsid w:val="00AF6381"/>
    <w:rsid w:val="00AF65FA"/>
    <w:rsid w:val="00B00AC9"/>
    <w:rsid w:val="00B0238D"/>
    <w:rsid w:val="00B05095"/>
    <w:rsid w:val="00B0596F"/>
    <w:rsid w:val="00B06932"/>
    <w:rsid w:val="00B06D6F"/>
    <w:rsid w:val="00B07844"/>
    <w:rsid w:val="00B10975"/>
    <w:rsid w:val="00B10B79"/>
    <w:rsid w:val="00B116BC"/>
    <w:rsid w:val="00B135A0"/>
    <w:rsid w:val="00B136F9"/>
    <w:rsid w:val="00B14717"/>
    <w:rsid w:val="00B20158"/>
    <w:rsid w:val="00B20FC6"/>
    <w:rsid w:val="00B213B8"/>
    <w:rsid w:val="00B21A82"/>
    <w:rsid w:val="00B27A5C"/>
    <w:rsid w:val="00B331D0"/>
    <w:rsid w:val="00B34096"/>
    <w:rsid w:val="00B34FA0"/>
    <w:rsid w:val="00B44029"/>
    <w:rsid w:val="00B441F6"/>
    <w:rsid w:val="00B44DD8"/>
    <w:rsid w:val="00B46CC9"/>
    <w:rsid w:val="00B47447"/>
    <w:rsid w:val="00B47AB1"/>
    <w:rsid w:val="00B51CB0"/>
    <w:rsid w:val="00B52F8F"/>
    <w:rsid w:val="00B5351E"/>
    <w:rsid w:val="00B5490F"/>
    <w:rsid w:val="00B54E10"/>
    <w:rsid w:val="00B559B8"/>
    <w:rsid w:val="00B65415"/>
    <w:rsid w:val="00B66DC5"/>
    <w:rsid w:val="00B67843"/>
    <w:rsid w:val="00B729BC"/>
    <w:rsid w:val="00B80B26"/>
    <w:rsid w:val="00B81082"/>
    <w:rsid w:val="00B819D4"/>
    <w:rsid w:val="00B840AE"/>
    <w:rsid w:val="00B858A5"/>
    <w:rsid w:val="00B85A27"/>
    <w:rsid w:val="00B92428"/>
    <w:rsid w:val="00B927BC"/>
    <w:rsid w:val="00B929DA"/>
    <w:rsid w:val="00B93377"/>
    <w:rsid w:val="00B940D4"/>
    <w:rsid w:val="00B94E4F"/>
    <w:rsid w:val="00B9500B"/>
    <w:rsid w:val="00B9594F"/>
    <w:rsid w:val="00B9778E"/>
    <w:rsid w:val="00BA01FB"/>
    <w:rsid w:val="00BA15CD"/>
    <w:rsid w:val="00BA38B6"/>
    <w:rsid w:val="00BA4641"/>
    <w:rsid w:val="00BA52A4"/>
    <w:rsid w:val="00BA6AD8"/>
    <w:rsid w:val="00BA6AE0"/>
    <w:rsid w:val="00BB1B8E"/>
    <w:rsid w:val="00BB2591"/>
    <w:rsid w:val="00BC491D"/>
    <w:rsid w:val="00BD0B04"/>
    <w:rsid w:val="00BD146D"/>
    <w:rsid w:val="00BE36BD"/>
    <w:rsid w:val="00BE3D19"/>
    <w:rsid w:val="00BE6AF9"/>
    <w:rsid w:val="00BF08AA"/>
    <w:rsid w:val="00BF22F1"/>
    <w:rsid w:val="00BF4857"/>
    <w:rsid w:val="00C00147"/>
    <w:rsid w:val="00C0066D"/>
    <w:rsid w:val="00C006EE"/>
    <w:rsid w:val="00C01795"/>
    <w:rsid w:val="00C1422C"/>
    <w:rsid w:val="00C1720E"/>
    <w:rsid w:val="00C223E9"/>
    <w:rsid w:val="00C23DC7"/>
    <w:rsid w:val="00C25D7C"/>
    <w:rsid w:val="00C27A08"/>
    <w:rsid w:val="00C320C3"/>
    <w:rsid w:val="00C33521"/>
    <w:rsid w:val="00C40007"/>
    <w:rsid w:val="00C409FB"/>
    <w:rsid w:val="00C40EDD"/>
    <w:rsid w:val="00C419C2"/>
    <w:rsid w:val="00C42616"/>
    <w:rsid w:val="00C42AB8"/>
    <w:rsid w:val="00C51836"/>
    <w:rsid w:val="00C52EB1"/>
    <w:rsid w:val="00C53187"/>
    <w:rsid w:val="00C53DF9"/>
    <w:rsid w:val="00C60F7F"/>
    <w:rsid w:val="00C638FC"/>
    <w:rsid w:val="00C65D38"/>
    <w:rsid w:val="00C67F60"/>
    <w:rsid w:val="00C73B40"/>
    <w:rsid w:val="00C74C9C"/>
    <w:rsid w:val="00C74DE2"/>
    <w:rsid w:val="00C764FD"/>
    <w:rsid w:val="00C7676E"/>
    <w:rsid w:val="00C81286"/>
    <w:rsid w:val="00C81814"/>
    <w:rsid w:val="00C839DF"/>
    <w:rsid w:val="00C905AE"/>
    <w:rsid w:val="00C94DA2"/>
    <w:rsid w:val="00C96F33"/>
    <w:rsid w:val="00C97D11"/>
    <w:rsid w:val="00CA4C91"/>
    <w:rsid w:val="00CA64D7"/>
    <w:rsid w:val="00CA6616"/>
    <w:rsid w:val="00CB2D11"/>
    <w:rsid w:val="00CB3736"/>
    <w:rsid w:val="00CB39CB"/>
    <w:rsid w:val="00CB5DD3"/>
    <w:rsid w:val="00CB6776"/>
    <w:rsid w:val="00CC1AB5"/>
    <w:rsid w:val="00CC21D6"/>
    <w:rsid w:val="00CD2213"/>
    <w:rsid w:val="00CD3555"/>
    <w:rsid w:val="00CD383B"/>
    <w:rsid w:val="00CD55C4"/>
    <w:rsid w:val="00CD5CD0"/>
    <w:rsid w:val="00CD6AE8"/>
    <w:rsid w:val="00CD72C3"/>
    <w:rsid w:val="00CD78C8"/>
    <w:rsid w:val="00CE0D10"/>
    <w:rsid w:val="00CE2E30"/>
    <w:rsid w:val="00CE380C"/>
    <w:rsid w:val="00CF060E"/>
    <w:rsid w:val="00CF7B51"/>
    <w:rsid w:val="00D003A5"/>
    <w:rsid w:val="00D00693"/>
    <w:rsid w:val="00D068AE"/>
    <w:rsid w:val="00D10B55"/>
    <w:rsid w:val="00D11971"/>
    <w:rsid w:val="00D13B60"/>
    <w:rsid w:val="00D145B4"/>
    <w:rsid w:val="00D21DD0"/>
    <w:rsid w:val="00D22573"/>
    <w:rsid w:val="00D24CEA"/>
    <w:rsid w:val="00D264F8"/>
    <w:rsid w:val="00D379C4"/>
    <w:rsid w:val="00D407BD"/>
    <w:rsid w:val="00D46ADA"/>
    <w:rsid w:val="00D52164"/>
    <w:rsid w:val="00D52C95"/>
    <w:rsid w:val="00D5344E"/>
    <w:rsid w:val="00D54D97"/>
    <w:rsid w:val="00D566EE"/>
    <w:rsid w:val="00D569C1"/>
    <w:rsid w:val="00D7144C"/>
    <w:rsid w:val="00D76767"/>
    <w:rsid w:val="00D773A7"/>
    <w:rsid w:val="00D77DB3"/>
    <w:rsid w:val="00D820DF"/>
    <w:rsid w:val="00D859EB"/>
    <w:rsid w:val="00D93A72"/>
    <w:rsid w:val="00D95DAE"/>
    <w:rsid w:val="00DA1288"/>
    <w:rsid w:val="00DA35EC"/>
    <w:rsid w:val="00DA3CD7"/>
    <w:rsid w:val="00DA4628"/>
    <w:rsid w:val="00DB09DE"/>
    <w:rsid w:val="00DB371A"/>
    <w:rsid w:val="00DB5CEA"/>
    <w:rsid w:val="00DB7192"/>
    <w:rsid w:val="00DB7826"/>
    <w:rsid w:val="00DC0620"/>
    <w:rsid w:val="00DC2010"/>
    <w:rsid w:val="00DC51DE"/>
    <w:rsid w:val="00DC7EBC"/>
    <w:rsid w:val="00DD007D"/>
    <w:rsid w:val="00DD1EAF"/>
    <w:rsid w:val="00DD348F"/>
    <w:rsid w:val="00DD6D1F"/>
    <w:rsid w:val="00DE0ADE"/>
    <w:rsid w:val="00DE43B1"/>
    <w:rsid w:val="00DE4DB0"/>
    <w:rsid w:val="00DE518B"/>
    <w:rsid w:val="00DE609E"/>
    <w:rsid w:val="00DE780B"/>
    <w:rsid w:val="00DF03A9"/>
    <w:rsid w:val="00DF03FC"/>
    <w:rsid w:val="00DF1BD8"/>
    <w:rsid w:val="00DF213E"/>
    <w:rsid w:val="00DF3B86"/>
    <w:rsid w:val="00DF53F3"/>
    <w:rsid w:val="00DF6140"/>
    <w:rsid w:val="00DF6EFC"/>
    <w:rsid w:val="00E03CC6"/>
    <w:rsid w:val="00E116FD"/>
    <w:rsid w:val="00E12F88"/>
    <w:rsid w:val="00E1366F"/>
    <w:rsid w:val="00E14D25"/>
    <w:rsid w:val="00E17A2B"/>
    <w:rsid w:val="00E22606"/>
    <w:rsid w:val="00E230B5"/>
    <w:rsid w:val="00E230F7"/>
    <w:rsid w:val="00E2374A"/>
    <w:rsid w:val="00E23A25"/>
    <w:rsid w:val="00E25104"/>
    <w:rsid w:val="00E32526"/>
    <w:rsid w:val="00E32ABC"/>
    <w:rsid w:val="00E3354D"/>
    <w:rsid w:val="00E3373A"/>
    <w:rsid w:val="00E33FC3"/>
    <w:rsid w:val="00E33FE3"/>
    <w:rsid w:val="00E36096"/>
    <w:rsid w:val="00E360A2"/>
    <w:rsid w:val="00E40911"/>
    <w:rsid w:val="00E40E91"/>
    <w:rsid w:val="00E423CB"/>
    <w:rsid w:val="00E43684"/>
    <w:rsid w:val="00E47EDB"/>
    <w:rsid w:val="00E55F76"/>
    <w:rsid w:val="00E66D21"/>
    <w:rsid w:val="00E71674"/>
    <w:rsid w:val="00E73162"/>
    <w:rsid w:val="00E77047"/>
    <w:rsid w:val="00E808D2"/>
    <w:rsid w:val="00E824B0"/>
    <w:rsid w:val="00E82A96"/>
    <w:rsid w:val="00E83216"/>
    <w:rsid w:val="00E84753"/>
    <w:rsid w:val="00E854AA"/>
    <w:rsid w:val="00E868E2"/>
    <w:rsid w:val="00E90082"/>
    <w:rsid w:val="00E9175F"/>
    <w:rsid w:val="00E91EBA"/>
    <w:rsid w:val="00E95428"/>
    <w:rsid w:val="00E95B8C"/>
    <w:rsid w:val="00E96238"/>
    <w:rsid w:val="00E97BDC"/>
    <w:rsid w:val="00EA4B69"/>
    <w:rsid w:val="00EB07A6"/>
    <w:rsid w:val="00EB09FB"/>
    <w:rsid w:val="00EB59F9"/>
    <w:rsid w:val="00EC27FF"/>
    <w:rsid w:val="00EC3494"/>
    <w:rsid w:val="00EC463D"/>
    <w:rsid w:val="00EC6206"/>
    <w:rsid w:val="00EE1CD3"/>
    <w:rsid w:val="00EE41BA"/>
    <w:rsid w:val="00EE665E"/>
    <w:rsid w:val="00EF0138"/>
    <w:rsid w:val="00EF0CBF"/>
    <w:rsid w:val="00EF1AC5"/>
    <w:rsid w:val="00EF2EB2"/>
    <w:rsid w:val="00EF669B"/>
    <w:rsid w:val="00F00C3D"/>
    <w:rsid w:val="00F014B5"/>
    <w:rsid w:val="00F01BCA"/>
    <w:rsid w:val="00F03975"/>
    <w:rsid w:val="00F0507A"/>
    <w:rsid w:val="00F057ED"/>
    <w:rsid w:val="00F06FC7"/>
    <w:rsid w:val="00F07801"/>
    <w:rsid w:val="00F118CB"/>
    <w:rsid w:val="00F164FC"/>
    <w:rsid w:val="00F16680"/>
    <w:rsid w:val="00F2236D"/>
    <w:rsid w:val="00F22C19"/>
    <w:rsid w:val="00F32FF2"/>
    <w:rsid w:val="00F35BE9"/>
    <w:rsid w:val="00F4180A"/>
    <w:rsid w:val="00F41AA3"/>
    <w:rsid w:val="00F4250F"/>
    <w:rsid w:val="00F43097"/>
    <w:rsid w:val="00F45D49"/>
    <w:rsid w:val="00F50C17"/>
    <w:rsid w:val="00F6302F"/>
    <w:rsid w:val="00F6533E"/>
    <w:rsid w:val="00F66276"/>
    <w:rsid w:val="00F703A7"/>
    <w:rsid w:val="00F71983"/>
    <w:rsid w:val="00F73B72"/>
    <w:rsid w:val="00F73CDE"/>
    <w:rsid w:val="00F74059"/>
    <w:rsid w:val="00F76068"/>
    <w:rsid w:val="00F766E1"/>
    <w:rsid w:val="00F85BAC"/>
    <w:rsid w:val="00F86C46"/>
    <w:rsid w:val="00F87D9D"/>
    <w:rsid w:val="00FA3275"/>
    <w:rsid w:val="00FA6502"/>
    <w:rsid w:val="00FB08F3"/>
    <w:rsid w:val="00FB1E19"/>
    <w:rsid w:val="00FB24DB"/>
    <w:rsid w:val="00FB4DEB"/>
    <w:rsid w:val="00FB7F4E"/>
    <w:rsid w:val="00FC1817"/>
    <w:rsid w:val="00FC3F14"/>
    <w:rsid w:val="00FD0C18"/>
    <w:rsid w:val="00FD12C3"/>
    <w:rsid w:val="00FD6E4A"/>
    <w:rsid w:val="00FE5A9A"/>
    <w:rsid w:val="00FE6667"/>
    <w:rsid w:val="00FE773C"/>
    <w:rsid w:val="00FF11A7"/>
    <w:rsid w:val="00FF2E55"/>
    <w:rsid w:val="00FF367E"/>
    <w:rsid w:val="00FF619F"/>
    <w:rsid w:val="00FF73C4"/>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D6BAC"/>
  <w15:docId w15:val="{47ECF712-B9D0-4E4C-8907-F8D0EA04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32"/>
    <w:pPr>
      <w:spacing w:after="200" w:line="276" w:lineRule="auto"/>
    </w:pPr>
    <w:rPr>
      <w:sz w:val="22"/>
      <w:szCs w:val="22"/>
    </w:rPr>
  </w:style>
  <w:style w:type="paragraph" w:styleId="Heading1">
    <w:name w:val="heading 1"/>
    <w:next w:val="Normal"/>
    <w:link w:val="Heading1Char"/>
    <w:uiPriority w:val="9"/>
    <w:qFormat/>
    <w:rsid w:val="00045412"/>
    <w:pPr>
      <w:keepNext/>
      <w:spacing w:before="100" w:beforeAutospacing="1"/>
      <w:outlineLvl w:val="0"/>
    </w:pPr>
    <w:rPr>
      <w:rFonts w:ascii="Tw Cen MT" w:eastAsia="Times New Roman" w:hAnsi="Tw Cen MT"/>
      <w:b/>
      <w:bCs/>
      <w:kern w:val="36"/>
      <w:sz w:val="28"/>
      <w:szCs w:val="48"/>
    </w:rPr>
  </w:style>
  <w:style w:type="paragraph" w:styleId="Heading2">
    <w:name w:val="heading 2"/>
    <w:basedOn w:val="Normal"/>
    <w:next w:val="Normal"/>
    <w:link w:val="Heading2Char"/>
    <w:uiPriority w:val="9"/>
    <w:unhideWhenUsed/>
    <w:qFormat/>
    <w:rsid w:val="00045412"/>
    <w:pPr>
      <w:keepNext/>
      <w:keepLines/>
      <w:spacing w:before="40" w:after="0"/>
      <w:outlineLvl w:val="1"/>
    </w:pPr>
    <w:rPr>
      <w:rFonts w:ascii="Tw Cen MT" w:eastAsiaTheme="majorEastAsia" w:hAnsi="Tw Cen MT" w:cstheme="majorBidi"/>
      <w:b/>
      <w:sz w:val="28"/>
      <w:szCs w:val="26"/>
    </w:rPr>
  </w:style>
  <w:style w:type="paragraph" w:styleId="Heading3">
    <w:name w:val="heading 3"/>
    <w:basedOn w:val="Heading2"/>
    <w:next w:val="Normal"/>
    <w:link w:val="Heading3Char"/>
    <w:uiPriority w:val="9"/>
    <w:unhideWhenUsed/>
    <w:qFormat/>
    <w:rsid w:val="007B44A1"/>
    <w:pPr>
      <w:outlineLvl w:val="2"/>
    </w:pPr>
    <w:rPr>
      <w:sz w:val="24"/>
    </w:rPr>
  </w:style>
  <w:style w:type="paragraph" w:styleId="Heading4">
    <w:name w:val="heading 4"/>
    <w:basedOn w:val="Heading3"/>
    <w:next w:val="Normal"/>
    <w:link w:val="Heading4Char"/>
    <w:uiPriority w:val="9"/>
    <w:unhideWhenUsed/>
    <w:qFormat/>
    <w:rsid w:val="007B44A1"/>
    <w:pPr>
      <w:outlineLvl w:val="3"/>
    </w:pPr>
    <w:rPr>
      <w:i/>
      <w:iCs/>
      <w:sz w:val="20"/>
      <w:u w:val="single"/>
    </w:rPr>
  </w:style>
  <w:style w:type="paragraph" w:styleId="Heading5">
    <w:name w:val="heading 5"/>
    <w:basedOn w:val="Normal"/>
    <w:next w:val="Normal"/>
    <w:link w:val="Heading5Char"/>
    <w:uiPriority w:val="9"/>
    <w:unhideWhenUsed/>
    <w:rsid w:val="00DE43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05BA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D0C18"/>
    <w:pPr>
      <w:tabs>
        <w:tab w:val="center" w:pos="4680"/>
        <w:tab w:val="right" w:pos="9360"/>
      </w:tabs>
      <w:spacing w:after="0" w:line="240" w:lineRule="auto"/>
    </w:pPr>
  </w:style>
  <w:style w:type="character" w:customStyle="1" w:styleId="HeaderChar">
    <w:name w:val="Header Char"/>
    <w:basedOn w:val="DefaultParagraphFont"/>
    <w:link w:val="Header"/>
    <w:rsid w:val="00FD0C18"/>
  </w:style>
  <w:style w:type="paragraph" w:styleId="Footer">
    <w:name w:val="footer"/>
    <w:basedOn w:val="Normal"/>
    <w:link w:val="FooterChar"/>
    <w:uiPriority w:val="99"/>
    <w:unhideWhenUsed/>
    <w:rsid w:val="00FD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C18"/>
  </w:style>
  <w:style w:type="paragraph" w:styleId="BalloonText">
    <w:name w:val="Balloon Text"/>
    <w:basedOn w:val="Normal"/>
    <w:link w:val="BalloonTextChar"/>
    <w:uiPriority w:val="99"/>
    <w:semiHidden/>
    <w:unhideWhenUsed/>
    <w:rsid w:val="00FD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18"/>
    <w:rPr>
      <w:rFonts w:ascii="Tahoma" w:hAnsi="Tahoma" w:cs="Tahoma"/>
      <w:sz w:val="16"/>
      <w:szCs w:val="16"/>
    </w:rPr>
  </w:style>
  <w:style w:type="character" w:styleId="Hyperlink">
    <w:name w:val="Hyperlink"/>
    <w:basedOn w:val="DefaultParagraphFont"/>
    <w:uiPriority w:val="99"/>
    <w:unhideWhenUsed/>
    <w:rsid w:val="007643B0"/>
    <w:rPr>
      <w:color w:val="0000FF" w:themeColor="hyperlink"/>
      <w:u w:val="single"/>
    </w:rPr>
  </w:style>
  <w:style w:type="character" w:styleId="FollowedHyperlink">
    <w:name w:val="FollowedHyperlink"/>
    <w:basedOn w:val="DefaultParagraphFont"/>
    <w:uiPriority w:val="99"/>
    <w:semiHidden/>
    <w:unhideWhenUsed/>
    <w:rsid w:val="00011EA9"/>
    <w:rPr>
      <w:color w:val="800080" w:themeColor="followedHyperlink"/>
      <w:u w:val="single"/>
    </w:rPr>
  </w:style>
  <w:style w:type="table" w:styleId="TableGrid">
    <w:name w:val="Table Grid"/>
    <w:basedOn w:val="TableNormal"/>
    <w:uiPriority w:val="59"/>
    <w:rsid w:val="008E253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5412"/>
    <w:rPr>
      <w:rFonts w:ascii="Tw Cen MT" w:eastAsia="Times New Roman" w:hAnsi="Tw Cen MT"/>
      <w:b/>
      <w:bCs/>
      <w:kern w:val="36"/>
      <w:sz w:val="28"/>
      <w:szCs w:val="48"/>
    </w:rPr>
  </w:style>
  <w:style w:type="paragraph" w:styleId="NormalWeb">
    <w:name w:val="Normal (Web)"/>
    <w:basedOn w:val="Normal"/>
    <w:uiPriority w:val="99"/>
    <w:unhideWhenUsed/>
    <w:rsid w:val="005C266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5C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668"/>
    <w:rPr>
      <w:rFonts w:ascii="Courier New" w:eastAsia="Times New Roman" w:hAnsi="Courier New" w:cs="Courier New"/>
    </w:rPr>
  </w:style>
  <w:style w:type="character" w:styleId="HTMLTypewriter">
    <w:name w:val="HTML Typewriter"/>
    <w:basedOn w:val="DefaultParagraphFont"/>
    <w:uiPriority w:val="99"/>
    <w:semiHidden/>
    <w:unhideWhenUsed/>
    <w:rsid w:val="002E5C0D"/>
    <w:rPr>
      <w:rFonts w:ascii="Courier New" w:eastAsia="Times New Roman" w:hAnsi="Courier New" w:cs="Courier New"/>
      <w:sz w:val="20"/>
      <w:szCs w:val="20"/>
    </w:rPr>
  </w:style>
  <w:style w:type="paragraph" w:styleId="NoSpacing">
    <w:name w:val="No Spacing"/>
    <w:uiPriority w:val="1"/>
    <w:qFormat/>
    <w:rsid w:val="001273D5"/>
    <w:rPr>
      <w:sz w:val="22"/>
      <w:szCs w:val="22"/>
    </w:rPr>
  </w:style>
  <w:style w:type="paragraph" w:styleId="PlainText">
    <w:name w:val="Plain Text"/>
    <w:basedOn w:val="Normal"/>
    <w:link w:val="PlainTextChar"/>
    <w:uiPriority w:val="99"/>
    <w:unhideWhenUsed/>
    <w:rsid w:val="009D67EF"/>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rsid w:val="009D67EF"/>
    <w:rPr>
      <w:rFonts w:eastAsiaTheme="minorHAnsi" w:cs="Consolas"/>
      <w:sz w:val="22"/>
      <w:szCs w:val="21"/>
    </w:rPr>
  </w:style>
  <w:style w:type="character" w:customStyle="1" w:styleId="FileName">
    <w:name w:val="File Name"/>
    <w:basedOn w:val="DefaultParagraphFont"/>
    <w:uiPriority w:val="1"/>
    <w:qFormat/>
    <w:rsid w:val="00397184"/>
    <w:rPr>
      <w:rFonts w:ascii="Lucida Console" w:hAnsi="Lucida Console"/>
      <w:b/>
      <w:sz w:val="20"/>
    </w:rPr>
  </w:style>
  <w:style w:type="character" w:styleId="Emphasis">
    <w:name w:val="Emphasis"/>
    <w:basedOn w:val="DefaultParagraphFont"/>
    <w:uiPriority w:val="20"/>
    <w:qFormat/>
    <w:rsid w:val="00FA6502"/>
    <w:rPr>
      <w:i/>
      <w:iCs/>
    </w:rPr>
  </w:style>
  <w:style w:type="character" w:styleId="Strong">
    <w:name w:val="Strong"/>
    <w:basedOn w:val="DefaultParagraphFont"/>
    <w:uiPriority w:val="22"/>
    <w:qFormat/>
    <w:rsid w:val="00FA6502"/>
    <w:rPr>
      <w:b/>
      <w:bCs/>
    </w:rPr>
  </w:style>
  <w:style w:type="character" w:customStyle="1" w:styleId="Heading2Char">
    <w:name w:val="Heading 2 Char"/>
    <w:basedOn w:val="DefaultParagraphFont"/>
    <w:link w:val="Heading2"/>
    <w:uiPriority w:val="9"/>
    <w:rsid w:val="00045412"/>
    <w:rPr>
      <w:rFonts w:ascii="Tw Cen MT" w:eastAsiaTheme="majorEastAsia" w:hAnsi="Tw Cen MT" w:cstheme="majorBidi"/>
      <w:b/>
      <w:sz w:val="28"/>
      <w:szCs w:val="26"/>
    </w:rPr>
  </w:style>
  <w:style w:type="paragraph" w:styleId="Title">
    <w:name w:val="Title"/>
    <w:next w:val="Normal"/>
    <w:link w:val="TitleChar"/>
    <w:uiPriority w:val="10"/>
    <w:qFormat/>
    <w:rsid w:val="00045412"/>
    <w:pPr>
      <w:spacing w:after="240"/>
      <w:jc w:val="center"/>
    </w:pPr>
    <w:rPr>
      <w:rFonts w:ascii="Tw Cen MT" w:eastAsia="Times New Roman" w:hAnsi="Tw Cen MT"/>
      <w:b/>
      <w:bCs/>
      <w:kern w:val="36"/>
      <w:sz w:val="36"/>
      <w:szCs w:val="48"/>
    </w:rPr>
  </w:style>
  <w:style w:type="character" w:customStyle="1" w:styleId="TitleChar">
    <w:name w:val="Title Char"/>
    <w:basedOn w:val="DefaultParagraphFont"/>
    <w:link w:val="Title"/>
    <w:uiPriority w:val="10"/>
    <w:rsid w:val="00045412"/>
    <w:rPr>
      <w:rFonts w:ascii="Tw Cen MT" w:eastAsia="Times New Roman" w:hAnsi="Tw Cen MT"/>
      <w:b/>
      <w:bCs/>
      <w:kern w:val="36"/>
      <w:sz w:val="36"/>
      <w:szCs w:val="48"/>
    </w:rPr>
  </w:style>
  <w:style w:type="character" w:customStyle="1" w:styleId="Heading3Char">
    <w:name w:val="Heading 3 Char"/>
    <w:basedOn w:val="DefaultParagraphFont"/>
    <w:link w:val="Heading3"/>
    <w:uiPriority w:val="9"/>
    <w:rsid w:val="007B44A1"/>
    <w:rPr>
      <w:rFonts w:ascii="Tw Cen MT" w:eastAsiaTheme="majorEastAsia" w:hAnsi="Tw Cen MT" w:cstheme="majorBidi"/>
      <w:b/>
      <w:sz w:val="24"/>
      <w:szCs w:val="26"/>
    </w:rPr>
  </w:style>
  <w:style w:type="character" w:customStyle="1" w:styleId="Heading4Char">
    <w:name w:val="Heading 4 Char"/>
    <w:basedOn w:val="DefaultParagraphFont"/>
    <w:link w:val="Heading4"/>
    <w:uiPriority w:val="9"/>
    <w:rsid w:val="007B44A1"/>
    <w:rPr>
      <w:rFonts w:ascii="Tw Cen MT" w:eastAsiaTheme="majorEastAsia" w:hAnsi="Tw Cen MT" w:cstheme="majorBidi"/>
      <w:b/>
      <w:i/>
      <w:iCs/>
      <w:szCs w:val="26"/>
      <w:u w:val="single"/>
    </w:rPr>
  </w:style>
  <w:style w:type="paragraph" w:styleId="IntenseQuote">
    <w:name w:val="Intense Quote"/>
    <w:basedOn w:val="Normal"/>
    <w:next w:val="Normal"/>
    <w:link w:val="IntenseQuoteChar"/>
    <w:uiPriority w:val="30"/>
    <w:qFormat/>
    <w:rsid w:val="00F4180A"/>
    <w:pPr>
      <w:keepLines/>
      <w:pBdr>
        <w:top w:val="single" w:sz="4" w:space="10" w:color="E36C0A" w:themeColor="accent6" w:themeShade="BF"/>
        <w:bottom w:val="single" w:sz="4" w:space="10" w:color="E36C0A" w:themeColor="accent6" w:themeShade="BF"/>
      </w:pBdr>
      <w:spacing w:before="360" w:after="360"/>
      <w:ind w:left="864" w:right="864"/>
      <w:jc w:val="center"/>
    </w:pPr>
    <w:rPr>
      <w:b/>
      <w:i/>
      <w:iCs/>
      <w:color w:val="984806" w:themeColor="accent6" w:themeShade="80"/>
    </w:rPr>
  </w:style>
  <w:style w:type="character" w:customStyle="1" w:styleId="IntenseQuoteChar">
    <w:name w:val="Intense Quote Char"/>
    <w:basedOn w:val="DefaultParagraphFont"/>
    <w:link w:val="IntenseQuote"/>
    <w:uiPriority w:val="30"/>
    <w:rsid w:val="00F4180A"/>
    <w:rPr>
      <w:b/>
      <w:i/>
      <w:iCs/>
      <w:color w:val="984806" w:themeColor="accent6" w:themeShade="80"/>
      <w:sz w:val="22"/>
      <w:szCs w:val="22"/>
    </w:rPr>
  </w:style>
  <w:style w:type="paragraph" w:styleId="Quote">
    <w:name w:val="Quote"/>
    <w:basedOn w:val="Normal"/>
    <w:next w:val="Normal"/>
    <w:link w:val="QuoteChar"/>
    <w:uiPriority w:val="29"/>
    <w:qFormat/>
    <w:rsid w:val="007B44A1"/>
    <w:pPr>
      <w:spacing w:before="200" w:after="160"/>
      <w:ind w:left="864" w:right="864"/>
      <w:jc w:val="center"/>
    </w:pPr>
    <w:rPr>
      <w:i/>
      <w:iCs/>
      <w:color w:val="0000FF"/>
    </w:rPr>
  </w:style>
  <w:style w:type="character" w:customStyle="1" w:styleId="QuoteChar">
    <w:name w:val="Quote Char"/>
    <w:basedOn w:val="DefaultParagraphFont"/>
    <w:link w:val="Quote"/>
    <w:uiPriority w:val="29"/>
    <w:rsid w:val="007B44A1"/>
    <w:rPr>
      <w:i/>
      <w:iCs/>
      <w:color w:val="0000FF"/>
      <w:sz w:val="22"/>
      <w:szCs w:val="22"/>
    </w:rPr>
  </w:style>
  <w:style w:type="character" w:styleId="IntenseReference">
    <w:name w:val="Intense Reference"/>
    <w:basedOn w:val="DefaultParagraphFont"/>
    <w:uiPriority w:val="32"/>
    <w:qFormat/>
    <w:rsid w:val="00E32ABC"/>
    <w:rPr>
      <w:b/>
      <w:bCs/>
      <w:smallCaps/>
      <w:color w:val="E36C0A" w:themeColor="accent6" w:themeShade="BF"/>
      <w:spacing w:val="5"/>
    </w:rPr>
  </w:style>
  <w:style w:type="paragraph" w:styleId="ListParagraph">
    <w:name w:val="List Paragraph"/>
    <w:basedOn w:val="Normal"/>
    <w:uiPriority w:val="34"/>
    <w:qFormat/>
    <w:rsid w:val="00E32ABC"/>
    <w:pPr>
      <w:ind w:left="720"/>
      <w:contextualSpacing/>
    </w:pPr>
  </w:style>
  <w:style w:type="character" w:customStyle="1" w:styleId="Mention1">
    <w:name w:val="Mention1"/>
    <w:basedOn w:val="DefaultParagraphFont"/>
    <w:uiPriority w:val="99"/>
    <w:semiHidden/>
    <w:unhideWhenUsed/>
    <w:rsid w:val="00AB4343"/>
    <w:rPr>
      <w:color w:val="2B579A"/>
      <w:shd w:val="clear" w:color="auto" w:fill="E6E6E6"/>
    </w:rPr>
  </w:style>
  <w:style w:type="character" w:customStyle="1" w:styleId="Heading5Char">
    <w:name w:val="Heading 5 Char"/>
    <w:basedOn w:val="DefaultParagraphFont"/>
    <w:link w:val="Heading5"/>
    <w:uiPriority w:val="9"/>
    <w:rsid w:val="00DE43B1"/>
    <w:rPr>
      <w:rFonts w:asciiTheme="majorHAnsi" w:eastAsiaTheme="majorEastAsia" w:hAnsiTheme="majorHAnsi" w:cstheme="majorBidi"/>
      <w:color w:val="365F91" w:themeColor="accent1" w:themeShade="BF"/>
      <w:sz w:val="22"/>
      <w:szCs w:val="22"/>
    </w:rPr>
  </w:style>
  <w:style w:type="paragraph" w:styleId="BlockText">
    <w:name w:val="Block Text"/>
    <w:basedOn w:val="Normal"/>
    <w:rsid w:val="00DE43B1"/>
    <w:pPr>
      <w:spacing w:after="0" w:line="240" w:lineRule="auto"/>
      <w:ind w:left="720" w:right="720"/>
    </w:pPr>
    <w:rPr>
      <w:rFonts w:ascii="Times New Roman" w:eastAsia="Times New Roman" w:hAnsi="Times New Roman"/>
      <w:color w:val="333333"/>
      <w:sz w:val="24"/>
      <w:szCs w:val="24"/>
    </w:rPr>
  </w:style>
  <w:style w:type="character" w:customStyle="1" w:styleId="UnresolvedMention1">
    <w:name w:val="Unresolved Mention1"/>
    <w:basedOn w:val="DefaultParagraphFont"/>
    <w:uiPriority w:val="99"/>
    <w:semiHidden/>
    <w:unhideWhenUsed/>
    <w:rsid w:val="00BA6AD8"/>
    <w:rPr>
      <w:color w:val="808080"/>
      <w:shd w:val="clear" w:color="auto" w:fill="E6E6E6"/>
    </w:rPr>
  </w:style>
  <w:style w:type="character" w:styleId="CommentReference">
    <w:name w:val="annotation reference"/>
    <w:basedOn w:val="DefaultParagraphFont"/>
    <w:uiPriority w:val="99"/>
    <w:semiHidden/>
    <w:unhideWhenUsed/>
    <w:rsid w:val="009F570E"/>
    <w:rPr>
      <w:sz w:val="16"/>
      <w:szCs w:val="16"/>
    </w:rPr>
  </w:style>
  <w:style w:type="paragraph" w:styleId="CommentText">
    <w:name w:val="annotation text"/>
    <w:basedOn w:val="Normal"/>
    <w:link w:val="CommentTextChar"/>
    <w:uiPriority w:val="99"/>
    <w:semiHidden/>
    <w:unhideWhenUsed/>
    <w:rsid w:val="009F570E"/>
    <w:pPr>
      <w:spacing w:line="240" w:lineRule="auto"/>
    </w:pPr>
    <w:rPr>
      <w:sz w:val="20"/>
      <w:szCs w:val="20"/>
    </w:rPr>
  </w:style>
  <w:style w:type="character" w:customStyle="1" w:styleId="CommentTextChar">
    <w:name w:val="Comment Text Char"/>
    <w:basedOn w:val="DefaultParagraphFont"/>
    <w:link w:val="CommentText"/>
    <w:uiPriority w:val="99"/>
    <w:semiHidden/>
    <w:rsid w:val="009F570E"/>
  </w:style>
  <w:style w:type="paragraph" w:styleId="CommentSubject">
    <w:name w:val="annotation subject"/>
    <w:basedOn w:val="CommentText"/>
    <w:next w:val="CommentText"/>
    <w:link w:val="CommentSubjectChar"/>
    <w:uiPriority w:val="99"/>
    <w:semiHidden/>
    <w:unhideWhenUsed/>
    <w:rsid w:val="009F570E"/>
    <w:rPr>
      <w:b/>
      <w:bCs/>
    </w:rPr>
  </w:style>
  <w:style w:type="character" w:customStyle="1" w:styleId="CommentSubjectChar">
    <w:name w:val="Comment Subject Char"/>
    <w:basedOn w:val="CommentTextChar"/>
    <w:link w:val="CommentSubject"/>
    <w:uiPriority w:val="99"/>
    <w:semiHidden/>
    <w:rsid w:val="009F570E"/>
    <w:rPr>
      <w:b/>
      <w:bCs/>
    </w:rPr>
  </w:style>
  <w:style w:type="paragraph" w:customStyle="1" w:styleId="Indent6">
    <w:name w:val="Indent 6"/>
    <w:basedOn w:val="Normal"/>
    <w:rsid w:val="00393A77"/>
    <w:pPr>
      <w:tabs>
        <w:tab w:val="left" w:pos="360"/>
      </w:tabs>
      <w:spacing w:after="0" w:line="240" w:lineRule="auto"/>
      <w:ind w:left="2160"/>
    </w:pPr>
    <w:rPr>
      <w:rFonts w:ascii="Times New Roman" w:eastAsia="Times New Roman" w:hAnsi="Times New Roman"/>
      <w:sz w:val="24"/>
      <w:szCs w:val="20"/>
    </w:rPr>
  </w:style>
  <w:style w:type="paragraph" w:styleId="FootnoteText">
    <w:name w:val="footnote text"/>
    <w:basedOn w:val="Normal"/>
    <w:link w:val="FootnoteTextChar"/>
    <w:uiPriority w:val="99"/>
    <w:semiHidden/>
    <w:unhideWhenUsed/>
    <w:rsid w:val="004502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2EE"/>
  </w:style>
  <w:style w:type="character" w:styleId="FootnoteReference">
    <w:name w:val="footnote reference"/>
    <w:basedOn w:val="DefaultParagraphFont"/>
    <w:uiPriority w:val="99"/>
    <w:semiHidden/>
    <w:unhideWhenUsed/>
    <w:rsid w:val="004502EE"/>
    <w:rPr>
      <w:vertAlign w:val="superscript"/>
    </w:rPr>
  </w:style>
  <w:style w:type="character" w:customStyle="1" w:styleId="normaltextrun">
    <w:name w:val="normaltextrun"/>
    <w:basedOn w:val="DefaultParagraphFont"/>
    <w:rsid w:val="009153EA"/>
  </w:style>
  <w:style w:type="character" w:customStyle="1" w:styleId="scxw122995452">
    <w:name w:val="scxw122995452"/>
    <w:basedOn w:val="DefaultParagraphFont"/>
    <w:rsid w:val="009153EA"/>
  </w:style>
  <w:style w:type="character" w:customStyle="1" w:styleId="eop">
    <w:name w:val="eop"/>
    <w:basedOn w:val="DefaultParagraphFont"/>
    <w:rsid w:val="009153EA"/>
  </w:style>
  <w:style w:type="paragraph" w:styleId="Subtitle">
    <w:name w:val="Subtitle"/>
    <w:basedOn w:val="Normal"/>
    <w:next w:val="Normal"/>
    <w:link w:val="SubtitleChar"/>
    <w:uiPriority w:val="11"/>
    <w:qFormat/>
    <w:rsid w:val="002577C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577CD"/>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unhideWhenUsed/>
    <w:rsid w:val="00286730"/>
    <w:rPr>
      <w:color w:val="605E5C"/>
      <w:shd w:val="clear" w:color="auto" w:fill="E1DFDD"/>
    </w:rPr>
  </w:style>
  <w:style w:type="table" w:styleId="PlainTable4">
    <w:name w:val="Plain Table 4"/>
    <w:basedOn w:val="TableNormal"/>
    <w:uiPriority w:val="44"/>
    <w:rsid w:val="00805B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19"/>
    <w:rsid w:val="00805BA1"/>
    <w:rPr>
      <w:i/>
      <w:iCs/>
      <w:color w:val="404040" w:themeColor="text1" w:themeTint="BF"/>
    </w:rPr>
  </w:style>
  <w:style w:type="character" w:styleId="BookTitle">
    <w:name w:val="Book Title"/>
    <w:basedOn w:val="DefaultParagraphFont"/>
    <w:uiPriority w:val="33"/>
    <w:qFormat/>
    <w:rsid w:val="00805BA1"/>
    <w:rPr>
      <w:b/>
      <w:bCs/>
      <w:i/>
      <w:iCs/>
      <w:spacing w:val="5"/>
    </w:rPr>
  </w:style>
  <w:style w:type="character" w:styleId="SubtleReference">
    <w:name w:val="Subtle Reference"/>
    <w:basedOn w:val="DefaultParagraphFont"/>
    <w:uiPriority w:val="31"/>
    <w:qFormat/>
    <w:rsid w:val="00805BA1"/>
    <w:rPr>
      <w:smallCaps/>
      <w:color w:val="5A5A5A" w:themeColor="text1" w:themeTint="A5"/>
    </w:rPr>
  </w:style>
  <w:style w:type="character" w:customStyle="1" w:styleId="Heading6Char">
    <w:name w:val="Heading 6 Char"/>
    <w:basedOn w:val="DefaultParagraphFont"/>
    <w:link w:val="Heading6"/>
    <w:uiPriority w:val="9"/>
    <w:rsid w:val="00805BA1"/>
    <w:rPr>
      <w:rFonts w:asciiTheme="majorHAnsi" w:eastAsiaTheme="majorEastAsia" w:hAnsiTheme="majorHAnsi" w:cstheme="majorBidi"/>
      <w:color w:val="243F60" w:themeColor="accent1" w:themeShade="7F"/>
      <w:sz w:val="22"/>
      <w:szCs w:val="22"/>
    </w:rPr>
  </w:style>
  <w:style w:type="character" w:customStyle="1" w:styleId="hgkelc">
    <w:name w:val="hgkelc"/>
    <w:basedOn w:val="DefaultParagraphFont"/>
    <w:rsid w:val="002B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6201">
      <w:bodyDiv w:val="1"/>
      <w:marLeft w:val="0"/>
      <w:marRight w:val="0"/>
      <w:marTop w:val="0"/>
      <w:marBottom w:val="0"/>
      <w:divBdr>
        <w:top w:val="none" w:sz="0" w:space="0" w:color="auto"/>
        <w:left w:val="none" w:sz="0" w:space="0" w:color="auto"/>
        <w:bottom w:val="none" w:sz="0" w:space="0" w:color="auto"/>
        <w:right w:val="none" w:sz="0" w:space="0" w:color="auto"/>
      </w:divBdr>
    </w:div>
    <w:div w:id="583027126">
      <w:bodyDiv w:val="1"/>
      <w:marLeft w:val="0"/>
      <w:marRight w:val="0"/>
      <w:marTop w:val="0"/>
      <w:marBottom w:val="0"/>
      <w:divBdr>
        <w:top w:val="none" w:sz="0" w:space="0" w:color="auto"/>
        <w:left w:val="none" w:sz="0" w:space="0" w:color="auto"/>
        <w:bottom w:val="none" w:sz="0" w:space="0" w:color="auto"/>
        <w:right w:val="none" w:sz="0" w:space="0" w:color="auto"/>
      </w:divBdr>
    </w:div>
    <w:div w:id="631865314">
      <w:bodyDiv w:val="1"/>
      <w:marLeft w:val="0"/>
      <w:marRight w:val="0"/>
      <w:marTop w:val="0"/>
      <w:marBottom w:val="0"/>
      <w:divBdr>
        <w:top w:val="none" w:sz="0" w:space="0" w:color="auto"/>
        <w:left w:val="none" w:sz="0" w:space="0" w:color="auto"/>
        <w:bottom w:val="none" w:sz="0" w:space="0" w:color="auto"/>
        <w:right w:val="none" w:sz="0" w:space="0" w:color="auto"/>
      </w:divBdr>
    </w:div>
    <w:div w:id="651174843">
      <w:bodyDiv w:val="1"/>
      <w:marLeft w:val="0"/>
      <w:marRight w:val="0"/>
      <w:marTop w:val="0"/>
      <w:marBottom w:val="0"/>
      <w:divBdr>
        <w:top w:val="none" w:sz="0" w:space="0" w:color="auto"/>
        <w:left w:val="none" w:sz="0" w:space="0" w:color="auto"/>
        <w:bottom w:val="none" w:sz="0" w:space="0" w:color="auto"/>
        <w:right w:val="none" w:sz="0" w:space="0" w:color="auto"/>
      </w:divBdr>
      <w:divsChild>
        <w:div w:id="805047134">
          <w:marLeft w:val="0"/>
          <w:marRight w:val="0"/>
          <w:marTop w:val="0"/>
          <w:marBottom w:val="0"/>
          <w:divBdr>
            <w:top w:val="none" w:sz="0" w:space="0" w:color="auto"/>
            <w:left w:val="none" w:sz="0" w:space="0" w:color="auto"/>
            <w:bottom w:val="none" w:sz="0" w:space="0" w:color="auto"/>
            <w:right w:val="none" w:sz="0" w:space="0" w:color="auto"/>
          </w:divBdr>
          <w:divsChild>
            <w:div w:id="6043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883">
      <w:bodyDiv w:val="1"/>
      <w:marLeft w:val="0"/>
      <w:marRight w:val="0"/>
      <w:marTop w:val="0"/>
      <w:marBottom w:val="0"/>
      <w:divBdr>
        <w:top w:val="none" w:sz="0" w:space="0" w:color="auto"/>
        <w:left w:val="none" w:sz="0" w:space="0" w:color="auto"/>
        <w:bottom w:val="none" w:sz="0" w:space="0" w:color="auto"/>
        <w:right w:val="none" w:sz="0" w:space="0" w:color="auto"/>
      </w:divBdr>
      <w:divsChild>
        <w:div w:id="1200821076">
          <w:marLeft w:val="144"/>
          <w:marRight w:val="0"/>
          <w:marTop w:val="240"/>
          <w:marBottom w:val="40"/>
          <w:divBdr>
            <w:top w:val="none" w:sz="0" w:space="0" w:color="auto"/>
            <w:left w:val="none" w:sz="0" w:space="0" w:color="auto"/>
            <w:bottom w:val="none" w:sz="0" w:space="0" w:color="auto"/>
            <w:right w:val="none" w:sz="0" w:space="0" w:color="auto"/>
          </w:divBdr>
        </w:div>
        <w:div w:id="631979777">
          <w:marLeft w:val="605"/>
          <w:marRight w:val="0"/>
          <w:marTop w:val="40"/>
          <w:marBottom w:val="80"/>
          <w:divBdr>
            <w:top w:val="none" w:sz="0" w:space="0" w:color="auto"/>
            <w:left w:val="none" w:sz="0" w:space="0" w:color="auto"/>
            <w:bottom w:val="none" w:sz="0" w:space="0" w:color="auto"/>
            <w:right w:val="none" w:sz="0" w:space="0" w:color="auto"/>
          </w:divBdr>
        </w:div>
        <w:div w:id="155076876">
          <w:marLeft w:val="605"/>
          <w:marRight w:val="0"/>
          <w:marTop w:val="40"/>
          <w:marBottom w:val="80"/>
          <w:divBdr>
            <w:top w:val="none" w:sz="0" w:space="0" w:color="auto"/>
            <w:left w:val="none" w:sz="0" w:space="0" w:color="auto"/>
            <w:bottom w:val="none" w:sz="0" w:space="0" w:color="auto"/>
            <w:right w:val="none" w:sz="0" w:space="0" w:color="auto"/>
          </w:divBdr>
        </w:div>
        <w:div w:id="1338191652">
          <w:marLeft w:val="605"/>
          <w:marRight w:val="0"/>
          <w:marTop w:val="40"/>
          <w:marBottom w:val="80"/>
          <w:divBdr>
            <w:top w:val="none" w:sz="0" w:space="0" w:color="auto"/>
            <w:left w:val="none" w:sz="0" w:space="0" w:color="auto"/>
            <w:bottom w:val="none" w:sz="0" w:space="0" w:color="auto"/>
            <w:right w:val="none" w:sz="0" w:space="0" w:color="auto"/>
          </w:divBdr>
        </w:div>
        <w:div w:id="832835466">
          <w:marLeft w:val="605"/>
          <w:marRight w:val="0"/>
          <w:marTop w:val="40"/>
          <w:marBottom w:val="80"/>
          <w:divBdr>
            <w:top w:val="none" w:sz="0" w:space="0" w:color="auto"/>
            <w:left w:val="none" w:sz="0" w:space="0" w:color="auto"/>
            <w:bottom w:val="none" w:sz="0" w:space="0" w:color="auto"/>
            <w:right w:val="none" w:sz="0" w:space="0" w:color="auto"/>
          </w:divBdr>
        </w:div>
        <w:div w:id="373046365">
          <w:marLeft w:val="893"/>
          <w:marRight w:val="0"/>
          <w:marTop w:val="40"/>
          <w:marBottom w:val="80"/>
          <w:divBdr>
            <w:top w:val="none" w:sz="0" w:space="0" w:color="auto"/>
            <w:left w:val="none" w:sz="0" w:space="0" w:color="auto"/>
            <w:bottom w:val="none" w:sz="0" w:space="0" w:color="auto"/>
            <w:right w:val="none" w:sz="0" w:space="0" w:color="auto"/>
          </w:divBdr>
        </w:div>
        <w:div w:id="1954508891">
          <w:marLeft w:val="893"/>
          <w:marRight w:val="0"/>
          <w:marTop w:val="40"/>
          <w:marBottom w:val="80"/>
          <w:divBdr>
            <w:top w:val="none" w:sz="0" w:space="0" w:color="auto"/>
            <w:left w:val="none" w:sz="0" w:space="0" w:color="auto"/>
            <w:bottom w:val="none" w:sz="0" w:space="0" w:color="auto"/>
            <w:right w:val="none" w:sz="0" w:space="0" w:color="auto"/>
          </w:divBdr>
        </w:div>
        <w:div w:id="527640410">
          <w:marLeft w:val="893"/>
          <w:marRight w:val="0"/>
          <w:marTop w:val="40"/>
          <w:marBottom w:val="80"/>
          <w:divBdr>
            <w:top w:val="none" w:sz="0" w:space="0" w:color="auto"/>
            <w:left w:val="none" w:sz="0" w:space="0" w:color="auto"/>
            <w:bottom w:val="none" w:sz="0" w:space="0" w:color="auto"/>
            <w:right w:val="none" w:sz="0" w:space="0" w:color="auto"/>
          </w:divBdr>
        </w:div>
        <w:div w:id="1779451050">
          <w:marLeft w:val="893"/>
          <w:marRight w:val="0"/>
          <w:marTop w:val="40"/>
          <w:marBottom w:val="80"/>
          <w:divBdr>
            <w:top w:val="none" w:sz="0" w:space="0" w:color="auto"/>
            <w:left w:val="none" w:sz="0" w:space="0" w:color="auto"/>
            <w:bottom w:val="none" w:sz="0" w:space="0" w:color="auto"/>
            <w:right w:val="none" w:sz="0" w:space="0" w:color="auto"/>
          </w:divBdr>
        </w:div>
      </w:divsChild>
    </w:div>
    <w:div w:id="1613128956">
      <w:bodyDiv w:val="1"/>
      <w:marLeft w:val="0"/>
      <w:marRight w:val="0"/>
      <w:marTop w:val="0"/>
      <w:marBottom w:val="0"/>
      <w:divBdr>
        <w:top w:val="none" w:sz="0" w:space="0" w:color="auto"/>
        <w:left w:val="none" w:sz="0" w:space="0" w:color="auto"/>
        <w:bottom w:val="none" w:sz="0" w:space="0" w:color="auto"/>
        <w:right w:val="none" w:sz="0" w:space="0" w:color="auto"/>
      </w:divBdr>
      <w:divsChild>
        <w:div w:id="1735617568">
          <w:marLeft w:val="0"/>
          <w:marRight w:val="0"/>
          <w:marTop w:val="0"/>
          <w:marBottom w:val="0"/>
          <w:divBdr>
            <w:top w:val="none" w:sz="0" w:space="0" w:color="auto"/>
            <w:left w:val="none" w:sz="0" w:space="0" w:color="auto"/>
            <w:bottom w:val="none" w:sz="0" w:space="0" w:color="auto"/>
            <w:right w:val="none" w:sz="0" w:space="0" w:color="auto"/>
          </w:divBdr>
        </w:div>
        <w:div w:id="915361273">
          <w:marLeft w:val="0"/>
          <w:marRight w:val="0"/>
          <w:marTop w:val="0"/>
          <w:marBottom w:val="0"/>
          <w:divBdr>
            <w:top w:val="none" w:sz="0" w:space="0" w:color="auto"/>
            <w:left w:val="none" w:sz="0" w:space="0" w:color="auto"/>
            <w:bottom w:val="none" w:sz="0" w:space="0" w:color="auto"/>
            <w:right w:val="none" w:sz="0" w:space="0" w:color="auto"/>
          </w:divBdr>
        </w:div>
        <w:div w:id="1714231448">
          <w:marLeft w:val="0"/>
          <w:marRight w:val="0"/>
          <w:marTop w:val="0"/>
          <w:marBottom w:val="0"/>
          <w:divBdr>
            <w:top w:val="none" w:sz="0" w:space="0" w:color="auto"/>
            <w:left w:val="none" w:sz="0" w:space="0" w:color="auto"/>
            <w:bottom w:val="none" w:sz="0" w:space="0" w:color="auto"/>
            <w:right w:val="none" w:sz="0" w:space="0" w:color="auto"/>
          </w:divBdr>
        </w:div>
        <w:div w:id="456459998">
          <w:marLeft w:val="0"/>
          <w:marRight w:val="0"/>
          <w:marTop w:val="0"/>
          <w:marBottom w:val="0"/>
          <w:divBdr>
            <w:top w:val="none" w:sz="0" w:space="0" w:color="auto"/>
            <w:left w:val="none" w:sz="0" w:space="0" w:color="auto"/>
            <w:bottom w:val="none" w:sz="0" w:space="0" w:color="auto"/>
            <w:right w:val="none" w:sz="0" w:space="0" w:color="auto"/>
          </w:divBdr>
        </w:div>
        <w:div w:id="94131076">
          <w:marLeft w:val="0"/>
          <w:marRight w:val="0"/>
          <w:marTop w:val="0"/>
          <w:marBottom w:val="0"/>
          <w:divBdr>
            <w:top w:val="none" w:sz="0" w:space="0" w:color="auto"/>
            <w:left w:val="none" w:sz="0" w:space="0" w:color="auto"/>
            <w:bottom w:val="none" w:sz="0" w:space="0" w:color="auto"/>
            <w:right w:val="none" w:sz="0" w:space="0" w:color="auto"/>
          </w:divBdr>
        </w:div>
        <w:div w:id="147596528">
          <w:marLeft w:val="0"/>
          <w:marRight w:val="0"/>
          <w:marTop w:val="0"/>
          <w:marBottom w:val="0"/>
          <w:divBdr>
            <w:top w:val="none" w:sz="0" w:space="0" w:color="auto"/>
            <w:left w:val="none" w:sz="0" w:space="0" w:color="auto"/>
            <w:bottom w:val="none" w:sz="0" w:space="0" w:color="auto"/>
            <w:right w:val="none" w:sz="0" w:space="0" w:color="auto"/>
          </w:divBdr>
        </w:div>
        <w:div w:id="712659098">
          <w:marLeft w:val="0"/>
          <w:marRight w:val="0"/>
          <w:marTop w:val="0"/>
          <w:marBottom w:val="0"/>
          <w:divBdr>
            <w:top w:val="none" w:sz="0" w:space="0" w:color="auto"/>
            <w:left w:val="none" w:sz="0" w:space="0" w:color="auto"/>
            <w:bottom w:val="none" w:sz="0" w:space="0" w:color="auto"/>
            <w:right w:val="none" w:sz="0" w:space="0" w:color="auto"/>
          </w:divBdr>
        </w:div>
        <w:div w:id="1435243518">
          <w:marLeft w:val="0"/>
          <w:marRight w:val="0"/>
          <w:marTop w:val="0"/>
          <w:marBottom w:val="0"/>
          <w:divBdr>
            <w:top w:val="none" w:sz="0" w:space="0" w:color="auto"/>
            <w:left w:val="none" w:sz="0" w:space="0" w:color="auto"/>
            <w:bottom w:val="none" w:sz="0" w:space="0" w:color="auto"/>
            <w:right w:val="none" w:sz="0" w:space="0" w:color="auto"/>
          </w:divBdr>
        </w:div>
        <w:div w:id="2138529066">
          <w:marLeft w:val="0"/>
          <w:marRight w:val="0"/>
          <w:marTop w:val="0"/>
          <w:marBottom w:val="0"/>
          <w:divBdr>
            <w:top w:val="none" w:sz="0" w:space="0" w:color="auto"/>
            <w:left w:val="none" w:sz="0" w:space="0" w:color="auto"/>
            <w:bottom w:val="none" w:sz="0" w:space="0" w:color="auto"/>
            <w:right w:val="none" w:sz="0" w:space="0" w:color="auto"/>
          </w:divBdr>
        </w:div>
        <w:div w:id="1127747488">
          <w:marLeft w:val="0"/>
          <w:marRight w:val="0"/>
          <w:marTop w:val="0"/>
          <w:marBottom w:val="0"/>
          <w:divBdr>
            <w:top w:val="none" w:sz="0" w:space="0" w:color="auto"/>
            <w:left w:val="none" w:sz="0" w:space="0" w:color="auto"/>
            <w:bottom w:val="none" w:sz="0" w:space="0" w:color="auto"/>
            <w:right w:val="none" w:sz="0" w:space="0" w:color="auto"/>
          </w:divBdr>
        </w:div>
        <w:div w:id="1891961222">
          <w:marLeft w:val="0"/>
          <w:marRight w:val="0"/>
          <w:marTop w:val="0"/>
          <w:marBottom w:val="0"/>
          <w:divBdr>
            <w:top w:val="none" w:sz="0" w:space="0" w:color="auto"/>
            <w:left w:val="none" w:sz="0" w:space="0" w:color="auto"/>
            <w:bottom w:val="none" w:sz="0" w:space="0" w:color="auto"/>
            <w:right w:val="none" w:sz="0" w:space="0" w:color="auto"/>
          </w:divBdr>
        </w:div>
        <w:div w:id="1775973684">
          <w:marLeft w:val="0"/>
          <w:marRight w:val="0"/>
          <w:marTop w:val="0"/>
          <w:marBottom w:val="0"/>
          <w:divBdr>
            <w:top w:val="none" w:sz="0" w:space="0" w:color="auto"/>
            <w:left w:val="none" w:sz="0" w:space="0" w:color="auto"/>
            <w:bottom w:val="none" w:sz="0" w:space="0" w:color="auto"/>
            <w:right w:val="none" w:sz="0" w:space="0" w:color="auto"/>
          </w:divBdr>
        </w:div>
        <w:div w:id="770704465">
          <w:marLeft w:val="0"/>
          <w:marRight w:val="0"/>
          <w:marTop w:val="0"/>
          <w:marBottom w:val="0"/>
          <w:divBdr>
            <w:top w:val="none" w:sz="0" w:space="0" w:color="auto"/>
            <w:left w:val="none" w:sz="0" w:space="0" w:color="auto"/>
            <w:bottom w:val="none" w:sz="0" w:space="0" w:color="auto"/>
            <w:right w:val="none" w:sz="0" w:space="0" w:color="auto"/>
          </w:divBdr>
        </w:div>
        <w:div w:id="831992973">
          <w:marLeft w:val="0"/>
          <w:marRight w:val="0"/>
          <w:marTop w:val="0"/>
          <w:marBottom w:val="0"/>
          <w:divBdr>
            <w:top w:val="none" w:sz="0" w:space="0" w:color="auto"/>
            <w:left w:val="none" w:sz="0" w:space="0" w:color="auto"/>
            <w:bottom w:val="none" w:sz="0" w:space="0" w:color="auto"/>
            <w:right w:val="none" w:sz="0" w:space="0" w:color="auto"/>
          </w:divBdr>
        </w:div>
        <w:div w:id="509442945">
          <w:marLeft w:val="0"/>
          <w:marRight w:val="0"/>
          <w:marTop w:val="0"/>
          <w:marBottom w:val="0"/>
          <w:divBdr>
            <w:top w:val="none" w:sz="0" w:space="0" w:color="auto"/>
            <w:left w:val="none" w:sz="0" w:space="0" w:color="auto"/>
            <w:bottom w:val="none" w:sz="0" w:space="0" w:color="auto"/>
            <w:right w:val="none" w:sz="0" w:space="0" w:color="auto"/>
          </w:divBdr>
        </w:div>
        <w:div w:id="772556834">
          <w:marLeft w:val="0"/>
          <w:marRight w:val="0"/>
          <w:marTop w:val="0"/>
          <w:marBottom w:val="0"/>
          <w:divBdr>
            <w:top w:val="none" w:sz="0" w:space="0" w:color="auto"/>
            <w:left w:val="none" w:sz="0" w:space="0" w:color="auto"/>
            <w:bottom w:val="none" w:sz="0" w:space="0" w:color="auto"/>
            <w:right w:val="none" w:sz="0" w:space="0" w:color="auto"/>
          </w:divBdr>
        </w:div>
        <w:div w:id="1652564035">
          <w:marLeft w:val="0"/>
          <w:marRight w:val="0"/>
          <w:marTop w:val="0"/>
          <w:marBottom w:val="0"/>
          <w:divBdr>
            <w:top w:val="none" w:sz="0" w:space="0" w:color="auto"/>
            <w:left w:val="none" w:sz="0" w:space="0" w:color="auto"/>
            <w:bottom w:val="none" w:sz="0" w:space="0" w:color="auto"/>
            <w:right w:val="none" w:sz="0" w:space="0" w:color="auto"/>
          </w:divBdr>
        </w:div>
        <w:div w:id="1082408047">
          <w:marLeft w:val="0"/>
          <w:marRight w:val="0"/>
          <w:marTop w:val="0"/>
          <w:marBottom w:val="0"/>
          <w:divBdr>
            <w:top w:val="none" w:sz="0" w:space="0" w:color="auto"/>
            <w:left w:val="none" w:sz="0" w:space="0" w:color="auto"/>
            <w:bottom w:val="none" w:sz="0" w:space="0" w:color="auto"/>
            <w:right w:val="none" w:sz="0" w:space="0" w:color="auto"/>
          </w:divBdr>
        </w:div>
        <w:div w:id="405613803">
          <w:marLeft w:val="0"/>
          <w:marRight w:val="0"/>
          <w:marTop w:val="0"/>
          <w:marBottom w:val="0"/>
          <w:divBdr>
            <w:top w:val="none" w:sz="0" w:space="0" w:color="auto"/>
            <w:left w:val="none" w:sz="0" w:space="0" w:color="auto"/>
            <w:bottom w:val="none" w:sz="0" w:space="0" w:color="auto"/>
            <w:right w:val="none" w:sz="0" w:space="0" w:color="auto"/>
          </w:divBdr>
        </w:div>
        <w:div w:id="1446582399">
          <w:marLeft w:val="0"/>
          <w:marRight w:val="0"/>
          <w:marTop w:val="0"/>
          <w:marBottom w:val="0"/>
          <w:divBdr>
            <w:top w:val="none" w:sz="0" w:space="0" w:color="auto"/>
            <w:left w:val="none" w:sz="0" w:space="0" w:color="auto"/>
            <w:bottom w:val="none" w:sz="0" w:space="0" w:color="auto"/>
            <w:right w:val="none" w:sz="0" w:space="0" w:color="auto"/>
          </w:divBdr>
        </w:div>
        <w:div w:id="1402749201">
          <w:marLeft w:val="0"/>
          <w:marRight w:val="0"/>
          <w:marTop w:val="0"/>
          <w:marBottom w:val="0"/>
          <w:divBdr>
            <w:top w:val="none" w:sz="0" w:space="0" w:color="auto"/>
            <w:left w:val="none" w:sz="0" w:space="0" w:color="auto"/>
            <w:bottom w:val="none" w:sz="0" w:space="0" w:color="auto"/>
            <w:right w:val="none" w:sz="0" w:space="0" w:color="auto"/>
          </w:divBdr>
        </w:div>
        <w:div w:id="1018234640">
          <w:marLeft w:val="0"/>
          <w:marRight w:val="0"/>
          <w:marTop w:val="0"/>
          <w:marBottom w:val="0"/>
          <w:divBdr>
            <w:top w:val="none" w:sz="0" w:space="0" w:color="auto"/>
            <w:left w:val="none" w:sz="0" w:space="0" w:color="auto"/>
            <w:bottom w:val="none" w:sz="0" w:space="0" w:color="auto"/>
            <w:right w:val="none" w:sz="0" w:space="0" w:color="auto"/>
          </w:divBdr>
        </w:div>
        <w:div w:id="54936215">
          <w:marLeft w:val="0"/>
          <w:marRight w:val="0"/>
          <w:marTop w:val="0"/>
          <w:marBottom w:val="0"/>
          <w:divBdr>
            <w:top w:val="none" w:sz="0" w:space="0" w:color="auto"/>
            <w:left w:val="none" w:sz="0" w:space="0" w:color="auto"/>
            <w:bottom w:val="none" w:sz="0" w:space="0" w:color="auto"/>
            <w:right w:val="none" w:sz="0" w:space="0" w:color="auto"/>
          </w:divBdr>
        </w:div>
        <w:div w:id="802580663">
          <w:marLeft w:val="0"/>
          <w:marRight w:val="0"/>
          <w:marTop w:val="0"/>
          <w:marBottom w:val="0"/>
          <w:divBdr>
            <w:top w:val="none" w:sz="0" w:space="0" w:color="auto"/>
            <w:left w:val="none" w:sz="0" w:space="0" w:color="auto"/>
            <w:bottom w:val="none" w:sz="0" w:space="0" w:color="auto"/>
            <w:right w:val="none" w:sz="0" w:space="0" w:color="auto"/>
          </w:divBdr>
        </w:div>
      </w:divsChild>
    </w:div>
    <w:div w:id="1783574125">
      <w:bodyDiv w:val="1"/>
      <w:marLeft w:val="0"/>
      <w:marRight w:val="0"/>
      <w:marTop w:val="0"/>
      <w:marBottom w:val="0"/>
      <w:divBdr>
        <w:top w:val="none" w:sz="0" w:space="0" w:color="auto"/>
        <w:left w:val="none" w:sz="0" w:space="0" w:color="auto"/>
        <w:bottom w:val="none" w:sz="0" w:space="0" w:color="auto"/>
        <w:right w:val="none" w:sz="0" w:space="0" w:color="auto"/>
      </w:divBdr>
    </w:div>
    <w:div w:id="1834224638">
      <w:bodyDiv w:val="1"/>
      <w:marLeft w:val="0"/>
      <w:marRight w:val="0"/>
      <w:marTop w:val="0"/>
      <w:marBottom w:val="0"/>
      <w:divBdr>
        <w:top w:val="none" w:sz="0" w:space="0" w:color="auto"/>
        <w:left w:val="none" w:sz="0" w:space="0" w:color="auto"/>
        <w:bottom w:val="none" w:sz="0" w:space="0" w:color="auto"/>
        <w:right w:val="none" w:sz="0" w:space="0" w:color="auto"/>
      </w:divBdr>
      <w:divsChild>
        <w:div w:id="1791704878">
          <w:marLeft w:val="0"/>
          <w:marRight w:val="0"/>
          <w:marTop w:val="0"/>
          <w:marBottom w:val="0"/>
          <w:divBdr>
            <w:top w:val="none" w:sz="0" w:space="0" w:color="auto"/>
            <w:left w:val="none" w:sz="0" w:space="0" w:color="auto"/>
            <w:bottom w:val="none" w:sz="0" w:space="0" w:color="auto"/>
            <w:right w:val="none" w:sz="0" w:space="0" w:color="auto"/>
          </w:divBdr>
          <w:divsChild>
            <w:div w:id="1382753642">
              <w:marLeft w:val="0"/>
              <w:marRight w:val="0"/>
              <w:marTop w:val="0"/>
              <w:marBottom w:val="0"/>
              <w:divBdr>
                <w:top w:val="none" w:sz="0" w:space="0" w:color="auto"/>
                <w:left w:val="none" w:sz="0" w:space="0" w:color="auto"/>
                <w:bottom w:val="none" w:sz="0" w:space="0" w:color="auto"/>
                <w:right w:val="none" w:sz="0" w:space="0" w:color="auto"/>
              </w:divBdr>
              <w:divsChild>
                <w:div w:id="5690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D-NTID/SVP2021-GameOfLife-Phase1-Starte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rvks\OneDrive%20-%20rit.edu\Templates\General%20IC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b831299-8dae-4cf8-a232-e034ecf763a5">
      <UserInfo>
        <DisplayName/>
        <AccountId xsi:nil="true"/>
        <AccountType/>
      </UserInfo>
    </Owner>
    <CultureName xmlns="bb831299-8dae-4cf8-a232-e034ecf763a5" xsi:nil="true"/>
    <Is_Collaboration_Space_Locked xmlns="bb831299-8dae-4cf8-a232-e034ecf763a5" xsi:nil="true"/>
    <Has_Teacher_Only_SectionGroup xmlns="bb831299-8dae-4cf8-a232-e034ecf763a5" xsi:nil="true"/>
    <NotebookType xmlns="bb831299-8dae-4cf8-a232-e034ecf763a5" xsi:nil="true"/>
    <FolderType xmlns="bb831299-8dae-4cf8-a232-e034ecf763a5" xsi:nil="true"/>
    <DefaultSectionNames xmlns="bb831299-8dae-4cf8-a232-e034ecf763a5" xsi:nil="true"/>
    <Teachers xmlns="bb831299-8dae-4cf8-a232-e034ecf763a5">
      <UserInfo>
        <DisplayName/>
        <AccountId xsi:nil="true"/>
        <AccountType/>
      </UserInfo>
    </Teachers>
    <Invited_Teachers xmlns="bb831299-8dae-4cf8-a232-e034ecf763a5" xsi:nil="true"/>
    <Invited_Students xmlns="bb831299-8dae-4cf8-a232-e034ecf763a5" xsi:nil="true"/>
    <Templates xmlns="bb831299-8dae-4cf8-a232-e034ecf763a5" xsi:nil="true"/>
    <Self_Registration_Enabled xmlns="bb831299-8dae-4cf8-a232-e034ecf763a5" xsi:nil="true"/>
    <AppVersion xmlns="bb831299-8dae-4cf8-a232-e034ecf763a5" xsi:nil="true"/>
    <Students xmlns="bb831299-8dae-4cf8-a232-e034ecf763a5">
      <UserInfo>
        <DisplayName/>
        <AccountId xsi:nil="true"/>
        <AccountType/>
      </UserInfo>
    </Students>
    <Student_Groups xmlns="bb831299-8dae-4cf8-a232-e034ecf763a5">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6110DEE59D87459B84D4EF09FA01CD" ma:contentTypeVersion="28" ma:contentTypeDescription="Create a new document." ma:contentTypeScope="" ma:versionID="c6ce7cd3350965a26d63a03307e88ae8">
  <xsd:schema xmlns:xsd="http://www.w3.org/2001/XMLSchema" xmlns:xs="http://www.w3.org/2001/XMLSchema" xmlns:p="http://schemas.microsoft.com/office/2006/metadata/properties" xmlns:ns3="bb831299-8dae-4cf8-a232-e034ecf763a5" xmlns:ns4="1b93e6d0-838a-4504-8346-00d0eed39add" targetNamespace="http://schemas.microsoft.com/office/2006/metadata/properties" ma:root="true" ma:fieldsID="1b365b0a61559a9c55b67bb6a9047b35" ns3:_="" ns4:_="">
    <xsd:import namespace="bb831299-8dae-4cf8-a232-e034ecf763a5"/>
    <xsd:import namespace="1b93e6d0-838a-4504-8346-00d0eed39add"/>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831299-8dae-4cf8-a232-e034ecf763a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Location" ma:index="30" nillable="true" ma:displayName="MediaServiceLoca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3e6d0-838a-4504-8346-00d0eed39add"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C0C161-885A-4214-BEC3-9BDDE8332DBE}">
  <ds:schemaRefs>
    <ds:schemaRef ds:uri="http://schemas.microsoft.com/office/2006/metadata/properties"/>
    <ds:schemaRef ds:uri="http://schemas.microsoft.com/office/infopath/2007/PartnerControls"/>
    <ds:schemaRef ds:uri="bb831299-8dae-4cf8-a232-e034ecf763a5"/>
  </ds:schemaRefs>
</ds:datastoreItem>
</file>

<file path=customXml/itemProps2.xml><?xml version="1.0" encoding="utf-8"?>
<ds:datastoreItem xmlns:ds="http://schemas.openxmlformats.org/officeDocument/2006/customXml" ds:itemID="{209AEA3F-AEBC-4D5E-ABA2-260B950D0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831299-8dae-4cf8-a232-e034ecf763a5"/>
    <ds:schemaRef ds:uri="1b93e6d0-838a-4504-8346-00d0eed39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D2C230-F51A-44B7-B98C-A42A9F94A052}">
  <ds:schemaRefs>
    <ds:schemaRef ds:uri="http://schemas.openxmlformats.org/officeDocument/2006/bibliography"/>
  </ds:schemaRefs>
</ds:datastoreItem>
</file>

<file path=customXml/itemProps4.xml><?xml version="1.0" encoding="utf-8"?>
<ds:datastoreItem xmlns:ds="http://schemas.openxmlformats.org/officeDocument/2006/customXml" ds:itemID="{D2DA2A39-5536-419A-91E0-564D69C2A6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General ICS Template.dotx</Template>
  <TotalTime>1035</TotalTime>
  <Pages>13</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NACT 170</vt:lpstr>
    </vt:vector>
  </TitlesOfParts>
  <Company>NTID</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NACT 170</dc:title>
  <dc:creator>Mark Reynolds</dc:creator>
  <cp:lastModifiedBy>Chase Roth (RIT Student)</cp:lastModifiedBy>
  <cp:revision>266</cp:revision>
  <cp:lastPrinted>2020-01-12T01:37:00Z</cp:lastPrinted>
  <dcterms:created xsi:type="dcterms:W3CDTF">2021-08-13T23:21:00Z</dcterms:created>
  <dcterms:modified xsi:type="dcterms:W3CDTF">2021-08-19T23:35:00Z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0x010100C86110DEE59D87459B84D4EF09FA01CD</vt:lpwstr>
  </property>
</Properties>
</file>